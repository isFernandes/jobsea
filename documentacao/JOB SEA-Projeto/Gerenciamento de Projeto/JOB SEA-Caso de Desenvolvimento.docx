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A18" w:rsidRPr="00A20D4F" w:rsidRDefault="00925A18" w:rsidP="000474B5">
      <w:pPr>
        <w:jc w:val="center"/>
      </w:pPr>
      <w:bookmarkStart w:id="0" w:name="_Toc74456896"/>
    </w:p>
    <w:p w:rsidR="00925A18" w:rsidRPr="00A20D4F" w:rsidRDefault="00E64048" w:rsidP="00925A18">
      <w:r>
        <w:rPr>
          <w:noProof/>
        </w:rPr>
        <w:drawing>
          <wp:inline distT="0" distB="0" distL="0" distR="0" wp14:anchorId="39AFA443" wp14:editId="223D6BD1">
            <wp:extent cx="6120130" cy="3443883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3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Default="00925A18" w:rsidP="00925A18"/>
    <w:p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F350B7" wp14:editId="186C52E0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3F7A593F227542D3AA221D920164B03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25A18" w:rsidRPr="0037364C" w:rsidRDefault="00D43F95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Caso de Desenvolvimento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F350B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3F7A593F227542D3AA221D920164B030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925A18" w:rsidRPr="0037364C" w:rsidRDefault="00D43F95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Caso de Desenvolvimento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41F6A" wp14:editId="2F25D64A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25A18" w:rsidRPr="0037364C" w:rsidRDefault="00925A1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E64048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925A18" w:rsidRPr="0037364C" w:rsidRDefault="00925A18" w:rsidP="00925A18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925A18" w:rsidRPr="0037364C" w:rsidRDefault="00925A18" w:rsidP="00925A18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B41F6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25A18" w:rsidRPr="0037364C" w:rsidRDefault="00925A1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E64048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925A18" w:rsidRPr="0037364C" w:rsidRDefault="00925A18" w:rsidP="00925A18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:rsidR="00925A18" w:rsidRPr="0037364C" w:rsidRDefault="00925A18" w:rsidP="00925A18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Default="00925A18" w:rsidP="00925A18">
      <w:pPr>
        <w:tabs>
          <w:tab w:val="left" w:pos="3700"/>
        </w:tabs>
      </w:pPr>
    </w:p>
    <w:p w:rsidR="00925A18" w:rsidRPr="00264EFB" w:rsidRDefault="00925A18" w:rsidP="00925A18">
      <w:pPr>
        <w:tabs>
          <w:tab w:val="left" w:pos="3700"/>
        </w:tabs>
        <w:sectPr w:rsidR="00925A18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9A91E0" wp14:editId="19DB12AC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925A18" w:rsidRPr="00E64048" w:rsidRDefault="00E6404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 w:rsidRPr="00E6404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>JOB SEA</w:t>
                                </w:r>
                                <w:r w:rsidR="00925A18" w:rsidRPr="00E6404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 xml:space="preserve"> </w:t>
                                </w:r>
                                <w:r w:rsidRPr="00E6404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>–</w:t>
                                </w:r>
                                <w:r w:rsidR="00925A18" w:rsidRPr="00E6404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 xml:space="preserve"> </w:t>
                                </w:r>
                                <w:r w:rsidRPr="00E6404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>MAR DE O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>PORTUNIDADES</w:t>
                                </w:r>
                              </w:p>
                            </w:sdtContent>
                          </w:sdt>
                          <w:p w:rsidR="00925A18" w:rsidRPr="00E64048" w:rsidRDefault="00925A18" w:rsidP="00925A18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A91E0" id="Text Box 4" o:spid="_x0000_s1028" type="#_x0000_t202" style="position:absolute;left:0;text-align:left;margin-left:-59.15pt;margin-top:23pt;width:572.4pt;height:3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925A18" w:rsidRPr="00E64048" w:rsidRDefault="00E6404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</w:pPr>
                          <w:r w:rsidRPr="00E6404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>JOB SEA</w:t>
                          </w:r>
                          <w:r w:rsidR="00925A18" w:rsidRPr="00E6404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 xml:space="preserve"> </w:t>
                          </w:r>
                          <w:r w:rsidRPr="00E6404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>–</w:t>
                          </w:r>
                          <w:r w:rsidR="00925A18" w:rsidRPr="00E6404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 xml:space="preserve"> </w:t>
                          </w:r>
                          <w:r w:rsidRPr="00E6404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>MAR DE O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>PORTUNIDADES</w:t>
                          </w:r>
                        </w:p>
                      </w:sdtContent>
                    </w:sdt>
                    <w:p w:rsidR="00925A18" w:rsidRPr="00E64048" w:rsidRDefault="00925A18" w:rsidP="00925A18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94162" w:rsidRDefault="00A94162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925A18" w:rsidTr="00926A44">
        <w:trPr>
          <w:trHeight w:val="284"/>
        </w:trPr>
        <w:tc>
          <w:tcPr>
            <w:tcW w:w="1550" w:type="dxa"/>
            <w:shd w:val="clear" w:color="auto" w:fill="C00000"/>
          </w:tcPr>
          <w:p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925A18" w:rsidTr="00926A44">
        <w:trPr>
          <w:trHeight w:val="284"/>
        </w:trPr>
        <w:tc>
          <w:tcPr>
            <w:tcW w:w="1550" w:type="dxa"/>
          </w:tcPr>
          <w:p w:rsidR="00925A18" w:rsidRPr="00E64048" w:rsidRDefault="00E64048" w:rsidP="00926A44">
            <w:pPr>
              <w:pStyle w:val="Instruo"/>
              <w:rPr>
                <w:i w:val="0"/>
                <w:iCs/>
                <w:color w:val="auto"/>
              </w:rPr>
            </w:pPr>
            <w:r w:rsidRPr="00E64048">
              <w:rPr>
                <w:i w:val="0"/>
                <w:iCs/>
                <w:color w:val="auto"/>
              </w:rPr>
              <w:t>24/11/2020</w:t>
            </w:r>
          </w:p>
          <w:p w:rsidR="00925A18" w:rsidRPr="00E64048" w:rsidRDefault="00925A18" w:rsidP="00926A44">
            <w:pPr>
              <w:pStyle w:val="Instruo"/>
              <w:rPr>
                <w:i w:val="0"/>
                <w:iCs/>
                <w:color w:val="auto"/>
              </w:rPr>
            </w:pPr>
          </w:p>
        </w:tc>
        <w:tc>
          <w:tcPr>
            <w:tcW w:w="1080" w:type="dxa"/>
          </w:tcPr>
          <w:p w:rsidR="00925A18" w:rsidRPr="00E64048" w:rsidRDefault="00E64048" w:rsidP="00926A44">
            <w:pPr>
              <w:pStyle w:val="Instruo"/>
              <w:rPr>
                <w:i w:val="0"/>
                <w:iCs/>
                <w:color w:val="auto"/>
              </w:rPr>
            </w:pPr>
            <w:r w:rsidRPr="00E64048"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4680" w:type="dxa"/>
          </w:tcPr>
          <w:p w:rsidR="00925A18" w:rsidRPr="00E64048" w:rsidRDefault="00E64048" w:rsidP="00926A44">
            <w:pPr>
              <w:pStyle w:val="Instruo"/>
              <w:rPr>
                <w:i w:val="0"/>
                <w:iCs/>
                <w:color w:val="auto"/>
              </w:rPr>
            </w:pPr>
            <w:r w:rsidRPr="00E64048">
              <w:rPr>
                <w:i w:val="0"/>
                <w:iCs/>
                <w:color w:val="auto"/>
              </w:rPr>
              <w:t>Mudança de repositório do projeto</w:t>
            </w:r>
          </w:p>
        </w:tc>
        <w:tc>
          <w:tcPr>
            <w:tcW w:w="2410" w:type="dxa"/>
          </w:tcPr>
          <w:p w:rsidR="00925A18" w:rsidRPr="00E64048" w:rsidRDefault="00E64048" w:rsidP="00926A44">
            <w:pPr>
              <w:pStyle w:val="Instruo"/>
              <w:rPr>
                <w:i w:val="0"/>
                <w:iCs/>
                <w:color w:val="auto"/>
              </w:rPr>
            </w:pPr>
            <w:r w:rsidRPr="00E64048">
              <w:rPr>
                <w:i w:val="0"/>
                <w:iCs/>
                <w:color w:val="auto"/>
              </w:rPr>
              <w:t>Aluisio José Galvão dos Santos</w:t>
            </w:r>
          </w:p>
        </w:tc>
      </w:tr>
      <w:tr w:rsidR="00925A18" w:rsidTr="00926A44">
        <w:trPr>
          <w:trHeight w:val="284"/>
        </w:trPr>
        <w:tc>
          <w:tcPr>
            <w:tcW w:w="1550" w:type="dxa"/>
          </w:tcPr>
          <w:p w:rsidR="00925A18" w:rsidRDefault="00925A18" w:rsidP="00926A44">
            <w:pPr>
              <w:jc w:val="left"/>
            </w:pPr>
          </w:p>
        </w:tc>
        <w:tc>
          <w:tcPr>
            <w:tcW w:w="1080" w:type="dxa"/>
          </w:tcPr>
          <w:p w:rsidR="00925A18" w:rsidRDefault="00925A18" w:rsidP="00926A44">
            <w:pPr>
              <w:jc w:val="left"/>
            </w:pPr>
          </w:p>
        </w:tc>
        <w:tc>
          <w:tcPr>
            <w:tcW w:w="4680" w:type="dxa"/>
          </w:tcPr>
          <w:p w:rsidR="00925A18" w:rsidRDefault="00925A18" w:rsidP="00926A44">
            <w:pPr>
              <w:jc w:val="left"/>
            </w:pPr>
          </w:p>
        </w:tc>
        <w:tc>
          <w:tcPr>
            <w:tcW w:w="2410" w:type="dxa"/>
          </w:tcPr>
          <w:p w:rsidR="00925A18" w:rsidRDefault="00925A18" w:rsidP="00926A44">
            <w:pPr>
              <w:jc w:val="left"/>
            </w:pPr>
          </w:p>
        </w:tc>
      </w:tr>
    </w:tbl>
    <w:p w:rsidR="00A94162" w:rsidRDefault="00A94162"/>
    <w:p w:rsidR="00A94162" w:rsidRDefault="00A94162">
      <w:pPr>
        <w:pStyle w:val="Ttulo"/>
      </w:pPr>
      <w:r>
        <w:br w:type="page"/>
      </w:r>
      <w:r>
        <w:lastRenderedPageBreak/>
        <w:t>SUMÁRIO</w:t>
      </w:r>
    </w:p>
    <w:p w:rsidR="006830E3" w:rsidRDefault="00A9416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b/>
          <w:bCs w:val="0"/>
        </w:rPr>
        <w:fldChar w:fldCharType="begin"/>
      </w:r>
      <w:r>
        <w:rPr>
          <w:b/>
          <w:bCs w:val="0"/>
        </w:rPr>
        <w:instrText xml:space="preserve"> TOC \o "1-3" \h \z </w:instrText>
      </w:r>
      <w:r>
        <w:rPr>
          <w:b/>
          <w:bCs w:val="0"/>
        </w:rPr>
        <w:fldChar w:fldCharType="separate"/>
      </w:r>
      <w:hyperlink w:anchor="_Toc48286349" w:history="1">
        <w:r w:rsidR="006830E3" w:rsidRPr="00357EF8">
          <w:rPr>
            <w:rStyle w:val="Hyperlink"/>
          </w:rPr>
          <w:t>1. Introdução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_Toc48286349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:rsidR="006830E3" w:rsidRDefault="000835A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286350" w:history="1">
        <w:r w:rsidR="006830E3" w:rsidRPr="00357EF8">
          <w:rPr>
            <w:rStyle w:val="Hyperlink"/>
          </w:rPr>
          <w:t>1.1. Justificativa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_Toc48286350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:rsidR="006830E3" w:rsidRDefault="000835A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286351" w:history="1">
        <w:r w:rsidR="006830E3" w:rsidRPr="00357EF8">
          <w:rPr>
            <w:rStyle w:val="Hyperlink"/>
          </w:rPr>
          <w:t>2. Referências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_Toc48286351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:rsidR="006830E3" w:rsidRDefault="000835A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286352" w:history="1">
        <w:r w:rsidR="006830E3" w:rsidRPr="00357EF8">
          <w:rPr>
            <w:rStyle w:val="Hyperlink"/>
          </w:rPr>
          <w:t>3. customização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_Toc48286352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:rsidR="006830E3" w:rsidRDefault="000835A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286353" w:history="1">
        <w:r w:rsidR="006830E3" w:rsidRPr="00357EF8">
          <w:rPr>
            <w:rStyle w:val="Hyperlink"/>
          </w:rPr>
          <w:t>4. Outras customizações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_Toc48286353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:rsidR="006830E3" w:rsidRDefault="000835A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286354" w:history="1">
        <w:r w:rsidR="006830E3" w:rsidRPr="00357EF8">
          <w:rPr>
            <w:rStyle w:val="Hyperlink"/>
          </w:rPr>
          <w:t>5. observações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_Toc48286354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:rsidR="00A94162" w:rsidRDefault="00A94162">
      <w:r>
        <w:rPr>
          <w:b/>
          <w:bCs/>
          <w:color w:val="auto"/>
        </w:rPr>
        <w:fldChar w:fldCharType="end"/>
      </w:r>
      <w:bookmarkStart w:id="1" w:name="_Toc89248979"/>
      <w:bookmarkStart w:id="2" w:name="_Toc89249094"/>
      <w:bookmarkStart w:id="3" w:name="_Toc89249312"/>
      <w:bookmarkStart w:id="4" w:name="_Toc89249435"/>
      <w:bookmarkStart w:id="5" w:name="_Toc89249476"/>
      <w:bookmarkStart w:id="6" w:name="_Toc89249726"/>
      <w:bookmarkStart w:id="7" w:name="_Toc89249767"/>
      <w:bookmarkStart w:id="8" w:name="_Toc79305298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A94162" w:rsidRDefault="00A94162">
      <w:pPr>
        <w:pStyle w:val="Ttulo1"/>
      </w:pPr>
      <w:r>
        <w:br w:type="page"/>
      </w:r>
      <w:bookmarkStart w:id="9" w:name="_Toc89249728"/>
      <w:bookmarkStart w:id="10" w:name="_Toc89249770"/>
      <w:bookmarkStart w:id="11" w:name="_Toc89249851"/>
      <w:bookmarkStart w:id="12" w:name="_Toc89249931"/>
      <w:bookmarkStart w:id="13" w:name="_Toc89249973"/>
      <w:bookmarkStart w:id="14" w:name="_Toc89656338"/>
      <w:bookmarkStart w:id="15" w:name="_Toc90873295"/>
      <w:bookmarkStart w:id="16" w:name="_Toc101597543"/>
      <w:bookmarkStart w:id="17" w:name="_Toc101597744"/>
      <w:bookmarkStart w:id="18" w:name="_Toc101599606"/>
      <w:bookmarkStart w:id="19" w:name="_Toc101599681"/>
      <w:bookmarkStart w:id="20" w:name="_Toc101599756"/>
      <w:bookmarkStart w:id="21" w:name="_Toc101599830"/>
      <w:bookmarkStart w:id="22" w:name="_Toc101599905"/>
      <w:bookmarkStart w:id="23" w:name="_Toc101599980"/>
      <w:bookmarkStart w:id="24" w:name="_Toc101600055"/>
      <w:bookmarkStart w:id="25" w:name="_Toc101608273"/>
      <w:bookmarkStart w:id="26" w:name="_Toc104609654"/>
      <w:bookmarkStart w:id="27" w:name="_Toc104609848"/>
      <w:bookmarkStart w:id="28" w:name="_Toc104610042"/>
      <w:bookmarkStart w:id="29" w:name="_Toc108240843"/>
      <w:bookmarkStart w:id="30" w:name="_Toc108241661"/>
      <w:bookmarkStart w:id="31" w:name="_Toc108943308"/>
      <w:bookmarkStart w:id="32" w:name="_Toc108943502"/>
      <w:bookmarkStart w:id="33" w:name="_Toc48286349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lastRenderedPageBreak/>
        <w:t>Introdução</w:t>
      </w:r>
      <w:bookmarkEnd w:id="33"/>
    </w:p>
    <w:p w:rsidR="00175E08" w:rsidRDefault="00E64048" w:rsidP="00175E08">
      <w:pPr>
        <w:rPr>
          <w:color w:val="auto"/>
        </w:rPr>
      </w:pPr>
      <w:r>
        <w:rPr>
          <w:color w:val="auto"/>
        </w:rPr>
        <w:t xml:space="preserve">Após decisão do grupo, foi decidido usar o repositório do GitHub em vez do </w:t>
      </w:r>
      <w:proofErr w:type="spellStart"/>
      <w:r>
        <w:rPr>
          <w:color w:val="auto"/>
        </w:rPr>
        <w:t>TortoiseSVN</w:t>
      </w:r>
      <w:proofErr w:type="spellEnd"/>
      <w:r>
        <w:rPr>
          <w:color w:val="auto"/>
        </w:rPr>
        <w:t>, por estar mais ambientado.</w:t>
      </w:r>
    </w:p>
    <w:p w:rsidR="00175E08" w:rsidRDefault="00175E08" w:rsidP="00175E08">
      <w:r w:rsidRPr="0088288B">
        <w:rPr>
          <w:b/>
          <w:bCs/>
          <w:color w:val="auto"/>
        </w:rPr>
        <w:t>Importante</w:t>
      </w:r>
      <w:r>
        <w:rPr>
          <w:color w:val="auto"/>
        </w:rPr>
        <w:t>: Essa customização é específica do projeto. Que pode vir a ser uma oportunidade de melhoria do processo no futuro a depender do número de ocorrências em outros projetos.</w:t>
      </w:r>
    </w:p>
    <w:p w:rsidR="00A94162" w:rsidRDefault="00D43F95">
      <w:pPr>
        <w:pStyle w:val="Ttulo2"/>
      </w:pPr>
      <w:bookmarkStart w:id="34" w:name="_Toc48286350"/>
      <w:r>
        <w:t>Justificativa</w:t>
      </w:r>
      <w:bookmarkEnd w:id="34"/>
    </w:p>
    <w:p w:rsidR="00E64048" w:rsidRPr="00E64048" w:rsidRDefault="00E64048" w:rsidP="00E64048">
      <w:pPr>
        <w:rPr>
          <w:lang w:eastAsia="en-US"/>
        </w:rPr>
      </w:pPr>
      <w:r>
        <w:rPr>
          <w:lang w:eastAsia="en-US"/>
        </w:rPr>
        <w:t>Foi decidido pelo grupo usar o repositório do GitHub por estar mais acostumado com esta ferramenta.</w:t>
      </w:r>
    </w:p>
    <w:p w:rsidR="00A218B7" w:rsidRDefault="006830E3" w:rsidP="00A218B7">
      <w:pPr>
        <w:pStyle w:val="Ttulo1"/>
      </w:pPr>
      <w:bookmarkStart w:id="35" w:name="_Toc48286351"/>
      <w:r>
        <w:t>Referências</w:t>
      </w:r>
      <w:bookmarkEnd w:id="35"/>
    </w:p>
    <w:p w:rsidR="00A94162" w:rsidRDefault="00A218B7">
      <w:pPr>
        <w:pStyle w:val="Ttulo1"/>
      </w:pPr>
      <w:bookmarkStart w:id="36" w:name="_Toc89249097"/>
      <w:bookmarkStart w:id="37" w:name="_Toc89249315"/>
      <w:bookmarkStart w:id="38" w:name="_Toc89249438"/>
      <w:bookmarkStart w:id="39" w:name="_Toc89249479"/>
      <w:bookmarkStart w:id="40" w:name="_Toc89249771"/>
      <w:bookmarkStart w:id="41" w:name="_Toc89249853"/>
      <w:bookmarkStart w:id="42" w:name="_Toc89249933"/>
      <w:bookmarkStart w:id="43" w:name="_Toc89249975"/>
      <w:bookmarkStart w:id="44" w:name="_Toc89656340"/>
      <w:bookmarkStart w:id="45" w:name="_Toc90873297"/>
      <w:bookmarkStart w:id="46" w:name="_Toc101597545"/>
      <w:bookmarkStart w:id="47" w:name="_Toc101597746"/>
      <w:bookmarkStart w:id="48" w:name="_Toc101599608"/>
      <w:bookmarkStart w:id="49" w:name="_Toc101599683"/>
      <w:bookmarkStart w:id="50" w:name="_Toc101599758"/>
      <w:bookmarkStart w:id="51" w:name="_Toc101599832"/>
      <w:bookmarkStart w:id="52" w:name="_Toc101599907"/>
      <w:bookmarkStart w:id="53" w:name="_Toc101599982"/>
      <w:bookmarkStart w:id="54" w:name="_Toc101600057"/>
      <w:bookmarkStart w:id="55" w:name="_Toc101608275"/>
      <w:bookmarkStart w:id="56" w:name="_Toc104609656"/>
      <w:bookmarkStart w:id="57" w:name="_Toc104609850"/>
      <w:bookmarkStart w:id="58" w:name="_Toc104610044"/>
      <w:bookmarkStart w:id="59" w:name="_Toc108240845"/>
      <w:bookmarkStart w:id="60" w:name="_Toc108241663"/>
      <w:bookmarkStart w:id="61" w:name="_Toc108943310"/>
      <w:bookmarkStart w:id="62" w:name="_Toc108943504"/>
      <w:bookmarkStart w:id="63" w:name="_Toc89249772"/>
      <w:bookmarkStart w:id="64" w:name="_Toc89249854"/>
      <w:bookmarkStart w:id="65" w:name="_Toc89249934"/>
      <w:bookmarkStart w:id="66" w:name="_Toc89249976"/>
      <w:bookmarkStart w:id="67" w:name="_Toc89656341"/>
      <w:bookmarkStart w:id="68" w:name="_Toc90873298"/>
      <w:bookmarkStart w:id="69" w:name="_Toc101597546"/>
      <w:bookmarkStart w:id="70" w:name="_Toc101597747"/>
      <w:bookmarkStart w:id="71" w:name="_Toc101599609"/>
      <w:bookmarkStart w:id="72" w:name="_Toc101599684"/>
      <w:bookmarkStart w:id="73" w:name="_Toc101599759"/>
      <w:bookmarkStart w:id="74" w:name="_Toc101599833"/>
      <w:bookmarkStart w:id="75" w:name="_Toc101599908"/>
      <w:bookmarkStart w:id="76" w:name="_Toc101599983"/>
      <w:bookmarkStart w:id="77" w:name="_Toc101600058"/>
      <w:bookmarkStart w:id="78" w:name="_Toc101608276"/>
      <w:bookmarkStart w:id="79" w:name="_Toc104609657"/>
      <w:bookmarkStart w:id="80" w:name="_Toc104609851"/>
      <w:bookmarkStart w:id="81" w:name="_Toc104610045"/>
      <w:bookmarkStart w:id="82" w:name="_Toc108240846"/>
      <w:bookmarkStart w:id="83" w:name="_Toc108241664"/>
      <w:bookmarkStart w:id="84" w:name="_Toc108943311"/>
      <w:bookmarkStart w:id="85" w:name="_Toc108943505"/>
      <w:bookmarkStart w:id="86" w:name="_Toc89249855"/>
      <w:bookmarkStart w:id="87" w:name="_Toc89249935"/>
      <w:bookmarkStart w:id="88" w:name="_Toc89249977"/>
      <w:bookmarkStart w:id="89" w:name="_Toc89656342"/>
      <w:bookmarkStart w:id="90" w:name="_Toc90873299"/>
      <w:bookmarkStart w:id="91" w:name="_Toc101597547"/>
      <w:bookmarkStart w:id="92" w:name="_Toc101597748"/>
      <w:bookmarkStart w:id="93" w:name="_Toc101599610"/>
      <w:bookmarkStart w:id="94" w:name="_Toc101599685"/>
      <w:bookmarkStart w:id="95" w:name="_Toc101599760"/>
      <w:bookmarkStart w:id="96" w:name="_Toc101599834"/>
      <w:bookmarkStart w:id="97" w:name="_Toc101599909"/>
      <w:bookmarkStart w:id="98" w:name="_Toc101599984"/>
      <w:bookmarkStart w:id="99" w:name="_Toc101600059"/>
      <w:bookmarkStart w:id="100" w:name="_Toc101608277"/>
      <w:bookmarkStart w:id="101" w:name="_Toc104609658"/>
      <w:bookmarkStart w:id="102" w:name="_Toc104609852"/>
      <w:bookmarkStart w:id="103" w:name="_Toc104610046"/>
      <w:bookmarkStart w:id="104" w:name="_Toc108240847"/>
      <w:bookmarkStart w:id="105" w:name="_Toc108241665"/>
      <w:bookmarkStart w:id="106" w:name="_Toc108943312"/>
      <w:bookmarkStart w:id="107" w:name="_Toc108943506"/>
      <w:bookmarkStart w:id="108" w:name="_Toc48286352"/>
      <w:bookmarkEnd w:id="8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r>
        <w:t>customização</w:t>
      </w:r>
      <w:bookmarkEnd w:id="108"/>
    </w:p>
    <w:p w:rsidR="006830E3" w:rsidRPr="006830E3" w:rsidRDefault="006830E3" w:rsidP="006830E3">
      <w:pPr>
        <w:rPr>
          <w:lang w:eastAsia="en-US"/>
        </w:rPr>
      </w:pPr>
    </w:p>
    <w:p w:rsidR="006830E3" w:rsidRPr="006830E3" w:rsidRDefault="006830E3" w:rsidP="006830E3">
      <w:pPr>
        <w:rPr>
          <w:b/>
          <w:bCs/>
          <w:sz w:val="24"/>
          <w:szCs w:val="24"/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Exclusão:</w:t>
      </w:r>
    </w:p>
    <w:p w:rsidR="006830E3" w:rsidRDefault="006830E3" w:rsidP="006830E3">
      <w:pPr>
        <w:rPr>
          <w:lang w:eastAsia="en-US"/>
        </w:rPr>
      </w:pPr>
    </w:p>
    <w:tbl>
      <w:tblPr>
        <w:tblStyle w:val="Tabelacomgrade"/>
        <w:tblW w:w="9889" w:type="dxa"/>
        <w:tblLook w:val="04A0" w:firstRow="1" w:lastRow="0" w:firstColumn="1" w:lastColumn="0" w:noHBand="0" w:noVBand="1"/>
      </w:tblPr>
      <w:tblGrid>
        <w:gridCol w:w="1630"/>
        <w:gridCol w:w="1630"/>
        <w:gridCol w:w="1630"/>
        <w:gridCol w:w="4999"/>
      </w:tblGrid>
      <w:tr w:rsidR="006830E3" w:rsidRPr="006830E3" w:rsidTr="006830E3">
        <w:tc>
          <w:tcPr>
            <w:tcW w:w="1630" w:type="dxa"/>
            <w:shd w:val="pct10" w:color="auto" w:fill="auto"/>
          </w:tcPr>
          <w:p w:rsidR="006830E3" w:rsidRPr="006830E3" w:rsidRDefault="006830E3" w:rsidP="006830E3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1630" w:type="dxa"/>
            <w:shd w:val="pct10" w:color="auto" w:fill="auto"/>
          </w:tcPr>
          <w:p w:rsidR="006830E3" w:rsidRPr="006830E3" w:rsidRDefault="006830E3" w:rsidP="006830E3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Artefato</w:t>
            </w:r>
          </w:p>
        </w:tc>
        <w:tc>
          <w:tcPr>
            <w:tcW w:w="1630" w:type="dxa"/>
            <w:shd w:val="pct10" w:color="auto" w:fill="auto"/>
          </w:tcPr>
          <w:p w:rsidR="006830E3" w:rsidRPr="006830E3" w:rsidRDefault="006830E3" w:rsidP="006830E3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Tarefa</w:t>
            </w:r>
          </w:p>
        </w:tc>
        <w:tc>
          <w:tcPr>
            <w:tcW w:w="4999" w:type="dxa"/>
            <w:shd w:val="pct10" w:color="auto" w:fill="auto"/>
          </w:tcPr>
          <w:p w:rsidR="006830E3" w:rsidRPr="006830E3" w:rsidRDefault="006830E3" w:rsidP="006830E3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</w:tr>
      <w:tr w:rsidR="006830E3" w:rsidTr="006830E3">
        <w:tc>
          <w:tcPr>
            <w:tcW w:w="1630" w:type="dxa"/>
          </w:tcPr>
          <w:p w:rsidR="006830E3" w:rsidRDefault="00E64048" w:rsidP="006830E3">
            <w:pPr>
              <w:rPr>
                <w:lang w:eastAsia="en-US"/>
              </w:rPr>
            </w:pPr>
            <w:r>
              <w:rPr>
                <w:lang w:eastAsia="en-US"/>
              </w:rPr>
              <w:t>Iniciação</w:t>
            </w:r>
          </w:p>
        </w:tc>
        <w:tc>
          <w:tcPr>
            <w:tcW w:w="1630" w:type="dxa"/>
          </w:tcPr>
          <w:p w:rsidR="006830E3" w:rsidRDefault="00E64048" w:rsidP="006830E3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TortoiseSVN</w:t>
            </w:r>
            <w:proofErr w:type="spellEnd"/>
          </w:p>
        </w:tc>
        <w:tc>
          <w:tcPr>
            <w:tcW w:w="1630" w:type="dxa"/>
          </w:tcPr>
          <w:p w:rsidR="006830E3" w:rsidRDefault="00E64048" w:rsidP="006830E3">
            <w:pPr>
              <w:rPr>
                <w:lang w:eastAsia="en-US"/>
              </w:rPr>
            </w:pPr>
            <w:r>
              <w:rPr>
                <w:lang w:eastAsia="en-US"/>
              </w:rPr>
              <w:t>Repositório</w:t>
            </w:r>
          </w:p>
        </w:tc>
        <w:tc>
          <w:tcPr>
            <w:tcW w:w="4999" w:type="dxa"/>
          </w:tcPr>
          <w:p w:rsidR="006830E3" w:rsidRDefault="00E64048" w:rsidP="006830E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Não atendeu as expectativas do grupo. </w:t>
            </w:r>
          </w:p>
        </w:tc>
      </w:tr>
      <w:tr w:rsidR="006830E3" w:rsidTr="006830E3">
        <w:tc>
          <w:tcPr>
            <w:tcW w:w="1630" w:type="dxa"/>
          </w:tcPr>
          <w:p w:rsidR="006830E3" w:rsidRDefault="006830E3" w:rsidP="006830E3">
            <w:pPr>
              <w:rPr>
                <w:lang w:eastAsia="en-US"/>
              </w:rPr>
            </w:pPr>
          </w:p>
        </w:tc>
        <w:tc>
          <w:tcPr>
            <w:tcW w:w="1630" w:type="dxa"/>
          </w:tcPr>
          <w:p w:rsidR="006830E3" w:rsidRDefault="006830E3" w:rsidP="006830E3">
            <w:pPr>
              <w:rPr>
                <w:lang w:eastAsia="en-US"/>
              </w:rPr>
            </w:pPr>
          </w:p>
        </w:tc>
        <w:tc>
          <w:tcPr>
            <w:tcW w:w="1630" w:type="dxa"/>
          </w:tcPr>
          <w:p w:rsidR="006830E3" w:rsidRDefault="006830E3" w:rsidP="006830E3">
            <w:pPr>
              <w:rPr>
                <w:lang w:eastAsia="en-US"/>
              </w:rPr>
            </w:pPr>
          </w:p>
        </w:tc>
        <w:tc>
          <w:tcPr>
            <w:tcW w:w="4999" w:type="dxa"/>
          </w:tcPr>
          <w:p w:rsidR="006830E3" w:rsidRDefault="006830E3" w:rsidP="006830E3">
            <w:pPr>
              <w:rPr>
                <w:lang w:eastAsia="en-US"/>
              </w:rPr>
            </w:pPr>
          </w:p>
        </w:tc>
      </w:tr>
    </w:tbl>
    <w:p w:rsidR="006830E3" w:rsidRDefault="006830E3" w:rsidP="006830E3">
      <w:pPr>
        <w:rPr>
          <w:lang w:eastAsia="en-US"/>
        </w:rPr>
      </w:pPr>
    </w:p>
    <w:p w:rsidR="006830E3" w:rsidRPr="006830E3" w:rsidRDefault="006830E3" w:rsidP="006830E3">
      <w:pPr>
        <w:rPr>
          <w:b/>
          <w:bCs/>
          <w:sz w:val="24"/>
          <w:szCs w:val="24"/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Inclusão:</w:t>
      </w:r>
    </w:p>
    <w:p w:rsidR="006830E3" w:rsidRDefault="006830E3" w:rsidP="006830E3">
      <w:pPr>
        <w:rPr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0"/>
        <w:gridCol w:w="871"/>
        <w:gridCol w:w="1080"/>
        <w:gridCol w:w="1204"/>
        <w:gridCol w:w="1516"/>
        <w:gridCol w:w="4069"/>
      </w:tblGrid>
      <w:tr w:rsidR="006830E3" w:rsidRPr="006830E3" w:rsidTr="00756130">
        <w:tc>
          <w:tcPr>
            <w:tcW w:w="1222" w:type="dxa"/>
            <w:shd w:val="pct10" w:color="auto" w:fill="auto"/>
          </w:tcPr>
          <w:p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1380" w:type="dxa"/>
            <w:shd w:val="pct10" w:color="auto" w:fill="auto"/>
          </w:tcPr>
          <w:p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Artefato</w:t>
            </w:r>
          </w:p>
        </w:tc>
        <w:tc>
          <w:tcPr>
            <w:tcW w:w="1400" w:type="dxa"/>
            <w:shd w:val="pct10" w:color="auto" w:fill="auto"/>
          </w:tcPr>
          <w:p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Tarefa</w:t>
            </w:r>
          </w:p>
        </w:tc>
        <w:tc>
          <w:tcPr>
            <w:tcW w:w="1802" w:type="dxa"/>
            <w:shd w:val="pct10" w:color="auto" w:fill="auto"/>
          </w:tcPr>
          <w:p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  <w:tc>
          <w:tcPr>
            <w:tcW w:w="2263" w:type="dxa"/>
            <w:shd w:val="pct10" w:color="auto" w:fill="auto"/>
          </w:tcPr>
          <w:p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Local de armazenamento</w:t>
            </w:r>
          </w:p>
        </w:tc>
        <w:tc>
          <w:tcPr>
            <w:tcW w:w="1563" w:type="dxa"/>
            <w:shd w:val="pct10" w:color="auto" w:fill="auto"/>
          </w:tcPr>
          <w:p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Link acesso externo</w:t>
            </w:r>
          </w:p>
        </w:tc>
      </w:tr>
      <w:tr w:rsidR="006830E3" w:rsidTr="00756130">
        <w:tc>
          <w:tcPr>
            <w:tcW w:w="1222" w:type="dxa"/>
          </w:tcPr>
          <w:p w:rsidR="006830E3" w:rsidRDefault="00E64048" w:rsidP="00AB2FA0">
            <w:pPr>
              <w:rPr>
                <w:lang w:eastAsia="en-US"/>
              </w:rPr>
            </w:pPr>
            <w:r>
              <w:rPr>
                <w:lang w:eastAsia="en-US"/>
              </w:rPr>
              <w:t>Iniciação</w:t>
            </w:r>
          </w:p>
        </w:tc>
        <w:tc>
          <w:tcPr>
            <w:tcW w:w="1380" w:type="dxa"/>
          </w:tcPr>
          <w:p w:rsidR="006830E3" w:rsidRDefault="00E64048" w:rsidP="00AB2FA0">
            <w:pPr>
              <w:rPr>
                <w:lang w:eastAsia="en-US"/>
              </w:rPr>
            </w:pPr>
            <w:r>
              <w:rPr>
                <w:lang w:eastAsia="en-US"/>
              </w:rPr>
              <w:t>GitHub</w:t>
            </w:r>
          </w:p>
        </w:tc>
        <w:tc>
          <w:tcPr>
            <w:tcW w:w="1400" w:type="dxa"/>
          </w:tcPr>
          <w:p w:rsidR="006830E3" w:rsidRDefault="00E64048" w:rsidP="00AB2FA0">
            <w:pPr>
              <w:rPr>
                <w:lang w:eastAsia="en-US"/>
              </w:rPr>
            </w:pPr>
            <w:r>
              <w:rPr>
                <w:lang w:eastAsia="en-US"/>
              </w:rPr>
              <w:t>Repositório</w:t>
            </w:r>
          </w:p>
        </w:tc>
        <w:tc>
          <w:tcPr>
            <w:tcW w:w="1802" w:type="dxa"/>
          </w:tcPr>
          <w:p w:rsidR="006830E3" w:rsidRDefault="00E64048" w:rsidP="00AB2FA0">
            <w:pPr>
              <w:rPr>
                <w:lang w:eastAsia="en-US"/>
              </w:rPr>
            </w:pPr>
            <w:r>
              <w:rPr>
                <w:lang w:eastAsia="en-US"/>
              </w:rPr>
              <w:t>Atendeu as expectativas do grupo</w:t>
            </w:r>
          </w:p>
        </w:tc>
        <w:tc>
          <w:tcPr>
            <w:tcW w:w="2263" w:type="dxa"/>
          </w:tcPr>
          <w:p w:rsidR="006830E3" w:rsidRDefault="00E64048" w:rsidP="00AB2FA0">
            <w:pPr>
              <w:rPr>
                <w:lang w:eastAsia="en-US"/>
              </w:rPr>
            </w:pPr>
            <w:r>
              <w:rPr>
                <w:lang w:eastAsia="en-US"/>
              </w:rPr>
              <w:t>Projeto</w:t>
            </w:r>
          </w:p>
        </w:tc>
        <w:tc>
          <w:tcPr>
            <w:tcW w:w="1563" w:type="dxa"/>
          </w:tcPr>
          <w:p w:rsidR="006830E3" w:rsidRDefault="00756130" w:rsidP="00AB2FA0">
            <w:pPr>
              <w:rPr>
                <w:lang w:eastAsia="en-US"/>
              </w:rPr>
            </w:pPr>
            <w:hyperlink r:id="rId10" w:history="1">
              <w:r w:rsidRPr="0095218A">
                <w:rPr>
                  <w:rStyle w:val="Hyperlink"/>
                  <w:lang w:eastAsia="en-US"/>
                </w:rPr>
                <w:t>https://github.com/isFernandes/jobsea_backend.git</w:t>
              </w:r>
            </w:hyperlink>
          </w:p>
          <w:p w:rsidR="00756130" w:rsidRDefault="00756130" w:rsidP="00AB2FA0">
            <w:pPr>
              <w:rPr>
                <w:lang w:eastAsia="en-US"/>
              </w:rPr>
            </w:pPr>
            <w:bookmarkStart w:id="109" w:name="_GoBack"/>
            <w:bookmarkEnd w:id="109"/>
          </w:p>
        </w:tc>
      </w:tr>
      <w:tr w:rsidR="006830E3" w:rsidTr="00756130">
        <w:tc>
          <w:tcPr>
            <w:tcW w:w="1222" w:type="dxa"/>
          </w:tcPr>
          <w:p w:rsidR="006830E3" w:rsidRDefault="006830E3" w:rsidP="00AB2FA0">
            <w:pPr>
              <w:rPr>
                <w:lang w:eastAsia="en-US"/>
              </w:rPr>
            </w:pPr>
          </w:p>
        </w:tc>
        <w:tc>
          <w:tcPr>
            <w:tcW w:w="1380" w:type="dxa"/>
          </w:tcPr>
          <w:p w:rsidR="006830E3" w:rsidRDefault="006830E3" w:rsidP="00AB2FA0">
            <w:pPr>
              <w:rPr>
                <w:lang w:eastAsia="en-US"/>
              </w:rPr>
            </w:pPr>
          </w:p>
        </w:tc>
        <w:tc>
          <w:tcPr>
            <w:tcW w:w="1400" w:type="dxa"/>
          </w:tcPr>
          <w:p w:rsidR="006830E3" w:rsidRDefault="006830E3" w:rsidP="00AB2FA0">
            <w:pPr>
              <w:rPr>
                <w:lang w:eastAsia="en-US"/>
              </w:rPr>
            </w:pPr>
          </w:p>
        </w:tc>
        <w:tc>
          <w:tcPr>
            <w:tcW w:w="1802" w:type="dxa"/>
          </w:tcPr>
          <w:p w:rsidR="006830E3" w:rsidRDefault="006830E3" w:rsidP="00AB2FA0">
            <w:pPr>
              <w:rPr>
                <w:lang w:eastAsia="en-US"/>
              </w:rPr>
            </w:pPr>
          </w:p>
        </w:tc>
        <w:tc>
          <w:tcPr>
            <w:tcW w:w="2263" w:type="dxa"/>
          </w:tcPr>
          <w:p w:rsidR="006830E3" w:rsidRDefault="006830E3" w:rsidP="00AB2FA0">
            <w:pPr>
              <w:rPr>
                <w:lang w:eastAsia="en-US"/>
              </w:rPr>
            </w:pPr>
          </w:p>
        </w:tc>
        <w:tc>
          <w:tcPr>
            <w:tcW w:w="1563" w:type="dxa"/>
          </w:tcPr>
          <w:p w:rsidR="006830E3" w:rsidRDefault="006830E3" w:rsidP="00AB2FA0">
            <w:pPr>
              <w:rPr>
                <w:lang w:eastAsia="en-US"/>
              </w:rPr>
            </w:pPr>
          </w:p>
        </w:tc>
      </w:tr>
    </w:tbl>
    <w:p w:rsidR="0042093D" w:rsidRDefault="006830E3" w:rsidP="0042093D">
      <w:pPr>
        <w:pStyle w:val="Ttulo1"/>
      </w:pPr>
      <w:bookmarkStart w:id="110" w:name="_Toc48286353"/>
      <w:r>
        <w:t>Outras customizações</w:t>
      </w:r>
      <w:bookmarkEnd w:id="110"/>
    </w:p>
    <w:p w:rsidR="00A94162" w:rsidRDefault="00D42CA7">
      <w:pPr>
        <w:pStyle w:val="Ttulo1"/>
      </w:pPr>
      <w:bookmarkStart w:id="111" w:name="_Toc48286354"/>
      <w:bookmarkStart w:id="112" w:name="_Toc74456899"/>
      <w:bookmarkStart w:id="113" w:name="_Toc79305301"/>
      <w:r>
        <w:t>observações</w:t>
      </w:r>
      <w:bookmarkEnd w:id="111"/>
    </w:p>
    <w:p w:rsidR="00A94162" w:rsidRDefault="006830E3" w:rsidP="006830E3">
      <w:pPr>
        <w:pStyle w:val="Instruo"/>
        <w:rPr>
          <w:lang w:val="pt-PT"/>
        </w:rPr>
      </w:pPr>
      <w:bookmarkStart w:id="114" w:name="_Toc104609727"/>
      <w:bookmarkStart w:id="115" w:name="_Toc104609921"/>
      <w:bookmarkStart w:id="116" w:name="_Toc104610115"/>
      <w:bookmarkStart w:id="117" w:name="_Toc108240916"/>
      <w:bookmarkStart w:id="118" w:name="_Toc108241734"/>
      <w:bookmarkStart w:id="119" w:name="_Toc108943380"/>
      <w:bookmarkStart w:id="120" w:name="_Toc108943574"/>
      <w:bookmarkStart w:id="121" w:name="_Toc104609728"/>
      <w:bookmarkStart w:id="122" w:name="_Toc104609922"/>
      <w:bookmarkStart w:id="123" w:name="_Toc104610116"/>
      <w:bookmarkStart w:id="124" w:name="_Toc108240917"/>
      <w:bookmarkStart w:id="125" w:name="_Toc108241735"/>
      <w:bookmarkStart w:id="126" w:name="_Toc108943381"/>
      <w:bookmarkStart w:id="127" w:name="_Toc108943575"/>
      <w:bookmarkStart w:id="128" w:name="_Toc104609729"/>
      <w:bookmarkStart w:id="129" w:name="_Toc104609923"/>
      <w:bookmarkStart w:id="130" w:name="_Toc104610117"/>
      <w:bookmarkStart w:id="131" w:name="_Toc108240918"/>
      <w:bookmarkStart w:id="132" w:name="_Toc108241736"/>
      <w:bookmarkStart w:id="133" w:name="_Toc108943382"/>
      <w:bookmarkStart w:id="134" w:name="_Toc108943576"/>
      <w:bookmarkStart w:id="135" w:name="_Toc104609730"/>
      <w:bookmarkStart w:id="136" w:name="_Toc104609924"/>
      <w:bookmarkStart w:id="137" w:name="_Toc104610118"/>
      <w:bookmarkStart w:id="138" w:name="_Toc108240919"/>
      <w:bookmarkStart w:id="139" w:name="_Toc108241737"/>
      <w:bookmarkStart w:id="140" w:name="_Toc108943383"/>
      <w:bookmarkStart w:id="141" w:name="_Toc108943577"/>
      <w:bookmarkStart w:id="142" w:name="_Toc104609731"/>
      <w:bookmarkStart w:id="143" w:name="_Toc104609925"/>
      <w:bookmarkStart w:id="144" w:name="_Toc104610119"/>
      <w:bookmarkStart w:id="145" w:name="_Toc108240920"/>
      <w:bookmarkStart w:id="146" w:name="_Toc108241738"/>
      <w:bookmarkStart w:id="147" w:name="_Toc108943384"/>
      <w:bookmarkStart w:id="148" w:name="_Toc108943578"/>
      <w:bookmarkStart w:id="149" w:name="_Toc104609733"/>
      <w:bookmarkStart w:id="150" w:name="_Toc104609927"/>
      <w:bookmarkStart w:id="151" w:name="_Toc104610121"/>
      <w:bookmarkStart w:id="152" w:name="_Toc108240922"/>
      <w:bookmarkStart w:id="153" w:name="_Toc108241740"/>
      <w:bookmarkStart w:id="154" w:name="_Toc108943386"/>
      <w:bookmarkStart w:id="155" w:name="_Toc108943580"/>
      <w:bookmarkStart w:id="156" w:name="_Toc104609734"/>
      <w:bookmarkStart w:id="157" w:name="_Toc104609928"/>
      <w:bookmarkStart w:id="158" w:name="_Toc104610122"/>
      <w:bookmarkStart w:id="159" w:name="_Toc108240923"/>
      <w:bookmarkStart w:id="160" w:name="_Toc108241741"/>
      <w:bookmarkStart w:id="161" w:name="_Toc108943387"/>
      <w:bookmarkStart w:id="162" w:name="_Toc108943581"/>
      <w:bookmarkStart w:id="163" w:name="_Toc104609735"/>
      <w:bookmarkStart w:id="164" w:name="_Toc104609929"/>
      <w:bookmarkStart w:id="165" w:name="_Toc104610123"/>
      <w:bookmarkStart w:id="166" w:name="_Toc108240924"/>
      <w:bookmarkStart w:id="167" w:name="_Toc108241742"/>
      <w:bookmarkStart w:id="168" w:name="_Toc108943388"/>
      <w:bookmarkStart w:id="169" w:name="_Toc108943582"/>
      <w:bookmarkStart w:id="170" w:name="_Toc104609736"/>
      <w:bookmarkStart w:id="171" w:name="_Toc104609930"/>
      <w:bookmarkStart w:id="172" w:name="_Toc104610124"/>
      <w:bookmarkStart w:id="173" w:name="_Toc108240925"/>
      <w:bookmarkStart w:id="174" w:name="_Toc108241743"/>
      <w:bookmarkStart w:id="175" w:name="_Toc108943389"/>
      <w:bookmarkStart w:id="176" w:name="_Toc108943583"/>
      <w:bookmarkStart w:id="177" w:name="_Toc104609737"/>
      <w:bookmarkStart w:id="178" w:name="_Toc104609931"/>
      <w:bookmarkStart w:id="179" w:name="_Toc104610125"/>
      <w:bookmarkStart w:id="180" w:name="_Toc108240926"/>
      <w:bookmarkStart w:id="181" w:name="_Toc108241744"/>
      <w:bookmarkStart w:id="182" w:name="_Toc108943390"/>
      <w:bookmarkStart w:id="183" w:name="_Toc108943584"/>
      <w:bookmarkStart w:id="184" w:name="_Toc104609738"/>
      <w:bookmarkStart w:id="185" w:name="_Toc104609932"/>
      <w:bookmarkStart w:id="186" w:name="_Toc104610126"/>
      <w:bookmarkStart w:id="187" w:name="_Toc108240927"/>
      <w:bookmarkStart w:id="188" w:name="_Toc108241745"/>
      <w:bookmarkStart w:id="189" w:name="_Toc108943391"/>
      <w:bookmarkStart w:id="190" w:name="_Toc108943585"/>
      <w:bookmarkStart w:id="191" w:name="_Toc104609740"/>
      <w:bookmarkStart w:id="192" w:name="_Toc104609934"/>
      <w:bookmarkStart w:id="193" w:name="_Toc104610128"/>
      <w:bookmarkStart w:id="194" w:name="_Toc108240929"/>
      <w:bookmarkStart w:id="195" w:name="_Toc108241747"/>
      <w:bookmarkStart w:id="196" w:name="_Toc108943393"/>
      <w:bookmarkStart w:id="197" w:name="_Toc108943587"/>
      <w:bookmarkStart w:id="198" w:name="_Toc104609741"/>
      <w:bookmarkStart w:id="199" w:name="_Toc104609935"/>
      <w:bookmarkStart w:id="200" w:name="_Toc104610129"/>
      <w:bookmarkStart w:id="201" w:name="_Toc108240930"/>
      <w:bookmarkStart w:id="202" w:name="_Toc108241748"/>
      <w:bookmarkStart w:id="203" w:name="_Toc108943394"/>
      <w:bookmarkStart w:id="204" w:name="_Toc108943588"/>
      <w:bookmarkStart w:id="205" w:name="_Toc104609742"/>
      <w:bookmarkStart w:id="206" w:name="_Toc104609936"/>
      <w:bookmarkStart w:id="207" w:name="_Toc104610130"/>
      <w:bookmarkStart w:id="208" w:name="_Toc108240931"/>
      <w:bookmarkStart w:id="209" w:name="_Toc108241749"/>
      <w:bookmarkStart w:id="210" w:name="_Toc108943395"/>
      <w:bookmarkStart w:id="211" w:name="_Toc108943589"/>
      <w:bookmarkStart w:id="212" w:name="_Toc104609743"/>
      <w:bookmarkStart w:id="213" w:name="_Toc104609937"/>
      <w:bookmarkStart w:id="214" w:name="_Toc104610131"/>
      <w:bookmarkStart w:id="215" w:name="_Toc108240932"/>
      <w:bookmarkStart w:id="216" w:name="_Toc108241750"/>
      <w:bookmarkStart w:id="217" w:name="_Toc108943396"/>
      <w:bookmarkStart w:id="218" w:name="_Toc108943590"/>
      <w:bookmarkStart w:id="219" w:name="_Toc104609744"/>
      <w:bookmarkStart w:id="220" w:name="_Toc104609938"/>
      <w:bookmarkStart w:id="221" w:name="_Toc104610132"/>
      <w:bookmarkStart w:id="222" w:name="_Toc108240933"/>
      <w:bookmarkStart w:id="223" w:name="_Toc108241751"/>
      <w:bookmarkStart w:id="224" w:name="_Toc108943397"/>
      <w:bookmarkStart w:id="225" w:name="_Toc108943591"/>
      <w:bookmarkStart w:id="226" w:name="_Toc104609745"/>
      <w:bookmarkStart w:id="227" w:name="_Toc104609939"/>
      <w:bookmarkStart w:id="228" w:name="_Toc104610133"/>
      <w:bookmarkStart w:id="229" w:name="_Toc108240934"/>
      <w:bookmarkStart w:id="230" w:name="_Toc108241752"/>
      <w:bookmarkStart w:id="231" w:name="_Toc108943398"/>
      <w:bookmarkStart w:id="232" w:name="_Toc108943592"/>
      <w:bookmarkStart w:id="233" w:name="_Toc104609747"/>
      <w:bookmarkStart w:id="234" w:name="_Toc104609941"/>
      <w:bookmarkStart w:id="235" w:name="_Toc104610135"/>
      <w:bookmarkStart w:id="236" w:name="_Toc108240936"/>
      <w:bookmarkStart w:id="237" w:name="_Toc108241754"/>
      <w:bookmarkStart w:id="238" w:name="_Toc108943400"/>
      <w:bookmarkStart w:id="239" w:name="_Toc108943594"/>
      <w:bookmarkStart w:id="240" w:name="_Toc104609748"/>
      <w:bookmarkStart w:id="241" w:name="_Toc104609942"/>
      <w:bookmarkStart w:id="242" w:name="_Toc104610136"/>
      <w:bookmarkStart w:id="243" w:name="_Toc108240937"/>
      <w:bookmarkStart w:id="244" w:name="_Toc108241755"/>
      <w:bookmarkStart w:id="245" w:name="_Toc108943401"/>
      <w:bookmarkStart w:id="246" w:name="_Toc108943595"/>
      <w:bookmarkStart w:id="247" w:name="_Toc104609749"/>
      <w:bookmarkStart w:id="248" w:name="_Toc104609943"/>
      <w:bookmarkStart w:id="249" w:name="_Toc104610137"/>
      <w:bookmarkStart w:id="250" w:name="_Toc108240938"/>
      <w:bookmarkStart w:id="251" w:name="_Toc108241756"/>
      <w:bookmarkStart w:id="252" w:name="_Toc108943402"/>
      <w:bookmarkStart w:id="253" w:name="_Toc108943596"/>
      <w:bookmarkStart w:id="254" w:name="_Toc104609750"/>
      <w:bookmarkStart w:id="255" w:name="_Toc104609944"/>
      <w:bookmarkStart w:id="256" w:name="_Toc104610138"/>
      <w:bookmarkStart w:id="257" w:name="_Toc108240939"/>
      <w:bookmarkStart w:id="258" w:name="_Toc108241757"/>
      <w:bookmarkStart w:id="259" w:name="_Toc108943403"/>
      <w:bookmarkStart w:id="260" w:name="_Toc108943597"/>
      <w:bookmarkStart w:id="261" w:name="_Toc104609751"/>
      <w:bookmarkStart w:id="262" w:name="_Toc104609945"/>
      <w:bookmarkStart w:id="263" w:name="_Toc104610139"/>
      <w:bookmarkStart w:id="264" w:name="_Toc108240940"/>
      <w:bookmarkStart w:id="265" w:name="_Toc108241758"/>
      <w:bookmarkStart w:id="266" w:name="_Toc108943404"/>
      <w:bookmarkStart w:id="267" w:name="_Toc108943598"/>
      <w:bookmarkStart w:id="268" w:name="_Toc104609753"/>
      <w:bookmarkStart w:id="269" w:name="_Toc104609947"/>
      <w:bookmarkStart w:id="270" w:name="_Toc104610141"/>
      <w:bookmarkStart w:id="271" w:name="_Toc108240942"/>
      <w:bookmarkStart w:id="272" w:name="_Toc108241760"/>
      <w:bookmarkStart w:id="273" w:name="_Toc108943406"/>
      <w:bookmarkStart w:id="274" w:name="_Toc108943600"/>
      <w:bookmarkStart w:id="275" w:name="_Toc104609754"/>
      <w:bookmarkStart w:id="276" w:name="_Toc104609948"/>
      <w:bookmarkStart w:id="277" w:name="_Toc104610142"/>
      <w:bookmarkStart w:id="278" w:name="_Toc108240943"/>
      <w:bookmarkStart w:id="279" w:name="_Toc108241761"/>
      <w:bookmarkStart w:id="280" w:name="_Toc108943407"/>
      <w:bookmarkStart w:id="281" w:name="_Toc108943601"/>
      <w:bookmarkStart w:id="282" w:name="_Toc104609755"/>
      <w:bookmarkStart w:id="283" w:name="_Toc104609949"/>
      <w:bookmarkStart w:id="284" w:name="_Toc104610143"/>
      <w:bookmarkStart w:id="285" w:name="_Toc108240944"/>
      <w:bookmarkStart w:id="286" w:name="_Toc108241762"/>
      <w:bookmarkStart w:id="287" w:name="_Toc108943408"/>
      <w:bookmarkStart w:id="288" w:name="_Toc108943602"/>
      <w:bookmarkStart w:id="289" w:name="_Toc104609756"/>
      <w:bookmarkStart w:id="290" w:name="_Toc104609950"/>
      <w:bookmarkStart w:id="291" w:name="_Toc104610144"/>
      <w:bookmarkStart w:id="292" w:name="_Toc108240945"/>
      <w:bookmarkStart w:id="293" w:name="_Toc108241763"/>
      <w:bookmarkStart w:id="294" w:name="_Toc108943409"/>
      <w:bookmarkStart w:id="295" w:name="_Toc108943603"/>
      <w:bookmarkStart w:id="296" w:name="_Toc104609757"/>
      <w:bookmarkStart w:id="297" w:name="_Toc104609951"/>
      <w:bookmarkStart w:id="298" w:name="_Toc104610145"/>
      <w:bookmarkStart w:id="299" w:name="_Toc108240946"/>
      <w:bookmarkStart w:id="300" w:name="_Toc108241764"/>
      <w:bookmarkStart w:id="301" w:name="_Toc108943410"/>
      <w:bookmarkStart w:id="302" w:name="_Toc108943604"/>
      <w:bookmarkStart w:id="303" w:name="_Toc104609758"/>
      <w:bookmarkStart w:id="304" w:name="_Toc104609952"/>
      <w:bookmarkStart w:id="305" w:name="_Toc104610146"/>
      <w:bookmarkStart w:id="306" w:name="_Toc108240947"/>
      <w:bookmarkStart w:id="307" w:name="_Toc108241765"/>
      <w:bookmarkStart w:id="308" w:name="_Toc108943411"/>
      <w:bookmarkStart w:id="309" w:name="_Toc108943605"/>
      <w:bookmarkStart w:id="310" w:name="_Toc104609760"/>
      <w:bookmarkStart w:id="311" w:name="_Toc104609954"/>
      <w:bookmarkStart w:id="312" w:name="_Toc104610148"/>
      <w:bookmarkStart w:id="313" w:name="_Toc108240949"/>
      <w:bookmarkStart w:id="314" w:name="_Toc108241767"/>
      <w:bookmarkStart w:id="315" w:name="_Toc108943413"/>
      <w:bookmarkStart w:id="316" w:name="_Toc108943607"/>
      <w:bookmarkStart w:id="317" w:name="_Toc104609761"/>
      <w:bookmarkStart w:id="318" w:name="_Toc104609955"/>
      <w:bookmarkStart w:id="319" w:name="_Toc104610149"/>
      <w:bookmarkStart w:id="320" w:name="_Toc108240950"/>
      <w:bookmarkStart w:id="321" w:name="_Toc108241768"/>
      <w:bookmarkStart w:id="322" w:name="_Toc108943414"/>
      <w:bookmarkStart w:id="323" w:name="_Toc108943608"/>
      <w:bookmarkStart w:id="324" w:name="_Toc104609762"/>
      <w:bookmarkStart w:id="325" w:name="_Toc104609956"/>
      <w:bookmarkStart w:id="326" w:name="_Toc104610150"/>
      <w:bookmarkStart w:id="327" w:name="_Toc108240951"/>
      <w:bookmarkStart w:id="328" w:name="_Toc108241769"/>
      <w:bookmarkStart w:id="329" w:name="_Toc108943415"/>
      <w:bookmarkStart w:id="330" w:name="_Toc108943609"/>
      <w:bookmarkStart w:id="331" w:name="_Toc104609763"/>
      <w:bookmarkStart w:id="332" w:name="_Toc104609957"/>
      <w:bookmarkStart w:id="333" w:name="_Toc104610151"/>
      <w:bookmarkStart w:id="334" w:name="_Toc108240952"/>
      <w:bookmarkStart w:id="335" w:name="_Toc108241770"/>
      <w:bookmarkStart w:id="336" w:name="_Toc108943416"/>
      <w:bookmarkStart w:id="337" w:name="_Toc108943610"/>
      <w:bookmarkStart w:id="338" w:name="_Toc104609764"/>
      <w:bookmarkStart w:id="339" w:name="_Toc104609958"/>
      <w:bookmarkStart w:id="340" w:name="_Toc104610152"/>
      <w:bookmarkStart w:id="341" w:name="_Toc108240953"/>
      <w:bookmarkStart w:id="342" w:name="_Toc108241771"/>
      <w:bookmarkStart w:id="343" w:name="_Toc108943417"/>
      <w:bookmarkStart w:id="344" w:name="_Toc108943611"/>
      <w:bookmarkStart w:id="345" w:name="_Toc104609765"/>
      <w:bookmarkStart w:id="346" w:name="_Toc104609959"/>
      <w:bookmarkStart w:id="347" w:name="_Toc104610153"/>
      <w:bookmarkStart w:id="348" w:name="_Toc108240954"/>
      <w:bookmarkStart w:id="349" w:name="_Toc108241772"/>
      <w:bookmarkStart w:id="350" w:name="_Toc108943418"/>
      <w:bookmarkStart w:id="351" w:name="_Toc108943612"/>
      <w:bookmarkStart w:id="352" w:name="_Toc104609767"/>
      <w:bookmarkStart w:id="353" w:name="_Toc104609961"/>
      <w:bookmarkStart w:id="354" w:name="_Toc104610155"/>
      <w:bookmarkStart w:id="355" w:name="_Toc108240956"/>
      <w:bookmarkStart w:id="356" w:name="_Toc108241774"/>
      <w:bookmarkStart w:id="357" w:name="_Toc108943420"/>
      <w:bookmarkStart w:id="358" w:name="_Toc108943614"/>
      <w:bookmarkStart w:id="359" w:name="_Toc104609768"/>
      <w:bookmarkStart w:id="360" w:name="_Toc104609962"/>
      <w:bookmarkStart w:id="361" w:name="_Toc104610156"/>
      <w:bookmarkStart w:id="362" w:name="_Toc108240957"/>
      <w:bookmarkStart w:id="363" w:name="_Toc108241775"/>
      <w:bookmarkStart w:id="364" w:name="_Toc108943421"/>
      <w:bookmarkStart w:id="365" w:name="_Toc108943615"/>
      <w:bookmarkStart w:id="366" w:name="_Toc104609769"/>
      <w:bookmarkStart w:id="367" w:name="_Toc104609963"/>
      <w:bookmarkStart w:id="368" w:name="_Toc104610157"/>
      <w:bookmarkStart w:id="369" w:name="_Toc108240958"/>
      <w:bookmarkStart w:id="370" w:name="_Toc108241776"/>
      <w:bookmarkStart w:id="371" w:name="_Toc108943422"/>
      <w:bookmarkStart w:id="372" w:name="_Toc108943616"/>
      <w:bookmarkStart w:id="373" w:name="_Toc104609770"/>
      <w:bookmarkStart w:id="374" w:name="_Toc104609964"/>
      <w:bookmarkStart w:id="375" w:name="_Toc104610158"/>
      <w:bookmarkStart w:id="376" w:name="_Toc108240959"/>
      <w:bookmarkStart w:id="377" w:name="_Toc108241777"/>
      <w:bookmarkStart w:id="378" w:name="_Toc108943423"/>
      <w:bookmarkStart w:id="379" w:name="_Toc108943617"/>
      <w:bookmarkStart w:id="380" w:name="_Toc104609772"/>
      <w:bookmarkStart w:id="381" w:name="_Toc104609966"/>
      <w:bookmarkStart w:id="382" w:name="_Toc104610160"/>
      <w:bookmarkStart w:id="383" w:name="_Toc108240961"/>
      <w:bookmarkStart w:id="384" w:name="_Toc108241779"/>
      <w:bookmarkStart w:id="385" w:name="_Toc108943425"/>
      <w:bookmarkStart w:id="386" w:name="_Toc108943619"/>
      <w:bookmarkStart w:id="387" w:name="_Toc104609773"/>
      <w:bookmarkStart w:id="388" w:name="_Toc104609967"/>
      <w:bookmarkStart w:id="389" w:name="_Toc104610161"/>
      <w:bookmarkStart w:id="390" w:name="_Toc108240962"/>
      <w:bookmarkStart w:id="391" w:name="_Toc108241780"/>
      <w:bookmarkStart w:id="392" w:name="_Toc108943426"/>
      <w:bookmarkStart w:id="393" w:name="_Toc108943620"/>
      <w:bookmarkStart w:id="394" w:name="_Toc104609774"/>
      <w:bookmarkStart w:id="395" w:name="_Toc104609968"/>
      <w:bookmarkStart w:id="396" w:name="_Toc104610162"/>
      <w:bookmarkStart w:id="397" w:name="_Toc108240963"/>
      <w:bookmarkStart w:id="398" w:name="_Toc108241781"/>
      <w:bookmarkStart w:id="399" w:name="_Toc108943427"/>
      <w:bookmarkStart w:id="400" w:name="_Toc108943621"/>
      <w:bookmarkStart w:id="401" w:name="_Toc104609775"/>
      <w:bookmarkStart w:id="402" w:name="_Toc104609969"/>
      <w:bookmarkStart w:id="403" w:name="_Toc104610163"/>
      <w:bookmarkStart w:id="404" w:name="_Toc108240964"/>
      <w:bookmarkStart w:id="405" w:name="_Toc108241782"/>
      <w:bookmarkStart w:id="406" w:name="_Toc108943428"/>
      <w:bookmarkStart w:id="407" w:name="_Toc108943622"/>
      <w:bookmarkStart w:id="408" w:name="_Toc104609776"/>
      <w:bookmarkStart w:id="409" w:name="_Toc104609970"/>
      <w:bookmarkStart w:id="410" w:name="_Toc104610164"/>
      <w:bookmarkStart w:id="411" w:name="_Toc108240965"/>
      <w:bookmarkStart w:id="412" w:name="_Toc108241783"/>
      <w:bookmarkStart w:id="413" w:name="_Toc108943429"/>
      <w:bookmarkStart w:id="414" w:name="_Toc108943623"/>
      <w:bookmarkStart w:id="415" w:name="_Toc104609777"/>
      <w:bookmarkStart w:id="416" w:name="_Toc104609971"/>
      <w:bookmarkStart w:id="417" w:name="_Toc104610165"/>
      <w:bookmarkStart w:id="418" w:name="_Toc108240966"/>
      <w:bookmarkStart w:id="419" w:name="_Toc108241784"/>
      <w:bookmarkStart w:id="420" w:name="_Toc108943430"/>
      <w:bookmarkStart w:id="421" w:name="_Toc108943624"/>
      <w:bookmarkStart w:id="422" w:name="_Toc104609779"/>
      <w:bookmarkStart w:id="423" w:name="_Toc104609973"/>
      <w:bookmarkStart w:id="424" w:name="_Toc104610167"/>
      <w:bookmarkStart w:id="425" w:name="_Toc108240968"/>
      <w:bookmarkStart w:id="426" w:name="_Toc108241786"/>
      <w:bookmarkStart w:id="427" w:name="_Toc108943432"/>
      <w:bookmarkStart w:id="428" w:name="_Toc108943626"/>
      <w:bookmarkStart w:id="429" w:name="_Toc104609780"/>
      <w:bookmarkStart w:id="430" w:name="_Toc104609974"/>
      <w:bookmarkStart w:id="431" w:name="_Toc104610168"/>
      <w:bookmarkStart w:id="432" w:name="_Toc108240969"/>
      <w:bookmarkStart w:id="433" w:name="_Toc108241787"/>
      <w:bookmarkStart w:id="434" w:name="_Toc108943433"/>
      <w:bookmarkStart w:id="435" w:name="_Toc108943627"/>
      <w:bookmarkStart w:id="436" w:name="_Toc104609781"/>
      <w:bookmarkStart w:id="437" w:name="_Toc104609975"/>
      <w:bookmarkStart w:id="438" w:name="_Toc104610169"/>
      <w:bookmarkStart w:id="439" w:name="_Toc108240970"/>
      <w:bookmarkStart w:id="440" w:name="_Toc108241788"/>
      <w:bookmarkStart w:id="441" w:name="_Toc108943434"/>
      <w:bookmarkStart w:id="442" w:name="_Toc108943628"/>
      <w:bookmarkStart w:id="443" w:name="_Toc104609782"/>
      <w:bookmarkStart w:id="444" w:name="_Toc104609976"/>
      <w:bookmarkStart w:id="445" w:name="_Toc104610170"/>
      <w:bookmarkStart w:id="446" w:name="_Toc108240971"/>
      <w:bookmarkStart w:id="447" w:name="_Toc108241789"/>
      <w:bookmarkStart w:id="448" w:name="_Toc108943435"/>
      <w:bookmarkStart w:id="449" w:name="_Toc108943629"/>
      <w:bookmarkStart w:id="450" w:name="_Toc104609783"/>
      <w:bookmarkStart w:id="451" w:name="_Toc104609977"/>
      <w:bookmarkStart w:id="452" w:name="_Toc104610171"/>
      <w:bookmarkStart w:id="453" w:name="_Toc108240972"/>
      <w:bookmarkStart w:id="454" w:name="_Toc108241790"/>
      <w:bookmarkStart w:id="455" w:name="_Toc108943436"/>
      <w:bookmarkStart w:id="456" w:name="_Toc108943630"/>
      <w:bookmarkStart w:id="457" w:name="_Toc104609784"/>
      <w:bookmarkStart w:id="458" w:name="_Toc104609978"/>
      <w:bookmarkStart w:id="459" w:name="_Toc104610172"/>
      <w:bookmarkStart w:id="460" w:name="_Toc108240973"/>
      <w:bookmarkStart w:id="461" w:name="_Toc108241791"/>
      <w:bookmarkStart w:id="462" w:name="_Toc108943437"/>
      <w:bookmarkStart w:id="463" w:name="_Toc108943631"/>
      <w:bookmarkStart w:id="464" w:name="_Toc104609786"/>
      <w:bookmarkStart w:id="465" w:name="_Toc104609980"/>
      <w:bookmarkStart w:id="466" w:name="_Toc104610174"/>
      <w:bookmarkStart w:id="467" w:name="_Toc108240975"/>
      <w:bookmarkStart w:id="468" w:name="_Toc108241793"/>
      <w:bookmarkStart w:id="469" w:name="_Toc108943439"/>
      <w:bookmarkStart w:id="470" w:name="_Toc108943633"/>
      <w:bookmarkStart w:id="471" w:name="_Toc104609795"/>
      <w:bookmarkStart w:id="472" w:name="_Toc104609989"/>
      <w:bookmarkStart w:id="473" w:name="_Toc104610183"/>
      <w:bookmarkStart w:id="474" w:name="_Toc108240984"/>
      <w:bookmarkStart w:id="475" w:name="_Toc108241802"/>
      <w:bookmarkStart w:id="476" w:name="_Toc108943448"/>
      <w:bookmarkStart w:id="477" w:name="_Toc108943642"/>
      <w:bookmarkStart w:id="478" w:name="_Toc104609801"/>
      <w:bookmarkStart w:id="479" w:name="_Toc104609995"/>
      <w:bookmarkStart w:id="480" w:name="_Toc104610189"/>
      <w:bookmarkStart w:id="481" w:name="_Toc108240990"/>
      <w:bookmarkStart w:id="482" w:name="_Toc108241808"/>
      <w:bookmarkStart w:id="483" w:name="_Toc108943454"/>
      <w:bookmarkStart w:id="484" w:name="_Toc108943648"/>
      <w:bookmarkStart w:id="485" w:name="_Toc104609802"/>
      <w:bookmarkStart w:id="486" w:name="_Toc104609996"/>
      <w:bookmarkStart w:id="487" w:name="_Toc104610190"/>
      <w:bookmarkStart w:id="488" w:name="_Toc108240991"/>
      <w:bookmarkStart w:id="489" w:name="_Toc108241809"/>
      <w:bookmarkStart w:id="490" w:name="_Toc108943455"/>
      <w:bookmarkStart w:id="491" w:name="_Toc108943649"/>
      <w:bookmarkStart w:id="492" w:name="_Toc104609804"/>
      <w:bookmarkStart w:id="493" w:name="_Toc104609998"/>
      <w:bookmarkStart w:id="494" w:name="_Toc104610192"/>
      <w:bookmarkStart w:id="495" w:name="_Toc108240993"/>
      <w:bookmarkStart w:id="496" w:name="_Toc108241811"/>
      <w:bookmarkStart w:id="497" w:name="_Toc108943457"/>
      <w:bookmarkStart w:id="498" w:name="_Toc108943651"/>
      <w:bookmarkStart w:id="499" w:name="_Toc104609805"/>
      <w:bookmarkStart w:id="500" w:name="_Toc104609999"/>
      <w:bookmarkStart w:id="501" w:name="_Toc104610193"/>
      <w:bookmarkStart w:id="502" w:name="_Toc108240994"/>
      <w:bookmarkStart w:id="503" w:name="_Toc108241812"/>
      <w:bookmarkStart w:id="504" w:name="_Toc108943458"/>
      <w:bookmarkStart w:id="505" w:name="_Toc108943652"/>
      <w:bookmarkStart w:id="506" w:name="_Toc104609806"/>
      <w:bookmarkStart w:id="507" w:name="_Toc104610000"/>
      <w:bookmarkStart w:id="508" w:name="_Toc104610194"/>
      <w:bookmarkStart w:id="509" w:name="_Toc108240995"/>
      <w:bookmarkStart w:id="510" w:name="_Toc108241813"/>
      <w:bookmarkStart w:id="511" w:name="_Toc108943459"/>
      <w:bookmarkStart w:id="512" w:name="_Toc108943653"/>
      <w:bookmarkStart w:id="513" w:name="_Toc104609807"/>
      <w:bookmarkStart w:id="514" w:name="_Toc104610001"/>
      <w:bookmarkStart w:id="515" w:name="_Toc104610195"/>
      <w:bookmarkStart w:id="516" w:name="_Toc108240996"/>
      <w:bookmarkStart w:id="517" w:name="_Toc108241814"/>
      <w:bookmarkStart w:id="518" w:name="_Toc108943460"/>
      <w:bookmarkStart w:id="519" w:name="_Toc108943654"/>
      <w:bookmarkStart w:id="520" w:name="_Toc104609808"/>
      <w:bookmarkStart w:id="521" w:name="_Toc104610002"/>
      <w:bookmarkStart w:id="522" w:name="_Toc104610196"/>
      <w:bookmarkStart w:id="523" w:name="_Toc108240997"/>
      <w:bookmarkStart w:id="524" w:name="_Toc108241815"/>
      <w:bookmarkStart w:id="525" w:name="_Toc108943461"/>
      <w:bookmarkStart w:id="526" w:name="_Toc108943655"/>
      <w:bookmarkStart w:id="527" w:name="_Toc104609809"/>
      <w:bookmarkStart w:id="528" w:name="_Toc104610003"/>
      <w:bookmarkStart w:id="529" w:name="_Toc104610197"/>
      <w:bookmarkStart w:id="530" w:name="_Toc108240998"/>
      <w:bookmarkStart w:id="531" w:name="_Toc108241816"/>
      <w:bookmarkStart w:id="532" w:name="_Toc108943462"/>
      <w:bookmarkStart w:id="533" w:name="_Toc108943656"/>
      <w:bookmarkStart w:id="534" w:name="_Toc104609811"/>
      <w:bookmarkStart w:id="535" w:name="_Toc104610005"/>
      <w:bookmarkStart w:id="536" w:name="_Toc104610199"/>
      <w:bookmarkStart w:id="537" w:name="_Toc108241000"/>
      <w:bookmarkStart w:id="538" w:name="_Toc108241818"/>
      <w:bookmarkStart w:id="539" w:name="_Toc108943464"/>
      <w:bookmarkStart w:id="540" w:name="_Toc108943658"/>
      <w:bookmarkStart w:id="541" w:name="_Toc104609812"/>
      <w:bookmarkStart w:id="542" w:name="_Toc104610006"/>
      <w:bookmarkStart w:id="543" w:name="_Toc104610200"/>
      <w:bookmarkStart w:id="544" w:name="_Toc108241001"/>
      <w:bookmarkStart w:id="545" w:name="_Toc108241819"/>
      <w:bookmarkStart w:id="546" w:name="_Toc108943465"/>
      <w:bookmarkStart w:id="547" w:name="_Toc108943659"/>
      <w:bookmarkStart w:id="548" w:name="_Toc104609813"/>
      <w:bookmarkStart w:id="549" w:name="_Toc104610007"/>
      <w:bookmarkStart w:id="550" w:name="_Toc104610201"/>
      <w:bookmarkStart w:id="551" w:name="_Toc108241002"/>
      <w:bookmarkStart w:id="552" w:name="_Toc108241820"/>
      <w:bookmarkStart w:id="553" w:name="_Toc108943466"/>
      <w:bookmarkStart w:id="554" w:name="_Toc108943660"/>
      <w:bookmarkStart w:id="555" w:name="_Toc104609815"/>
      <w:bookmarkStart w:id="556" w:name="_Toc104610009"/>
      <w:bookmarkStart w:id="557" w:name="_Toc104610203"/>
      <w:bookmarkStart w:id="558" w:name="_Toc108241004"/>
      <w:bookmarkStart w:id="559" w:name="_Toc108241822"/>
      <w:bookmarkStart w:id="560" w:name="_Toc108943468"/>
      <w:bookmarkStart w:id="561" w:name="_Toc108943662"/>
      <w:bookmarkStart w:id="562" w:name="_Toc104609817"/>
      <w:bookmarkStart w:id="563" w:name="_Toc104610011"/>
      <w:bookmarkStart w:id="564" w:name="_Toc104610205"/>
      <w:bookmarkStart w:id="565" w:name="_Toc108241006"/>
      <w:bookmarkStart w:id="566" w:name="_Toc108241824"/>
      <w:bookmarkStart w:id="567" w:name="_Toc108943470"/>
      <w:bookmarkStart w:id="568" w:name="_Toc108943664"/>
      <w:bookmarkStart w:id="569" w:name="_Toc104609818"/>
      <w:bookmarkStart w:id="570" w:name="_Toc104610012"/>
      <w:bookmarkStart w:id="571" w:name="_Toc104610206"/>
      <w:bookmarkStart w:id="572" w:name="_Toc108241007"/>
      <w:bookmarkStart w:id="573" w:name="_Toc108241825"/>
      <w:bookmarkStart w:id="574" w:name="_Toc108943471"/>
      <w:bookmarkStart w:id="575" w:name="_Toc108943665"/>
      <w:bookmarkStart w:id="576" w:name="_Toc104609819"/>
      <w:bookmarkStart w:id="577" w:name="_Toc104610013"/>
      <w:bookmarkStart w:id="578" w:name="_Toc104610207"/>
      <w:bookmarkStart w:id="579" w:name="_Toc108241008"/>
      <w:bookmarkStart w:id="580" w:name="_Toc108241826"/>
      <w:bookmarkStart w:id="581" w:name="_Toc108943472"/>
      <w:bookmarkStart w:id="582" w:name="_Toc108943666"/>
      <w:bookmarkStart w:id="583" w:name="_Toc104609821"/>
      <w:bookmarkStart w:id="584" w:name="_Toc104610015"/>
      <w:bookmarkStart w:id="585" w:name="_Toc104610209"/>
      <w:bookmarkStart w:id="586" w:name="_Toc108241010"/>
      <w:bookmarkStart w:id="587" w:name="_Toc108241828"/>
      <w:bookmarkStart w:id="588" w:name="_Toc108943474"/>
      <w:bookmarkStart w:id="589" w:name="_Toc108943668"/>
      <w:bookmarkStart w:id="590" w:name="_Toc104609822"/>
      <w:bookmarkStart w:id="591" w:name="_Toc104610016"/>
      <w:bookmarkStart w:id="592" w:name="_Toc104610210"/>
      <w:bookmarkStart w:id="593" w:name="_Toc108241011"/>
      <w:bookmarkStart w:id="594" w:name="_Toc108241829"/>
      <w:bookmarkStart w:id="595" w:name="_Toc108943475"/>
      <w:bookmarkStart w:id="596" w:name="_Toc108943669"/>
      <w:bookmarkStart w:id="597" w:name="_Toc104609823"/>
      <w:bookmarkStart w:id="598" w:name="_Toc104610017"/>
      <w:bookmarkStart w:id="599" w:name="_Toc104610211"/>
      <w:bookmarkStart w:id="600" w:name="_Toc108241012"/>
      <w:bookmarkStart w:id="601" w:name="_Toc108241830"/>
      <w:bookmarkStart w:id="602" w:name="_Toc108943476"/>
      <w:bookmarkStart w:id="603" w:name="_Toc108943670"/>
      <w:bookmarkStart w:id="604" w:name="_Toc104609824"/>
      <w:bookmarkStart w:id="605" w:name="_Toc104610018"/>
      <w:bookmarkStart w:id="606" w:name="_Toc104610212"/>
      <w:bookmarkStart w:id="607" w:name="_Toc108241013"/>
      <w:bookmarkStart w:id="608" w:name="_Toc108241831"/>
      <w:bookmarkStart w:id="609" w:name="_Toc108943477"/>
      <w:bookmarkStart w:id="610" w:name="_Toc108943671"/>
      <w:bookmarkStart w:id="611" w:name="_Toc104609826"/>
      <w:bookmarkStart w:id="612" w:name="_Toc104610020"/>
      <w:bookmarkStart w:id="613" w:name="_Toc104610214"/>
      <w:bookmarkStart w:id="614" w:name="_Toc108241015"/>
      <w:bookmarkStart w:id="615" w:name="_Toc108241833"/>
      <w:bookmarkStart w:id="616" w:name="_Toc108943479"/>
      <w:bookmarkStart w:id="617" w:name="_Toc108943673"/>
      <w:bookmarkStart w:id="618" w:name="_Toc104609827"/>
      <w:bookmarkStart w:id="619" w:name="_Toc104610021"/>
      <w:bookmarkStart w:id="620" w:name="_Toc104610215"/>
      <w:bookmarkStart w:id="621" w:name="_Toc108241016"/>
      <w:bookmarkStart w:id="622" w:name="_Toc108241834"/>
      <w:bookmarkStart w:id="623" w:name="_Toc108943480"/>
      <w:bookmarkStart w:id="624" w:name="_Toc108943674"/>
      <w:bookmarkStart w:id="625" w:name="_Toc104609828"/>
      <w:bookmarkStart w:id="626" w:name="_Toc104610022"/>
      <w:bookmarkStart w:id="627" w:name="_Toc104610216"/>
      <w:bookmarkStart w:id="628" w:name="_Toc108241017"/>
      <w:bookmarkStart w:id="629" w:name="_Toc108241835"/>
      <w:bookmarkStart w:id="630" w:name="_Toc108943481"/>
      <w:bookmarkStart w:id="631" w:name="_Toc108943675"/>
      <w:bookmarkStart w:id="632" w:name="_Toc104609829"/>
      <w:bookmarkStart w:id="633" w:name="_Toc104610023"/>
      <w:bookmarkStart w:id="634" w:name="_Toc104610217"/>
      <w:bookmarkStart w:id="635" w:name="_Toc108241018"/>
      <w:bookmarkStart w:id="636" w:name="_Toc108241836"/>
      <w:bookmarkStart w:id="637" w:name="_Toc108943482"/>
      <w:bookmarkStart w:id="638" w:name="_Toc108943676"/>
      <w:bookmarkStart w:id="639" w:name="_Toc104609831"/>
      <w:bookmarkStart w:id="640" w:name="_Toc104610025"/>
      <w:bookmarkStart w:id="641" w:name="_Toc104610219"/>
      <w:bookmarkStart w:id="642" w:name="_Toc108241020"/>
      <w:bookmarkStart w:id="643" w:name="_Toc108241838"/>
      <w:bookmarkStart w:id="644" w:name="_Toc108943484"/>
      <w:bookmarkStart w:id="645" w:name="_Toc108943678"/>
      <w:bookmarkStart w:id="646" w:name="_Toc104609832"/>
      <w:bookmarkStart w:id="647" w:name="_Toc104610026"/>
      <w:bookmarkStart w:id="648" w:name="_Toc104610220"/>
      <w:bookmarkStart w:id="649" w:name="_Toc108241021"/>
      <w:bookmarkStart w:id="650" w:name="_Toc108241839"/>
      <w:bookmarkStart w:id="651" w:name="_Toc108943485"/>
      <w:bookmarkStart w:id="652" w:name="_Toc108943679"/>
      <w:bookmarkStart w:id="653" w:name="_Toc104609833"/>
      <w:bookmarkStart w:id="654" w:name="_Toc104610027"/>
      <w:bookmarkStart w:id="655" w:name="_Toc104610221"/>
      <w:bookmarkStart w:id="656" w:name="_Toc108241022"/>
      <w:bookmarkStart w:id="657" w:name="_Toc108241840"/>
      <w:bookmarkStart w:id="658" w:name="_Toc108943486"/>
      <w:bookmarkStart w:id="659" w:name="_Toc108943680"/>
      <w:bookmarkStart w:id="660" w:name="_Toc104609834"/>
      <w:bookmarkStart w:id="661" w:name="_Toc104610028"/>
      <w:bookmarkStart w:id="662" w:name="_Toc104610222"/>
      <w:bookmarkStart w:id="663" w:name="_Toc108241023"/>
      <w:bookmarkStart w:id="664" w:name="_Toc108241841"/>
      <w:bookmarkStart w:id="665" w:name="_Toc108943487"/>
      <w:bookmarkStart w:id="666" w:name="_Toc108943681"/>
      <w:bookmarkStart w:id="667" w:name="_Toc104609836"/>
      <w:bookmarkStart w:id="668" w:name="_Toc104610030"/>
      <w:bookmarkStart w:id="669" w:name="_Toc104610224"/>
      <w:bookmarkStart w:id="670" w:name="_Toc108241025"/>
      <w:bookmarkStart w:id="671" w:name="_Toc108241843"/>
      <w:bookmarkStart w:id="672" w:name="_Toc108943489"/>
      <w:bookmarkStart w:id="673" w:name="_Toc108943683"/>
      <w:bookmarkStart w:id="674" w:name="_Toc104609837"/>
      <w:bookmarkStart w:id="675" w:name="_Toc104610031"/>
      <w:bookmarkStart w:id="676" w:name="_Toc104610225"/>
      <w:bookmarkStart w:id="677" w:name="_Toc108241026"/>
      <w:bookmarkStart w:id="678" w:name="_Toc108241844"/>
      <w:bookmarkStart w:id="679" w:name="_Toc108943490"/>
      <w:bookmarkStart w:id="680" w:name="_Toc108943684"/>
      <w:bookmarkStart w:id="681" w:name="_Toc104609838"/>
      <w:bookmarkStart w:id="682" w:name="_Toc104610032"/>
      <w:bookmarkStart w:id="683" w:name="_Toc104610226"/>
      <w:bookmarkStart w:id="684" w:name="_Toc108241027"/>
      <w:bookmarkStart w:id="685" w:name="_Toc108241845"/>
      <w:bookmarkStart w:id="686" w:name="_Toc108943491"/>
      <w:bookmarkStart w:id="687" w:name="_Toc108943685"/>
      <w:bookmarkStart w:id="688" w:name="_Toc104609840"/>
      <w:bookmarkStart w:id="689" w:name="_Toc104610034"/>
      <w:bookmarkStart w:id="690" w:name="_Toc104610228"/>
      <w:bookmarkStart w:id="691" w:name="_Toc108241029"/>
      <w:bookmarkStart w:id="692" w:name="_Toc108241847"/>
      <w:bookmarkStart w:id="693" w:name="_Toc108943493"/>
      <w:bookmarkStart w:id="694" w:name="_Toc108943687"/>
      <w:bookmarkStart w:id="695" w:name="_Toc104609841"/>
      <w:bookmarkStart w:id="696" w:name="_Toc104610035"/>
      <w:bookmarkStart w:id="697" w:name="_Toc104610229"/>
      <w:bookmarkStart w:id="698" w:name="_Toc108241030"/>
      <w:bookmarkStart w:id="699" w:name="_Toc108241848"/>
      <w:bookmarkStart w:id="700" w:name="_Toc108943494"/>
      <w:bookmarkStart w:id="701" w:name="_Toc108943688"/>
      <w:bookmarkStart w:id="702" w:name="_Toc104609842"/>
      <w:bookmarkStart w:id="703" w:name="_Toc104610036"/>
      <w:bookmarkStart w:id="704" w:name="_Toc104610230"/>
      <w:bookmarkStart w:id="705" w:name="_Toc108241031"/>
      <w:bookmarkStart w:id="706" w:name="_Toc108241849"/>
      <w:bookmarkStart w:id="707" w:name="_Toc108943495"/>
      <w:bookmarkStart w:id="708" w:name="_Toc108943689"/>
      <w:bookmarkStart w:id="709" w:name="_Toc104609843"/>
      <w:bookmarkStart w:id="710" w:name="_Toc104610037"/>
      <w:bookmarkStart w:id="711" w:name="_Toc104610231"/>
      <w:bookmarkStart w:id="712" w:name="_Toc108241032"/>
      <w:bookmarkStart w:id="713" w:name="_Toc108241850"/>
      <w:bookmarkStart w:id="714" w:name="_Toc108943496"/>
      <w:bookmarkStart w:id="715" w:name="_Toc108943690"/>
      <w:bookmarkStart w:id="716" w:name="_Toc104609846"/>
      <w:bookmarkStart w:id="717" w:name="_Toc104610040"/>
      <w:bookmarkStart w:id="718" w:name="_Toc104610234"/>
      <w:bookmarkStart w:id="719" w:name="_Toc108241035"/>
      <w:bookmarkStart w:id="720" w:name="_Toc108241853"/>
      <w:bookmarkStart w:id="721" w:name="_Toc108943499"/>
      <w:bookmarkStart w:id="722" w:name="_Toc108943693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r>
        <w:rPr>
          <w:lang w:val="pt-PT"/>
        </w:rPr>
        <w:t xml:space="preserve"> </w:t>
      </w:r>
    </w:p>
    <w:sectPr w:rsidR="00A94162">
      <w:headerReference w:type="default" r:id="rId11"/>
      <w:footerReference w:type="default" r:id="rId12"/>
      <w:pgSz w:w="11909" w:h="16834" w:code="9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5AC" w:rsidRDefault="000835AC">
      <w:r>
        <w:separator/>
      </w:r>
    </w:p>
  </w:endnote>
  <w:endnote w:type="continuationSeparator" w:id="0">
    <w:p w:rsidR="000835AC" w:rsidRDefault="0008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A18" w:rsidRDefault="00925A1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925A18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925A18" w:rsidRDefault="00925A18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925A18" w:rsidRDefault="00925A1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925A18" w:rsidRDefault="00925A1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925A18" w:rsidRDefault="00925A1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925A18" w:rsidRDefault="00925A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162" w:rsidRDefault="00A94162">
    <w:pPr>
      <w:jc w:val="left"/>
      <w:rPr>
        <w:noProof/>
      </w:rPr>
    </w:pPr>
  </w:p>
  <w:tbl>
    <w:tblPr>
      <w:tblW w:w="5000" w:type="pct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704"/>
      <w:gridCol w:w="1242"/>
      <w:gridCol w:w="1694"/>
    </w:tblGrid>
    <w:tr w:rsidR="00A94162" w:rsidTr="00925A18">
      <w:trPr>
        <w:cantSplit/>
      </w:trPr>
      <w:tc>
        <w:tcPr>
          <w:tcW w:w="6804" w:type="dxa"/>
        </w:tcPr>
        <w:p w:rsidR="00A94162" w:rsidRDefault="000835AC" w:rsidP="00925A18">
          <w:pPr>
            <w:pStyle w:val="Rodap"/>
            <w:tabs>
              <w:tab w:val="clear" w:pos="4320"/>
              <w:tab w:val="clear" w:pos="8640"/>
              <w:tab w:val="left" w:pos="5388"/>
            </w:tabs>
            <w:jc w:val="left"/>
          </w:pPr>
          <w:sdt>
            <w:sdtPr>
              <w:alias w:val="Gestor"/>
              <w:tag w:val=""/>
              <w:id w:val="247702765"/>
              <w:placeholder>
                <w:docPart w:val="49E444E8FC79418C9BF5FC7EFA33AEDF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E64048">
                <w:t>JOB SEA – MAR DE OPORTUNIDADES</w:t>
              </w:r>
            </w:sdtContent>
          </w:sdt>
          <w:r w:rsidR="00925A18">
            <w:tab/>
          </w:r>
          <w:sdt>
            <w:sdtPr>
              <w:alias w:val="Assunto"/>
              <w:tag w:val=""/>
              <w:id w:val="136467017"/>
              <w:placeholder>
                <w:docPart w:val="F610D83B29E544E184085C24D13E5219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64048">
                <w:t>Versão 1</w:t>
              </w:r>
            </w:sdtContent>
          </w:sdt>
        </w:p>
      </w:tc>
      <w:tc>
        <w:tcPr>
          <w:tcW w:w="1259" w:type="dxa"/>
          <w:vAlign w:val="center"/>
        </w:tcPr>
        <w:p w:rsidR="00A94162" w:rsidRDefault="00A94162">
          <w:pPr>
            <w:pStyle w:val="Rodap"/>
            <w:jc w:val="center"/>
            <w:rPr>
              <w:lang w:val="pt-PT"/>
            </w:rPr>
          </w:pPr>
        </w:p>
      </w:tc>
      <w:tc>
        <w:tcPr>
          <w:tcW w:w="1717" w:type="dxa"/>
          <w:vAlign w:val="center"/>
        </w:tcPr>
        <w:p w:rsidR="00A94162" w:rsidRDefault="00A94162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</w:p>
      </w:tc>
    </w:tr>
  </w:tbl>
  <w:p w:rsidR="00A94162" w:rsidRDefault="00925A18" w:rsidP="00925A18">
    <w:pPr>
      <w:jc w:val="right"/>
      <w:rPr>
        <w:lang w:val="pt-PT"/>
      </w:rPr>
    </w:pPr>
    <w:r>
      <w:rPr>
        <w:lang w:val="pt-PT"/>
      </w:rPr>
      <w:t xml:space="preserve">vs: </w:t>
    </w:r>
    <w:r>
      <w:rPr>
        <w:lang w:val="pt-PT"/>
      </w:rPr>
      <w:fldChar w:fldCharType="begin"/>
    </w:r>
    <w:r>
      <w:rPr>
        <w:lang w:val="pt-PT"/>
      </w:rPr>
      <w:instrText xml:space="preserve"> DOCPROPERTY  "Versão Modelo"  \* MERGEFORMAT </w:instrText>
    </w:r>
    <w:r>
      <w:rPr>
        <w:lang w:val="pt-PT"/>
      </w:rPr>
      <w:fldChar w:fldCharType="separate"/>
    </w:r>
    <w:r w:rsidR="00022843">
      <w:rPr>
        <w:lang w:val="pt-PT"/>
      </w:rPr>
      <w:t>1</w:t>
    </w:r>
    <w:r>
      <w:rPr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5AC" w:rsidRDefault="000835AC">
      <w:r>
        <w:separator/>
      </w:r>
    </w:p>
  </w:footnote>
  <w:footnote w:type="continuationSeparator" w:id="0">
    <w:p w:rsidR="000835AC" w:rsidRDefault="00083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925A18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925A18" w:rsidRDefault="00925A1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925A18" w:rsidRDefault="00925A1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925A18" w:rsidRDefault="00925A1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7719898" r:id="rId2"/>
            </w:object>
          </w:r>
        </w:p>
      </w:tc>
    </w:tr>
  </w:tbl>
  <w:p w:rsidR="00925A18" w:rsidRDefault="00925A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8"/>
      <w:gridCol w:w="6781"/>
      <w:gridCol w:w="1429"/>
    </w:tblGrid>
    <w:tr w:rsidR="00A94162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A94162" w:rsidRDefault="00E64048">
          <w:pPr>
            <w:pStyle w:val="Cabealho"/>
            <w:rPr>
              <w:lang w:val="pt-PT"/>
            </w:rPr>
          </w:pPr>
          <w:r>
            <w:rPr>
              <w:lang w:val="pt-PT"/>
            </w:rPr>
            <w:t>IFSP</w:t>
          </w:r>
        </w:p>
      </w:tc>
      <w:sdt>
        <w:sdtPr>
          <w:alias w:val="Título"/>
          <w:tag w:val=""/>
          <w:id w:val="1125197396"/>
          <w:placeholder>
            <w:docPart w:val="AA660B2C75D9464A9BE9354315AB30F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A94162" w:rsidRDefault="00D43F95">
              <w:pPr>
                <w:pStyle w:val="Cabealho"/>
              </w:pPr>
              <w:r>
                <w:t>Caso de Desenvolvimento</w:t>
              </w:r>
            </w:p>
          </w:tc>
        </w:sdtContent>
      </w:sdt>
      <w:tc>
        <w:tcPr>
          <w:tcW w:w="1440" w:type="dxa"/>
          <w:vAlign w:val="center"/>
        </w:tcPr>
        <w:p w:rsidR="00A94162" w:rsidRDefault="00A94162">
          <w:pPr>
            <w:pStyle w:val="Cabealho"/>
          </w:pPr>
        </w:p>
      </w:tc>
    </w:tr>
  </w:tbl>
  <w:p w:rsidR="00A94162" w:rsidRDefault="00A941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241D3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1CC15BD1"/>
    <w:multiLevelType w:val="hybridMultilevel"/>
    <w:tmpl w:val="5EA41F3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736A"/>
    <w:multiLevelType w:val="hybridMultilevel"/>
    <w:tmpl w:val="F01633DE"/>
    <w:lvl w:ilvl="0" w:tplc="4F1AF42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30E0A"/>
    <w:multiLevelType w:val="hybridMultilevel"/>
    <w:tmpl w:val="B1C431AC"/>
    <w:lvl w:ilvl="0" w:tplc="4F1AF42C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A21441E"/>
    <w:multiLevelType w:val="hybridMultilevel"/>
    <w:tmpl w:val="23281C20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1671EC"/>
    <w:multiLevelType w:val="hybridMultilevel"/>
    <w:tmpl w:val="867268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85FCA"/>
    <w:multiLevelType w:val="hybridMultilevel"/>
    <w:tmpl w:val="278EEE5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C3D8E"/>
    <w:multiLevelType w:val="hybridMultilevel"/>
    <w:tmpl w:val="4FC0F6F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37BFE"/>
    <w:multiLevelType w:val="hybridMultilevel"/>
    <w:tmpl w:val="6AFE1BD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133A1"/>
    <w:multiLevelType w:val="multilevel"/>
    <w:tmpl w:val="C57E25F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2" w15:restartNumberingAfterBreak="0">
    <w:nsid w:val="7D091896"/>
    <w:multiLevelType w:val="hybridMultilevel"/>
    <w:tmpl w:val="D84C7FCE"/>
    <w:lvl w:ilvl="0" w:tplc="4F1AF42C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10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4"/>
  </w:num>
  <w:num w:numId="13">
    <w:abstractNumId w:val="12"/>
  </w:num>
  <w:num w:numId="14">
    <w:abstractNumId w:val="2"/>
  </w:num>
  <w:num w:numId="15">
    <w:abstractNumId w:val="3"/>
  </w:num>
  <w:num w:numId="16">
    <w:abstractNumId w:val="7"/>
  </w:num>
  <w:num w:numId="17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9"/>
  <w:hyphenationZone w:val="425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43"/>
    <w:rsid w:val="00022843"/>
    <w:rsid w:val="000474B5"/>
    <w:rsid w:val="000510C0"/>
    <w:rsid w:val="00053016"/>
    <w:rsid w:val="000835AC"/>
    <w:rsid w:val="000865C3"/>
    <w:rsid w:val="00096BDA"/>
    <w:rsid w:val="000A1A54"/>
    <w:rsid w:val="000D634E"/>
    <w:rsid w:val="00124614"/>
    <w:rsid w:val="00163AE6"/>
    <w:rsid w:val="00175E08"/>
    <w:rsid w:val="002112F9"/>
    <w:rsid w:val="00361136"/>
    <w:rsid w:val="00366B30"/>
    <w:rsid w:val="0042093D"/>
    <w:rsid w:val="004865CE"/>
    <w:rsid w:val="004F2BE1"/>
    <w:rsid w:val="00537D41"/>
    <w:rsid w:val="005C3475"/>
    <w:rsid w:val="005C3685"/>
    <w:rsid w:val="005E7536"/>
    <w:rsid w:val="0060692B"/>
    <w:rsid w:val="00617A55"/>
    <w:rsid w:val="00661A8E"/>
    <w:rsid w:val="006830E3"/>
    <w:rsid w:val="006B65D6"/>
    <w:rsid w:val="006D511A"/>
    <w:rsid w:val="00727E39"/>
    <w:rsid w:val="00756130"/>
    <w:rsid w:val="007760E6"/>
    <w:rsid w:val="00826EE5"/>
    <w:rsid w:val="00925A18"/>
    <w:rsid w:val="009B050E"/>
    <w:rsid w:val="00A218B7"/>
    <w:rsid w:val="00A52C04"/>
    <w:rsid w:val="00A94162"/>
    <w:rsid w:val="00AE237E"/>
    <w:rsid w:val="00AF28A3"/>
    <w:rsid w:val="00B12574"/>
    <w:rsid w:val="00B66BA3"/>
    <w:rsid w:val="00C00034"/>
    <w:rsid w:val="00C16B53"/>
    <w:rsid w:val="00C84985"/>
    <w:rsid w:val="00CF612C"/>
    <w:rsid w:val="00D0008E"/>
    <w:rsid w:val="00D0354A"/>
    <w:rsid w:val="00D2505D"/>
    <w:rsid w:val="00D42CA7"/>
    <w:rsid w:val="00D43F95"/>
    <w:rsid w:val="00DB0306"/>
    <w:rsid w:val="00E164DA"/>
    <w:rsid w:val="00E4763C"/>
    <w:rsid w:val="00E64048"/>
    <w:rsid w:val="00E816B0"/>
    <w:rsid w:val="00ED23B6"/>
    <w:rsid w:val="00EF1A8A"/>
    <w:rsid w:val="00F9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  <w14:docId w14:val="687E769A"/>
  <w15:docId w15:val="{622DA503-8E9D-4C57-8BB4-2BC06638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8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0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1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7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Assuntodocomentrio1">
    <w:name w:val="Assunto do comentário1"/>
    <w:basedOn w:val="Textodecomentrio"/>
    <w:next w:val="Textodecomentrio"/>
    <w:semiHidden/>
    <w:rPr>
      <w:b/>
      <w:bCs/>
    </w:rPr>
  </w:style>
  <w:style w:type="character" w:styleId="nfaseSutil">
    <w:name w:val="Subtle Emphasis"/>
    <w:basedOn w:val="Nmerodelinha"/>
    <w:uiPriority w:val="19"/>
    <w:qFormat/>
    <w:rsid w:val="0060692B"/>
    <w:rPr>
      <w:rFonts w:ascii="Century Gothic" w:hAnsi="Century Gothic"/>
      <w:i/>
      <w:iCs/>
      <w:color w:val="808080"/>
      <w:sz w:val="18"/>
    </w:rPr>
  </w:style>
  <w:style w:type="character" w:styleId="Nmerodelinha">
    <w:name w:val="line number"/>
    <w:basedOn w:val="Fontepargpadro"/>
    <w:uiPriority w:val="99"/>
    <w:semiHidden/>
    <w:unhideWhenUsed/>
    <w:rsid w:val="0060692B"/>
  </w:style>
  <w:style w:type="character" w:customStyle="1" w:styleId="Ttulo1Char">
    <w:name w:val="Título 1 Char"/>
    <w:basedOn w:val="Fontepargpadro"/>
    <w:link w:val="Ttulo1"/>
    <w:rsid w:val="0042093D"/>
    <w:rPr>
      <w:rFonts w:ascii="Arial" w:hAnsi="Arial" w:cs="Arial"/>
      <w:b/>
      <w:caps/>
      <w:sz w:val="24"/>
      <w:lang w:val="pt-BR" w:eastAsia="en-US"/>
    </w:rPr>
  </w:style>
  <w:style w:type="character" w:customStyle="1" w:styleId="RodapChar">
    <w:name w:val="Rodapé Char"/>
    <w:basedOn w:val="Fontepargpadro"/>
    <w:link w:val="Rodap"/>
    <w:semiHidden/>
    <w:rsid w:val="00925A18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925A1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5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5CE"/>
    <w:rPr>
      <w:rFonts w:ascii="Tahoma" w:hAnsi="Tahoma" w:cs="Tahoma"/>
      <w:color w:val="000000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683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756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isFernandes/jobsea_backend.git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Caso%20de%20Desenvolvi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7A593F227542D3AA221D920164B0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BC59F4-6B5B-4A99-AEFE-D1CB91366210}"/>
      </w:docPartPr>
      <w:docPartBody>
        <w:p w:rsidR="00CD2C44" w:rsidRDefault="00C9096B">
          <w:pPr>
            <w:pStyle w:val="3F7A593F227542D3AA221D920164B030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AA660B2C75D9464A9BE9354315AB30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327D41-3A5D-4E58-A7AF-5B3DC488EE5C}"/>
      </w:docPartPr>
      <w:docPartBody>
        <w:p w:rsidR="00CD2C44" w:rsidRDefault="00C9096B">
          <w:pPr>
            <w:pStyle w:val="AA660B2C75D9464A9BE9354315AB30F3"/>
          </w:pPr>
          <w:r w:rsidRPr="001751B4">
            <w:rPr>
              <w:rStyle w:val="TextodoEspaoReservado"/>
            </w:rPr>
            <w:t>[Título]</w:t>
          </w:r>
        </w:p>
      </w:docPartBody>
    </w:docPart>
    <w:docPart>
      <w:docPartPr>
        <w:name w:val="49E444E8FC79418C9BF5FC7EFA33AE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ABC173-CCF7-4666-BA9C-4EF76B094C05}"/>
      </w:docPartPr>
      <w:docPartBody>
        <w:p w:rsidR="00CD2C44" w:rsidRDefault="00C9096B">
          <w:pPr>
            <w:pStyle w:val="49E444E8FC79418C9BF5FC7EFA33AEDF"/>
          </w:pPr>
          <w:r w:rsidRPr="001751B4">
            <w:rPr>
              <w:rStyle w:val="TextodoEspaoReservado"/>
            </w:rPr>
            <w:t>[Gestor]</w:t>
          </w:r>
        </w:p>
      </w:docPartBody>
    </w:docPart>
    <w:docPart>
      <w:docPartPr>
        <w:name w:val="F610D83B29E544E184085C24D13E52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E198D0-CD55-4D67-97DE-E969135AC136}"/>
      </w:docPartPr>
      <w:docPartBody>
        <w:p w:rsidR="00CD2C44" w:rsidRDefault="00C9096B">
          <w:pPr>
            <w:pStyle w:val="F610D83B29E544E184085C24D13E5219"/>
          </w:pPr>
          <w:r w:rsidRPr="001751B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6B"/>
    <w:rsid w:val="00C9096B"/>
    <w:rsid w:val="00CD2C44"/>
    <w:rsid w:val="00F8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3F7A593F227542D3AA221D920164B030">
    <w:name w:val="3F7A593F227542D3AA221D920164B030"/>
  </w:style>
  <w:style w:type="paragraph" w:customStyle="1" w:styleId="AA660B2C75D9464A9BE9354315AB30F3">
    <w:name w:val="AA660B2C75D9464A9BE9354315AB30F3"/>
  </w:style>
  <w:style w:type="paragraph" w:customStyle="1" w:styleId="49E444E8FC79418C9BF5FC7EFA33AEDF">
    <w:name w:val="49E444E8FC79418C9BF5FC7EFA33AEDF"/>
  </w:style>
  <w:style w:type="paragraph" w:customStyle="1" w:styleId="F610D83B29E544E184085C24D13E5219">
    <w:name w:val="F610D83B29E544E184085C24D13E52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Caso de Desenvolvimento</Template>
  <TotalTime>15</TotalTime>
  <Pages>4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Desenvolvimento</vt:lpstr>
    </vt:vector>
  </TitlesOfParts>
  <Manager>JOB SEA – MAR DE OPORTUNIDADES</Manager>
  <Company/>
  <LinksUpToDate>false</LinksUpToDate>
  <CharactersWithSpaces>1585</CharactersWithSpaces>
  <SharedDoc>false</SharedDoc>
  <HLinks>
    <vt:vector size="156" baseType="variant">
      <vt:variant>
        <vt:i4>1572990</vt:i4>
      </vt:variant>
      <vt:variant>
        <vt:i4>156</vt:i4>
      </vt:variant>
      <vt:variant>
        <vt:i4>0</vt:i4>
      </vt:variant>
      <vt:variant>
        <vt:i4>5</vt:i4>
      </vt:variant>
      <vt:variant>
        <vt:lpwstr>mailto:gerente@dominio.com.br</vt:lpwstr>
      </vt:variant>
      <vt:variant>
        <vt:lpwstr/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_Toc419708814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_Toc419708813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_Toc419708812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_Toc419708811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_Toc419708810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_Toc419708809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_Toc419708808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_Toc419708807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_Toc419708806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_Toc419708805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_Toc419708804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_Toc419708803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_Toc419708802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_Toc419708801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_Toc419708800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_Toc419708799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_Toc419708798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_Toc419708797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_Toc419708796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_Toc419708795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_Toc419708794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_Toc419708793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_Toc419708792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_Toc419708791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_Toc419708790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Desenvolvimento</dc:title>
  <dc:subject>Versão 1</dc:subject>
  <dc:creator>Aluisio</dc:creator>
  <cp:lastModifiedBy>Aluisio Santos</cp:lastModifiedBy>
  <cp:revision>2</cp:revision>
  <cp:lastPrinted>2004-12-09T08:05:00Z</cp:lastPrinted>
  <dcterms:created xsi:type="dcterms:W3CDTF">2020-11-24T13:30:00Z</dcterms:created>
  <dcterms:modified xsi:type="dcterms:W3CDTF">2020-11-24T13:45:00Z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