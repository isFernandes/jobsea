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6DD17D" w14:textId="1155DC5A" w:rsidR="0020237D" w:rsidRPr="00026E9F" w:rsidRDefault="004B1997" w:rsidP="0020237D">
      <w:pPr>
        <w:pStyle w:val="EPP-Seonivel1"/>
        <w:rPr>
          <w:lang w:val="pt-PT"/>
        </w:rPr>
      </w:pPr>
      <w:bookmarkStart w:id="0" w:name="_Toc464633893"/>
      <w:r w:rsidRPr="00026E9F">
        <w:t>caso de uso:</w:t>
      </w:r>
      <w:r w:rsidR="0020237D" w:rsidRPr="00026E9F">
        <w:rPr>
          <w:lang w:val="pt-PT"/>
        </w:rPr>
        <w:t xml:space="preserve"> manter cliente - freelancer</w:t>
      </w:r>
    </w:p>
    <w:p w14:paraId="21818A4D" w14:textId="1B983306" w:rsidR="004B1997" w:rsidRPr="00026E9F" w:rsidRDefault="004B1997" w:rsidP="004B1997">
      <w:pPr>
        <w:pStyle w:val="EPP-Seonivel1"/>
      </w:pPr>
      <w:r w:rsidRPr="00026E9F">
        <w:t xml:space="preserve">número da </w:t>
      </w:r>
      <w:r w:rsidR="0020237D" w:rsidRPr="00026E9F">
        <w:t>HISTÓRIA</w:t>
      </w:r>
      <w:r w:rsidRPr="00026E9F">
        <w:t xml:space="preserve">: </w:t>
      </w:r>
      <w:r w:rsidR="0020237D" w:rsidRPr="00026E9F">
        <w:t>1</w:t>
      </w:r>
    </w:p>
    <w:p w14:paraId="01A37CD3" w14:textId="77777777" w:rsidR="00AF2C6E" w:rsidRPr="00026E9F" w:rsidRDefault="00AF2C6E" w:rsidP="00AF2C6E">
      <w:pPr>
        <w:pStyle w:val="EPP-Seonivel1"/>
      </w:pPr>
      <w:r w:rsidRPr="00026E9F">
        <w:t xml:space="preserve">estimativa: </w:t>
      </w:r>
    </w:p>
    <w:p w14:paraId="77F85DC0" w14:textId="77777777" w:rsidR="00FB4266" w:rsidRPr="00026E9F" w:rsidRDefault="00375F64" w:rsidP="005C2EBC">
      <w:pPr>
        <w:pStyle w:val="EPP-Seonivel1"/>
      </w:pPr>
      <w:r w:rsidRPr="00026E9F">
        <w:t>Descrição</w:t>
      </w:r>
      <w:bookmarkEnd w:id="0"/>
      <w:r w:rsidR="004B1997" w:rsidRPr="00026E9F">
        <w:t xml:space="preserve"> da historia</w:t>
      </w:r>
    </w:p>
    <w:p w14:paraId="55EC7968" w14:textId="5D24FA4D" w:rsidR="00D65D41" w:rsidRPr="00026E9F" w:rsidRDefault="00D65D41" w:rsidP="00D65D41">
      <w:pPr>
        <w:rPr>
          <w:color w:val="auto"/>
        </w:rPr>
      </w:pPr>
      <w:bookmarkStart w:id="1" w:name="_Toc464633894"/>
      <w:r w:rsidRPr="00026E9F">
        <w:rPr>
          <w:color w:val="auto"/>
        </w:rPr>
        <w:t>Como um Cliente eu quero procurar projetos de desenvolvimento de sistema de informática e após trabalhar nesses projetos como autônomo.</w:t>
      </w:r>
    </w:p>
    <w:p w14:paraId="76AB573B" w14:textId="77777777" w:rsidR="00016CF6" w:rsidRPr="00026E9F" w:rsidRDefault="004B1997" w:rsidP="00016CF6">
      <w:pPr>
        <w:pStyle w:val="EPP-Seonivel1"/>
      </w:pPr>
      <w:bookmarkStart w:id="2" w:name="_Toc464633895"/>
      <w:bookmarkEnd w:id="1"/>
      <w:r w:rsidRPr="00026E9F">
        <w:t>TESTES DE ACEITAÇÃO</w:t>
      </w:r>
      <w:bookmarkEnd w:id="2"/>
    </w:p>
    <w:p w14:paraId="44C668B4" w14:textId="77777777" w:rsidR="00016CF6" w:rsidRPr="00026E9F" w:rsidRDefault="00016CF6" w:rsidP="00016CF6">
      <w:pPr>
        <w:pStyle w:val="EPP-Comentario"/>
        <w:rPr>
          <w:color w:val="auto"/>
        </w:rPr>
      </w:pPr>
    </w:p>
    <w:p w14:paraId="0AAB9983" w14:textId="010F437C" w:rsidR="00016CF6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Pré-condição</w:t>
      </w:r>
      <w:r w:rsidRPr="00026E9F">
        <w:rPr>
          <w:color w:val="auto"/>
        </w:rPr>
        <w:t>:</w:t>
      </w:r>
      <w:r w:rsidR="00D65D41" w:rsidRPr="00026E9F">
        <w:rPr>
          <w:i/>
          <w:color w:val="auto"/>
        </w:rPr>
        <w:t xml:space="preserve"> Nenhuma condição prévia</w:t>
      </w:r>
      <w:r w:rsidRPr="00026E9F">
        <w:rPr>
          <w:color w:val="auto"/>
        </w:rPr>
        <w:t>.</w:t>
      </w:r>
    </w:p>
    <w:p w14:paraId="742CDB14" w14:textId="77777777" w:rsidR="00016CF6" w:rsidRPr="00026E9F" w:rsidRDefault="00016CF6" w:rsidP="00016CF6">
      <w:pPr>
        <w:pStyle w:val="EPP-Cabealho"/>
        <w:jc w:val="left"/>
        <w:rPr>
          <w:color w:val="auto"/>
        </w:rPr>
      </w:pPr>
    </w:p>
    <w:p w14:paraId="77DD79B6" w14:textId="77777777" w:rsidR="001636B5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26E9F" w:rsidRPr="00026E9F" w14:paraId="119093F5" w14:textId="77777777" w:rsidTr="00016CF6">
        <w:tc>
          <w:tcPr>
            <w:tcW w:w="1101" w:type="dxa"/>
          </w:tcPr>
          <w:p w14:paraId="0693273E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56552D32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Funcionalidade</w:t>
            </w:r>
            <w:r w:rsidR="007E1532" w:rsidRPr="00026E9F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CB3AF6F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345DE7C1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Resultado Esperado</w:t>
            </w:r>
          </w:p>
        </w:tc>
      </w:tr>
      <w:tr w:rsidR="00026E9F" w:rsidRPr="00026E9F" w14:paraId="0610A5E3" w14:textId="77777777" w:rsidTr="00016CF6">
        <w:tc>
          <w:tcPr>
            <w:tcW w:w="1101" w:type="dxa"/>
          </w:tcPr>
          <w:p w14:paraId="7288E45C" w14:textId="77777777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08AD8CC5" w14:textId="010AAB85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Incluir </w:t>
            </w:r>
            <w:r w:rsidR="00D65D41" w:rsidRPr="00026E9F">
              <w:rPr>
                <w:color w:val="auto"/>
              </w:rPr>
              <w:t>usuário</w:t>
            </w:r>
          </w:p>
        </w:tc>
        <w:tc>
          <w:tcPr>
            <w:tcW w:w="2445" w:type="dxa"/>
          </w:tcPr>
          <w:p w14:paraId="04FE120D" w14:textId="29B2FC51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Nome, email, senha, softSkills, techSkills, bioDescricao, projetos, </w:t>
            </w:r>
            <w:r w:rsidR="0020237D" w:rsidRPr="00026E9F">
              <w:rPr>
                <w:color w:val="auto"/>
              </w:rPr>
              <w:t>ativo</w:t>
            </w:r>
          </w:p>
        </w:tc>
        <w:tc>
          <w:tcPr>
            <w:tcW w:w="2445" w:type="dxa"/>
          </w:tcPr>
          <w:p w14:paraId="22071DD8" w14:textId="6FB3792B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26E9F" w:rsidRPr="00026E9F" w14:paraId="39534763" w14:textId="77777777" w:rsidTr="00016CF6">
        <w:tc>
          <w:tcPr>
            <w:tcW w:w="1101" w:type="dxa"/>
          </w:tcPr>
          <w:p w14:paraId="47B8B4B4" w14:textId="77777777" w:rsidR="00016CF6" w:rsidRPr="00026E9F" w:rsidRDefault="00096D0C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13F942EC" w14:textId="2C661ECD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Atualizar usuário</w:t>
            </w:r>
          </w:p>
        </w:tc>
        <w:tc>
          <w:tcPr>
            <w:tcW w:w="2445" w:type="dxa"/>
          </w:tcPr>
          <w:p w14:paraId="5C890FEE" w14:textId="6C3B836C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Nome, email, senha, softSkills, techSkills, bioDescricao, projetos, ativo</w:t>
            </w:r>
          </w:p>
        </w:tc>
        <w:tc>
          <w:tcPr>
            <w:tcW w:w="2445" w:type="dxa"/>
          </w:tcPr>
          <w:p w14:paraId="11350025" w14:textId="0924D52B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16CF6" w:rsidRPr="00026E9F" w14:paraId="757F67FE" w14:textId="77777777" w:rsidTr="00016CF6">
        <w:tc>
          <w:tcPr>
            <w:tcW w:w="1101" w:type="dxa"/>
          </w:tcPr>
          <w:p w14:paraId="4AE6606E" w14:textId="30DBC896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30E3009" w14:textId="50045551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Desativar usuário</w:t>
            </w:r>
          </w:p>
        </w:tc>
        <w:tc>
          <w:tcPr>
            <w:tcW w:w="2445" w:type="dxa"/>
          </w:tcPr>
          <w:p w14:paraId="5255751A" w14:textId="19CF6927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337A4A41" w14:textId="18830BF0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Menssagem de confimação</w:t>
            </w:r>
          </w:p>
        </w:tc>
      </w:tr>
    </w:tbl>
    <w:p w14:paraId="33C566F2" w14:textId="77777777" w:rsidR="00016CF6" w:rsidRPr="00026E9F" w:rsidRDefault="00016CF6" w:rsidP="007E6CB5">
      <w:pPr>
        <w:pStyle w:val="EPP-Comentario"/>
        <w:rPr>
          <w:color w:val="auto"/>
        </w:rPr>
      </w:pPr>
    </w:p>
    <w:p w14:paraId="370B2C81" w14:textId="77777777" w:rsidR="0033170C" w:rsidRPr="00026E9F" w:rsidRDefault="0033170C" w:rsidP="0033170C">
      <w:pPr>
        <w:pStyle w:val="EPP-Seonivel1"/>
      </w:pPr>
      <w:r w:rsidRPr="00026E9F">
        <w:t>tEM PROTÓTIPO?</w:t>
      </w:r>
    </w:p>
    <w:p w14:paraId="42B71B7E" w14:textId="78DFA653" w:rsidR="0033170C" w:rsidRPr="00026E9F" w:rsidRDefault="00D65D41" w:rsidP="007E6CB5">
      <w:pPr>
        <w:pStyle w:val="EPP-Comentario"/>
        <w:rPr>
          <w:color w:val="auto"/>
        </w:rPr>
      </w:pPr>
      <w:bookmarkStart w:id="3" w:name="_Hlk58955992"/>
      <w:r w:rsidRPr="00026E9F">
        <w:rPr>
          <w:color w:val="auto"/>
        </w:rPr>
        <w:t>Não possuimos protótipo apresent</w:t>
      </w:r>
      <w:r w:rsidR="004B7338">
        <w:rPr>
          <w:color w:val="auto"/>
        </w:rPr>
        <w:t>á</w:t>
      </w:r>
      <w:bookmarkStart w:id="4" w:name="_GoBack"/>
      <w:bookmarkEnd w:id="4"/>
      <w:r w:rsidRPr="00026E9F">
        <w:rPr>
          <w:color w:val="auto"/>
        </w:rPr>
        <w:t>ve</w:t>
      </w:r>
      <w:r w:rsidR="0097373F">
        <w:rPr>
          <w:color w:val="auto"/>
        </w:rPr>
        <w:t>l</w:t>
      </w:r>
      <w:r w:rsidR="0020237D" w:rsidRPr="00026E9F">
        <w:rPr>
          <w:color w:val="auto"/>
        </w:rPr>
        <w:t xml:space="preserve"> no momento</w:t>
      </w:r>
      <w:r w:rsidR="0033170C" w:rsidRPr="00026E9F">
        <w:rPr>
          <w:color w:val="auto"/>
        </w:rPr>
        <w:t>.</w:t>
      </w:r>
      <w:bookmarkEnd w:id="3"/>
    </w:p>
    <w:sectPr w:rsidR="0033170C" w:rsidRPr="00026E9F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A662B" w14:textId="77777777" w:rsidR="00AB47F3" w:rsidRDefault="00AB47F3">
      <w:r>
        <w:separator/>
      </w:r>
    </w:p>
  </w:endnote>
  <w:endnote w:type="continuationSeparator" w:id="0">
    <w:p w14:paraId="1425F9C1" w14:textId="77777777" w:rsidR="00AB47F3" w:rsidRDefault="00AB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19B78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1B3F4DE" w14:textId="77777777">
      <w:trPr>
        <w:cantSplit/>
      </w:trPr>
      <w:tc>
        <w:tcPr>
          <w:tcW w:w="6300" w:type="dxa"/>
        </w:tcPr>
        <w:p w14:paraId="6C3610F3" w14:textId="77777777" w:rsidR="00FB4266" w:rsidRPr="00F4499A" w:rsidRDefault="00AB47F3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 w:rsidRPr="00F4499A">
                <w:rPr>
                  <w:lang w:val="es-ES"/>
                </w:rPr>
                <w:t xml:space="preserve">Versão </w:t>
              </w:r>
              <w:r w:rsidR="00F4499A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7135299E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F8A8F9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FC5AE09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F4499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3F7F6" w14:textId="77777777" w:rsidR="00AB47F3" w:rsidRDefault="00AB47F3">
      <w:r>
        <w:separator/>
      </w:r>
    </w:p>
  </w:footnote>
  <w:footnote w:type="continuationSeparator" w:id="0">
    <w:p w14:paraId="370AD721" w14:textId="77777777" w:rsidR="00AB47F3" w:rsidRDefault="00AB4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C7F3B5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0E6BDD7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F0DCDD4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1F9E070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813E56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26E9F"/>
    <w:rsid w:val="00096D0C"/>
    <w:rsid w:val="000C77A8"/>
    <w:rsid w:val="00141BB7"/>
    <w:rsid w:val="00153EE8"/>
    <w:rsid w:val="001636B5"/>
    <w:rsid w:val="00185D0C"/>
    <w:rsid w:val="001E0869"/>
    <w:rsid w:val="0020237D"/>
    <w:rsid w:val="0023122E"/>
    <w:rsid w:val="00254122"/>
    <w:rsid w:val="0033170C"/>
    <w:rsid w:val="00366AC2"/>
    <w:rsid w:val="00375F64"/>
    <w:rsid w:val="003E14AF"/>
    <w:rsid w:val="00442A5D"/>
    <w:rsid w:val="00453FD0"/>
    <w:rsid w:val="0049456B"/>
    <w:rsid w:val="004B1997"/>
    <w:rsid w:val="004B7338"/>
    <w:rsid w:val="00580EC3"/>
    <w:rsid w:val="005C2EBC"/>
    <w:rsid w:val="006219D5"/>
    <w:rsid w:val="00636D67"/>
    <w:rsid w:val="00651E57"/>
    <w:rsid w:val="006845D8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7373F"/>
    <w:rsid w:val="009A6367"/>
    <w:rsid w:val="009B0E25"/>
    <w:rsid w:val="00AA73B9"/>
    <w:rsid w:val="00AB47F3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D65D41"/>
    <w:rsid w:val="00DE6932"/>
    <w:rsid w:val="00E172F9"/>
    <w:rsid w:val="00E573FD"/>
    <w:rsid w:val="00E700C7"/>
    <w:rsid w:val="00E74320"/>
    <w:rsid w:val="00E85C1E"/>
    <w:rsid w:val="00EA5759"/>
    <w:rsid w:val="00F4499A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2B603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27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01-Historia de Usuario</vt:lpstr>
    </vt:vector>
  </TitlesOfParts>
  <Manager>JOB SEA – MAR DE OPORTUNIDADES</Manager>
  <Company/>
  <LinksUpToDate>false</LinksUpToDate>
  <CharactersWithSpaces>750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1</dc:subject>
  <dc:creator>Aluisio</dc:creator>
  <cp:lastModifiedBy>Aluisio Santos</cp:lastModifiedBy>
  <cp:revision>8</cp:revision>
  <cp:lastPrinted>2005-05-05T18:34:00Z</cp:lastPrinted>
  <dcterms:created xsi:type="dcterms:W3CDTF">2020-12-15T11:08:00Z</dcterms:created>
  <dcterms:modified xsi:type="dcterms:W3CDTF">2020-12-27T12:01:00Z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