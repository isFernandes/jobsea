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4D37A5" w:rsidP="00C57F6A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Default="00BB03D4" w:rsidP="0069452F"/>
    <w:p w:rsidR="00BB03D4" w:rsidRPr="00264EFB" w:rsidRDefault="00BB03D4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</w:t>
                                </w:r>
                                <w:r w:rsidR="00256A0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M</w:t>
                                </w:r>
                                <w:r w:rsidR="00BF1F37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anter Usuário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</w:t>
                          </w:r>
                          <w:r w:rsidR="00256A0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M</w:t>
                          </w:r>
                          <w:r w:rsidR="00BF1F37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anter Usuário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BB03D4" w:rsidP="00BF5EBE">
            <w:pPr>
              <w:jc w:val="left"/>
            </w:pPr>
            <w:r>
              <w:t>06/01/2021</w:t>
            </w:r>
          </w:p>
        </w:tc>
        <w:tc>
          <w:tcPr>
            <w:tcW w:w="1080" w:type="dxa"/>
          </w:tcPr>
          <w:p w:rsidR="0069452F" w:rsidRDefault="00BB03D4" w:rsidP="00BF5EBE">
            <w:pPr>
              <w:jc w:val="left"/>
            </w:pPr>
            <w:r>
              <w:t>02</w:t>
            </w:r>
          </w:p>
        </w:tc>
        <w:tc>
          <w:tcPr>
            <w:tcW w:w="4680" w:type="dxa"/>
          </w:tcPr>
          <w:p w:rsidR="0069452F" w:rsidRDefault="00BB03D4" w:rsidP="00BF5EBE">
            <w:pPr>
              <w:jc w:val="left"/>
            </w:pPr>
            <w:r w:rsidRPr="00BB03D4">
              <w:rPr>
                <w:iCs/>
              </w:rPr>
              <w:t>Elaboração do primeiro Caso de Uso</w:t>
            </w:r>
          </w:p>
        </w:tc>
        <w:tc>
          <w:tcPr>
            <w:tcW w:w="2410" w:type="dxa"/>
          </w:tcPr>
          <w:p w:rsidR="0069452F" w:rsidRDefault="00BB03D4" w:rsidP="00BF5EBE">
            <w:pPr>
              <w:jc w:val="left"/>
            </w:pPr>
            <w:r w:rsidRPr="00BB03D4">
              <w:rPr>
                <w:iCs/>
              </w:rPr>
              <w:t>Aluisio Santos</w:t>
            </w: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0232F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0232F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0232F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0232F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0232F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4007A6">
        <w:rPr>
          <w:i w:val="0"/>
          <w:iCs/>
          <w:color w:val="auto"/>
        </w:rPr>
        <w:t xml:space="preserve">s </w:t>
      </w:r>
      <w:r w:rsidR="00045738">
        <w:rPr>
          <w:i w:val="0"/>
          <w:iCs/>
          <w:color w:val="auto"/>
        </w:rPr>
        <w:t>usuários</w:t>
      </w:r>
      <w:r>
        <w:rPr>
          <w:i w:val="0"/>
          <w:iCs/>
          <w:color w:val="auto"/>
        </w:rPr>
        <w:t xml:space="preserve"> </w:t>
      </w:r>
      <w:r w:rsidR="001F1B95">
        <w:rPr>
          <w:i w:val="0"/>
          <w:iCs/>
          <w:color w:val="auto"/>
        </w:rPr>
        <w:t>mantenha</w:t>
      </w:r>
      <w:r w:rsidR="004007A6">
        <w:rPr>
          <w:i w:val="0"/>
          <w:iCs/>
          <w:color w:val="auto"/>
        </w:rPr>
        <w:t>m</w:t>
      </w:r>
      <w:r w:rsidR="001F1B95">
        <w:rPr>
          <w:i w:val="0"/>
          <w:iCs/>
          <w:color w:val="auto"/>
        </w:rPr>
        <w:t xml:space="preserve"> o</w:t>
      </w:r>
      <w:r w:rsidR="004007A6">
        <w:rPr>
          <w:i w:val="0"/>
          <w:iCs/>
          <w:color w:val="auto"/>
        </w:rPr>
        <w:t>s</w:t>
      </w:r>
      <w:r w:rsidR="001F1B95">
        <w:rPr>
          <w:i w:val="0"/>
          <w:iCs/>
          <w:color w:val="auto"/>
        </w:rPr>
        <w:t xml:space="preserve"> CRUD do</w:t>
      </w:r>
      <w:r w:rsidR="004007A6">
        <w:rPr>
          <w:i w:val="0"/>
          <w:iCs/>
          <w:color w:val="auto"/>
        </w:rPr>
        <w:t>s Owner e Desenvolvedores</w:t>
      </w:r>
      <w:r w:rsidR="001F1B95">
        <w:rPr>
          <w:i w:val="0"/>
          <w:iCs/>
          <w:color w:val="auto"/>
        </w:rPr>
        <w:t xml:space="preserve"> </w:t>
      </w:r>
      <w:r w:rsidR="00E73571">
        <w:rPr>
          <w:i w:val="0"/>
          <w:iCs/>
          <w:color w:val="auto"/>
        </w:rPr>
        <w:t>(contratantes e contratados).</w:t>
      </w:r>
      <w:r w:rsidR="001F1B95">
        <w:rPr>
          <w:i w:val="0"/>
          <w:iCs/>
          <w:color w:val="auto"/>
        </w:rPr>
        <w:t xml:space="preserve"> 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045738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Cliente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usuários</w:t>
      </w:r>
      <w:r w:rsidR="00BB03D4">
        <w:rPr>
          <w:i w:val="0"/>
          <w:iCs/>
          <w:color w:val="auto"/>
        </w:rPr>
        <w:t xml:space="preserve"> e suas caracteristicas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usuario</w:t>
      </w:r>
      <w:r w:rsidR="00BF1F37">
        <w:rPr>
          <w:i w:val="0"/>
          <w:iCs/>
          <w:color w:val="auto"/>
        </w:rPr>
        <w:t>s</w:t>
      </w:r>
      <w:r w:rsidRPr="007E3171">
        <w:rPr>
          <w:i w:val="0"/>
          <w:iCs/>
          <w:color w:val="auto"/>
        </w:rPr>
        <w:t xml:space="preserve"> </w:t>
      </w:r>
      <w:r w:rsidR="004007A6">
        <w:rPr>
          <w:i w:val="0"/>
          <w:iCs/>
          <w:color w:val="auto"/>
        </w:rPr>
        <w:t>deve</w:t>
      </w:r>
      <w:r w:rsidR="00045738">
        <w:rPr>
          <w:i w:val="0"/>
          <w:iCs/>
          <w:color w:val="auto"/>
        </w:rPr>
        <w:t>m</w:t>
      </w:r>
      <w:r w:rsidR="00BF1F37">
        <w:rPr>
          <w:i w:val="0"/>
          <w:iCs/>
          <w:color w:val="auto"/>
        </w:rPr>
        <w:t xml:space="preserve"> ser Owners ou Desenvolvedores para</w:t>
      </w:r>
      <w:r w:rsidR="00484C81">
        <w:rPr>
          <w:i w:val="0"/>
          <w:iCs/>
          <w:color w:val="auto"/>
        </w:rPr>
        <w:t xml:space="preserve"> </w:t>
      </w:r>
      <w:r w:rsidR="00BB03D4">
        <w:rPr>
          <w:i w:val="0"/>
          <w:iCs/>
          <w:color w:val="auto"/>
        </w:rPr>
        <w:t>poder fazer o</w:t>
      </w:r>
      <w:r w:rsidR="00E73571">
        <w:rPr>
          <w:i w:val="0"/>
          <w:iCs/>
          <w:color w:val="auto"/>
        </w:rPr>
        <w:t xml:space="preserve"> cadastrado n</w:t>
      </w:r>
      <w:r w:rsidR="00BB03D4">
        <w:rPr>
          <w:i w:val="0"/>
          <w:iCs/>
          <w:color w:val="auto"/>
        </w:rPr>
        <w:t>a plataforma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</w:t>
            </w:r>
            <w:r w:rsidR="00045738">
              <w:rPr>
                <w:iCs/>
                <w:color w:val="auto"/>
                <w:lang w:val="pt-PT"/>
              </w:rPr>
              <w:t>Cliente</w:t>
            </w:r>
            <w:bookmarkStart w:id="229" w:name="_GoBack"/>
            <w:bookmarkEnd w:id="229"/>
            <w:r w:rsidR="00BB03D4">
              <w:rPr>
                <w:iCs/>
                <w:color w:val="auto"/>
                <w:lang w:val="pt-PT"/>
              </w:rPr>
              <w:t xml:space="preserve"> controla o</w:t>
            </w:r>
            <w:r w:rsidRPr="007E3171">
              <w:rPr>
                <w:iCs/>
                <w:color w:val="auto"/>
                <w:lang w:val="pt-PT"/>
              </w:rPr>
              <w:t xml:space="preserve"> </w:t>
            </w:r>
            <w:r w:rsidR="004007A6">
              <w:rPr>
                <w:iCs/>
                <w:color w:val="auto"/>
                <w:lang w:val="pt-PT"/>
              </w:rPr>
              <w:t>cadastr</w:t>
            </w:r>
            <w:r w:rsidR="00BB03D4">
              <w:rPr>
                <w:iCs/>
                <w:color w:val="auto"/>
                <w:lang w:val="pt-PT"/>
              </w:rPr>
              <w:t>o</w:t>
            </w:r>
            <w:r w:rsidR="004007A6">
              <w:rPr>
                <w:iCs/>
                <w:color w:val="auto"/>
                <w:lang w:val="pt-PT"/>
              </w:rPr>
              <w:t xml:space="preserve"> e administra </w:t>
            </w:r>
            <w:r w:rsidR="00BB03D4">
              <w:rPr>
                <w:iCs/>
                <w:color w:val="auto"/>
                <w:lang w:val="pt-PT"/>
              </w:rPr>
              <w:t>tod</w:t>
            </w:r>
            <w:r w:rsidR="001F1B95">
              <w:rPr>
                <w:iCs/>
                <w:color w:val="auto"/>
                <w:lang w:val="pt-PT"/>
              </w:rPr>
              <w:t xml:space="preserve">os </w:t>
            </w:r>
            <w:r w:rsidR="00BB03D4">
              <w:rPr>
                <w:iCs/>
                <w:color w:val="auto"/>
                <w:lang w:val="pt-PT"/>
              </w:rPr>
              <w:t xml:space="preserve">os </w:t>
            </w:r>
            <w:r w:rsidR="001F1B95">
              <w:rPr>
                <w:iCs/>
                <w:color w:val="auto"/>
                <w:lang w:val="pt-PT"/>
              </w:rPr>
              <w:t>usuários</w:t>
            </w:r>
            <w:r w:rsidR="00BB03D4">
              <w:rPr>
                <w:iCs/>
                <w:color w:val="auto"/>
                <w:lang w:val="pt-PT"/>
              </w:rPr>
              <w:t xml:space="preserve"> da plataforma, ou seja os Owners e os Desenvolvedores que serão usuários da plataforma</w:t>
            </w:r>
            <w:r w:rsidR="001F1B95">
              <w:rPr>
                <w:iCs/>
                <w:color w:val="auto"/>
                <w:lang w:val="pt-PT"/>
              </w:rPr>
              <w:t>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</w:t>
            </w:r>
            <w:r w:rsidR="004007A6">
              <w:rPr>
                <w:iCs/>
                <w:color w:val="auto"/>
                <w:lang w:val="pt-PT"/>
              </w:rPr>
              <w:t xml:space="preserve"> </w:t>
            </w:r>
            <w:r w:rsidR="00BB03D4">
              <w:rPr>
                <w:iCs/>
                <w:color w:val="auto"/>
                <w:lang w:val="pt-PT"/>
              </w:rPr>
              <w:t>direcionando os Owner para a publicação dos projetos desejados e os desenvolvedores que necessita e os desenvolvedores com suas especialidades, se disponibilizam para a contratação dos projetos disponíveis, ou seja haverá a iteração contínua de Owners e Desenvolvedores.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7737A9" w:rsidRPr="007737A9" w:rsidRDefault="00484C81" w:rsidP="007737A9">
      <w:pPr>
        <w:rPr>
          <w:lang w:eastAsia="en-US"/>
        </w:rPr>
      </w:pPr>
      <w:r>
        <w:rPr>
          <w:lang w:eastAsia="en-US"/>
        </w:rPr>
        <w:t xml:space="preserve">O usuário pode publicar um JOB, encontrar um JOB </w:t>
      </w:r>
      <w:r w:rsidR="00256A07">
        <w:rPr>
          <w:lang w:eastAsia="en-US"/>
        </w:rPr>
        <w:t>ou</w:t>
      </w:r>
      <w:r>
        <w:rPr>
          <w:lang w:eastAsia="en-US"/>
        </w:rPr>
        <w:t xml:space="preserve"> buscar freelancers. </w:t>
      </w:r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2F4" w:rsidRDefault="000232F4">
      <w:r>
        <w:separator/>
      </w:r>
    </w:p>
  </w:endnote>
  <w:endnote w:type="continuationSeparator" w:id="0">
    <w:p w:rsidR="000232F4" w:rsidRDefault="0002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BF1F37" w:rsidRDefault="000232F4" w:rsidP="007E6CB5">
          <w:pPr>
            <w:pStyle w:val="EPP-Cabealho"/>
            <w:rPr>
              <w:lang w:val="pt-BR"/>
            </w:rPr>
          </w:pPr>
          <w:sdt>
            <w:sdtPr>
              <w:rPr>
                <w:lang w:val="pt-BR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F1F37" w:rsidRPr="00BF1F37">
                <w:rPr>
                  <w:lang w:val="pt-BR"/>
                </w:rPr>
                <w:t>JOB SEA-Manter Usuário</w:t>
              </w:r>
            </w:sdtContent>
          </w:sdt>
          <w:r w:rsidR="0069452F" w:rsidRPr="00BF1F37">
            <w:rPr>
              <w:lang w:val="pt-BR"/>
            </w:rPr>
            <w:tab/>
          </w:r>
          <w:sdt>
            <w:sdtPr>
              <w:rPr>
                <w:lang w:val="pt-BR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BF1F37">
                <w:rPr>
                  <w:lang w:val="pt-BR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BF1F37" w:rsidRDefault="00375F64" w:rsidP="007E6CB5">
          <w:pPr>
            <w:pStyle w:val="EPP-Cabealho"/>
            <w:rPr>
              <w:lang w:val="pt-BR"/>
            </w:rPr>
          </w:pPr>
          <w:r>
            <w:fldChar w:fldCharType="begin"/>
          </w:r>
          <w:r w:rsidRPr="00BF1F37">
            <w:rPr>
              <w:lang w:val="pt-BR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2F4" w:rsidRDefault="000232F4">
      <w:r>
        <w:separator/>
      </w:r>
    </w:p>
  </w:footnote>
  <w:footnote w:type="continuationSeparator" w:id="0">
    <w:p w:rsidR="000232F4" w:rsidRDefault="00023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515212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232F4"/>
    <w:rsid w:val="00045738"/>
    <w:rsid w:val="00064E3E"/>
    <w:rsid w:val="000C3E77"/>
    <w:rsid w:val="000C77A8"/>
    <w:rsid w:val="00124BC4"/>
    <w:rsid w:val="001276AE"/>
    <w:rsid w:val="001338D8"/>
    <w:rsid w:val="001553CD"/>
    <w:rsid w:val="001636B5"/>
    <w:rsid w:val="00185D0C"/>
    <w:rsid w:val="001C4FD5"/>
    <w:rsid w:val="001E0869"/>
    <w:rsid w:val="001F1B95"/>
    <w:rsid w:val="001F447B"/>
    <w:rsid w:val="00204F30"/>
    <w:rsid w:val="00254122"/>
    <w:rsid w:val="00256A07"/>
    <w:rsid w:val="00366AC2"/>
    <w:rsid w:val="00374D74"/>
    <w:rsid w:val="00375F64"/>
    <w:rsid w:val="004007A6"/>
    <w:rsid w:val="00442A5D"/>
    <w:rsid w:val="00453FD0"/>
    <w:rsid w:val="00467B31"/>
    <w:rsid w:val="00484C81"/>
    <w:rsid w:val="0049456B"/>
    <w:rsid w:val="004D37A5"/>
    <w:rsid w:val="00580EC3"/>
    <w:rsid w:val="005C2EBC"/>
    <w:rsid w:val="00636D67"/>
    <w:rsid w:val="00651E57"/>
    <w:rsid w:val="006624BE"/>
    <w:rsid w:val="0069452F"/>
    <w:rsid w:val="00706EDC"/>
    <w:rsid w:val="00752EC9"/>
    <w:rsid w:val="007737A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2659F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619B3"/>
    <w:rsid w:val="00BB03D4"/>
    <w:rsid w:val="00BB664B"/>
    <w:rsid w:val="00BD0C39"/>
    <w:rsid w:val="00BF1F37"/>
    <w:rsid w:val="00C16EDA"/>
    <w:rsid w:val="00C36863"/>
    <w:rsid w:val="00C57F6A"/>
    <w:rsid w:val="00CA3792"/>
    <w:rsid w:val="00D136F7"/>
    <w:rsid w:val="00D3374F"/>
    <w:rsid w:val="00D60B3D"/>
    <w:rsid w:val="00D95709"/>
    <w:rsid w:val="00DB0FCD"/>
    <w:rsid w:val="00DC3C7B"/>
    <w:rsid w:val="00E03339"/>
    <w:rsid w:val="00E15989"/>
    <w:rsid w:val="00E3101F"/>
    <w:rsid w:val="00E54AD6"/>
    <w:rsid w:val="00E700C7"/>
    <w:rsid w:val="00E73571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937530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1A6BE2"/>
    <w:rsid w:val="00291C0D"/>
    <w:rsid w:val="002C3501"/>
    <w:rsid w:val="0033186E"/>
    <w:rsid w:val="004E16B0"/>
    <w:rsid w:val="00530E7E"/>
    <w:rsid w:val="005418B2"/>
    <w:rsid w:val="005B7CA2"/>
    <w:rsid w:val="0084720E"/>
    <w:rsid w:val="00963A0A"/>
    <w:rsid w:val="00981B15"/>
    <w:rsid w:val="00B457BB"/>
    <w:rsid w:val="00B72FA9"/>
    <w:rsid w:val="00FD60AC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87</TotalTime>
  <Pages>4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JOB SEA</vt:lpstr>
    </vt:vector>
  </TitlesOfParts>
  <Manager>JOB SEA-Manter Usuário</Manager>
  <Company/>
  <LinksUpToDate>false</LinksUpToDate>
  <CharactersWithSpaces>1787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14</cp:revision>
  <cp:lastPrinted>2005-05-05T18:34:00Z</cp:lastPrinted>
  <dcterms:created xsi:type="dcterms:W3CDTF">2020-11-21T12:36:00Z</dcterms:created>
  <dcterms:modified xsi:type="dcterms:W3CDTF">2021-01-07T12:00:00Z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