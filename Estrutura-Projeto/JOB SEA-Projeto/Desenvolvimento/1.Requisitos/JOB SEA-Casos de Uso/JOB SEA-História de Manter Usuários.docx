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6DD17D" w14:textId="55499A03" w:rsidR="0020237D" w:rsidRPr="00026E9F" w:rsidRDefault="004B1997" w:rsidP="0020237D">
      <w:pPr>
        <w:pStyle w:val="EPP-Seonivel1"/>
        <w:rPr>
          <w:lang w:val="pt-PT"/>
        </w:rPr>
      </w:pPr>
      <w:bookmarkStart w:id="0" w:name="_Toc464633893"/>
      <w:r w:rsidRPr="00026E9F">
        <w:t>caso de uso:</w:t>
      </w:r>
      <w:r w:rsidR="0020237D" w:rsidRPr="00026E9F">
        <w:rPr>
          <w:lang w:val="pt-PT"/>
        </w:rPr>
        <w:t xml:space="preserve"> manter </w:t>
      </w:r>
      <w:r w:rsidR="00770271">
        <w:rPr>
          <w:lang w:val="pt-PT"/>
        </w:rPr>
        <w:t>USUÁRIO</w:t>
      </w:r>
      <w:r w:rsidR="0015335B">
        <w:rPr>
          <w:lang w:val="pt-PT"/>
        </w:rPr>
        <w:t>s</w:t>
      </w:r>
      <w:r w:rsidR="0020237D" w:rsidRPr="00026E9F">
        <w:rPr>
          <w:lang w:val="pt-PT"/>
        </w:rPr>
        <w:t xml:space="preserve"> </w:t>
      </w:r>
    </w:p>
    <w:p w14:paraId="21818A4D" w14:textId="1B983306" w:rsidR="004B1997" w:rsidRPr="00026E9F" w:rsidRDefault="004B1997" w:rsidP="004B1997">
      <w:pPr>
        <w:pStyle w:val="EPP-Seonivel1"/>
      </w:pPr>
      <w:r w:rsidRPr="00026E9F">
        <w:t xml:space="preserve">número da </w:t>
      </w:r>
      <w:r w:rsidR="0020237D" w:rsidRPr="00026E9F">
        <w:t>HISTÓRIA</w:t>
      </w:r>
      <w:r w:rsidRPr="00026E9F">
        <w:t xml:space="preserve">: </w:t>
      </w:r>
      <w:r w:rsidR="0020237D" w:rsidRPr="00026E9F">
        <w:t>1</w:t>
      </w:r>
      <w:bookmarkStart w:id="1" w:name="_GoBack"/>
      <w:bookmarkEnd w:id="1"/>
    </w:p>
    <w:p w14:paraId="01A37CD3" w14:textId="77777777" w:rsidR="00AF2C6E" w:rsidRPr="00026E9F" w:rsidRDefault="00AF2C6E" w:rsidP="00AF2C6E">
      <w:pPr>
        <w:pStyle w:val="EPP-Seonivel1"/>
      </w:pPr>
      <w:r w:rsidRPr="00026E9F">
        <w:t xml:space="preserve">estimativa: </w:t>
      </w:r>
    </w:p>
    <w:p w14:paraId="77F85DC0" w14:textId="5633B49A" w:rsidR="00FB4266" w:rsidRPr="00026E9F" w:rsidRDefault="00375F64" w:rsidP="005C2EBC">
      <w:pPr>
        <w:pStyle w:val="EPP-Seonivel1"/>
      </w:pPr>
      <w:r w:rsidRPr="00026E9F">
        <w:t>Descrição</w:t>
      </w:r>
      <w:bookmarkEnd w:id="0"/>
      <w:r w:rsidR="004B1997" w:rsidRPr="00026E9F">
        <w:t xml:space="preserve"> da </w:t>
      </w:r>
      <w:r w:rsidR="00770271" w:rsidRPr="00026E9F">
        <w:t>HISTÓRIA</w:t>
      </w:r>
    </w:p>
    <w:p w14:paraId="5BBDE6BF" w14:textId="2CB48471" w:rsidR="003515CA" w:rsidRDefault="00553FC2" w:rsidP="00D65D41">
      <w:pPr>
        <w:rPr>
          <w:color w:val="auto"/>
        </w:rPr>
      </w:pPr>
      <w:bookmarkStart w:id="2" w:name="_Toc464633894"/>
      <w:r>
        <w:rPr>
          <w:color w:val="auto"/>
        </w:rPr>
        <w:t xml:space="preserve">Manter o </w:t>
      </w:r>
      <w:r w:rsidR="003515CA" w:rsidRPr="003515CA">
        <w:rPr>
          <w:color w:val="auto"/>
        </w:rPr>
        <w:t>CRUD</w:t>
      </w:r>
      <w:r>
        <w:rPr>
          <w:color w:val="auto"/>
        </w:rPr>
        <w:t xml:space="preserve"> dos usuários, </w:t>
      </w:r>
      <w:proofErr w:type="spellStart"/>
      <w:r w:rsidR="003515CA" w:rsidRPr="003515CA">
        <w:rPr>
          <w:color w:val="auto"/>
        </w:rPr>
        <w:t>Owner</w:t>
      </w:r>
      <w:proofErr w:type="spellEnd"/>
      <w:r w:rsidR="003515CA" w:rsidRPr="003515CA">
        <w:rPr>
          <w:color w:val="auto"/>
        </w:rPr>
        <w:t xml:space="preserve"> e Desenvolvedores (contratantes e contratados).</w:t>
      </w:r>
    </w:p>
    <w:p w14:paraId="53D4E6AE" w14:textId="29FE39B9" w:rsidR="00553FC2" w:rsidRPr="003515CA" w:rsidRDefault="0088629F" w:rsidP="00D65D41">
      <w:pPr>
        <w:rPr>
          <w:color w:val="auto"/>
          <w:lang w:val="pt-PT"/>
        </w:rPr>
      </w:pPr>
      <w:r>
        <w:rPr>
          <w:color w:val="auto"/>
        </w:rPr>
        <w:t xml:space="preserve">O objetivo é manter </w:t>
      </w:r>
      <w:r w:rsidR="003515CA">
        <w:rPr>
          <w:color w:val="auto"/>
        </w:rPr>
        <w:t xml:space="preserve">os </w:t>
      </w:r>
      <w:r>
        <w:rPr>
          <w:color w:val="auto"/>
        </w:rPr>
        <w:t xml:space="preserve">usuários cadastrados com seus dados </w:t>
      </w:r>
      <w:r w:rsidR="003515CA">
        <w:rPr>
          <w:color w:val="auto"/>
        </w:rPr>
        <w:t xml:space="preserve">e desejos </w:t>
      </w:r>
      <w:r>
        <w:rPr>
          <w:color w:val="auto"/>
        </w:rPr>
        <w:t>específicos, e</w:t>
      </w:r>
      <w:r w:rsidR="003515CA">
        <w:rPr>
          <w:color w:val="auto"/>
        </w:rPr>
        <w:t xml:space="preserve"> assim poderem realizar contratos referentes a determinados projetos.</w:t>
      </w:r>
      <w:bookmarkStart w:id="3" w:name="_Hlk61598772"/>
    </w:p>
    <w:bookmarkEnd w:id="3"/>
    <w:p w14:paraId="75FE1E19" w14:textId="77777777" w:rsidR="003515CA" w:rsidRPr="003515CA" w:rsidRDefault="003515CA" w:rsidP="003515CA">
      <w:pPr>
        <w:rPr>
          <w:color w:val="auto"/>
        </w:rPr>
      </w:pPr>
      <w:r w:rsidRPr="003515CA">
        <w:rPr>
          <w:color w:val="auto"/>
        </w:rPr>
        <w:t>Incluir, atualizar e desativar usuários da plataforma.</w:t>
      </w:r>
    </w:p>
    <w:p w14:paraId="742276F8" w14:textId="77777777" w:rsidR="003515CA" w:rsidRDefault="003515CA" w:rsidP="00D65D41">
      <w:pPr>
        <w:rPr>
          <w:color w:val="auto"/>
        </w:rPr>
      </w:pPr>
    </w:p>
    <w:p w14:paraId="7A815C46" w14:textId="77777777" w:rsidR="0088629F" w:rsidRPr="00026E9F" w:rsidRDefault="0088629F" w:rsidP="00D65D41">
      <w:pPr>
        <w:rPr>
          <w:color w:val="auto"/>
        </w:rPr>
      </w:pPr>
    </w:p>
    <w:p w14:paraId="76AB573B" w14:textId="77777777" w:rsidR="00016CF6" w:rsidRPr="00026E9F" w:rsidRDefault="004B1997" w:rsidP="00016CF6">
      <w:pPr>
        <w:pStyle w:val="EPP-Seonivel1"/>
      </w:pPr>
      <w:bookmarkStart w:id="4" w:name="_Toc464633895"/>
      <w:bookmarkEnd w:id="2"/>
      <w:r w:rsidRPr="00026E9F">
        <w:t>TESTES DE ACEITAÇÃO</w:t>
      </w:r>
      <w:bookmarkEnd w:id="4"/>
    </w:p>
    <w:p w14:paraId="44C668B4" w14:textId="77777777" w:rsidR="00016CF6" w:rsidRPr="00026E9F" w:rsidRDefault="00016CF6" w:rsidP="00016CF6">
      <w:pPr>
        <w:pStyle w:val="EPP-Comentario"/>
        <w:rPr>
          <w:color w:val="auto"/>
        </w:rPr>
      </w:pPr>
    </w:p>
    <w:p w14:paraId="0AAB9983" w14:textId="0135DD11" w:rsidR="00016CF6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Pré-condição</w:t>
      </w:r>
      <w:r w:rsidRPr="00026E9F">
        <w:rPr>
          <w:color w:val="auto"/>
        </w:rPr>
        <w:t>:</w:t>
      </w:r>
      <w:r w:rsidR="00D65D41" w:rsidRPr="00026E9F">
        <w:rPr>
          <w:i/>
          <w:color w:val="auto"/>
        </w:rPr>
        <w:t xml:space="preserve"> </w:t>
      </w:r>
      <w:r w:rsidR="00B90C94">
        <w:rPr>
          <w:i/>
          <w:color w:val="auto"/>
        </w:rPr>
        <w:t>Ser Owner ou Desenvolvedor para se cadastrar</w:t>
      </w:r>
      <w:r w:rsidR="003515CA">
        <w:rPr>
          <w:i/>
          <w:color w:val="auto"/>
        </w:rPr>
        <w:t>, publicar e realizar projetosnas áreas tecnologicas</w:t>
      </w:r>
      <w:r w:rsidRPr="00026E9F">
        <w:rPr>
          <w:color w:val="auto"/>
        </w:rPr>
        <w:t>.</w:t>
      </w:r>
    </w:p>
    <w:p w14:paraId="742CDB14" w14:textId="77777777" w:rsidR="00016CF6" w:rsidRPr="00026E9F" w:rsidRDefault="00016CF6" w:rsidP="00016CF6">
      <w:pPr>
        <w:pStyle w:val="EPP-Cabealho"/>
        <w:jc w:val="left"/>
        <w:rPr>
          <w:color w:val="auto"/>
        </w:rPr>
      </w:pPr>
    </w:p>
    <w:p w14:paraId="77DD79B6" w14:textId="77777777" w:rsidR="001636B5" w:rsidRPr="00026E9F" w:rsidRDefault="00016CF6" w:rsidP="00016CF6">
      <w:pPr>
        <w:pStyle w:val="EPP-Cabealho"/>
        <w:jc w:val="left"/>
        <w:rPr>
          <w:color w:val="auto"/>
        </w:rPr>
      </w:pPr>
      <w:r w:rsidRPr="00026E9F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26E9F" w:rsidRPr="00026E9F" w14:paraId="119093F5" w14:textId="77777777" w:rsidTr="00016CF6">
        <w:tc>
          <w:tcPr>
            <w:tcW w:w="1101" w:type="dxa"/>
          </w:tcPr>
          <w:p w14:paraId="0693273E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56552D32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Funcionalidade</w:t>
            </w:r>
            <w:r w:rsidR="007E1532" w:rsidRPr="00026E9F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CB3AF6F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45DE7C1" w14:textId="77777777" w:rsidR="00016CF6" w:rsidRPr="00026E9F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26E9F">
              <w:rPr>
                <w:b/>
                <w:i w:val="0"/>
                <w:color w:val="auto"/>
              </w:rPr>
              <w:t>Resultado Esperado</w:t>
            </w:r>
          </w:p>
        </w:tc>
      </w:tr>
      <w:tr w:rsidR="00026E9F" w:rsidRPr="00026E9F" w14:paraId="0610A5E3" w14:textId="77777777" w:rsidTr="00016CF6">
        <w:tc>
          <w:tcPr>
            <w:tcW w:w="1101" w:type="dxa"/>
          </w:tcPr>
          <w:p w14:paraId="7288E45C" w14:textId="77777777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8AD8CC5" w14:textId="010AAB85" w:rsidR="00016CF6" w:rsidRPr="00026E9F" w:rsidRDefault="00016CF6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Incluir </w:t>
            </w:r>
            <w:r w:rsidR="00D65D41" w:rsidRPr="00026E9F">
              <w:rPr>
                <w:color w:val="auto"/>
              </w:rPr>
              <w:t>usuário</w:t>
            </w:r>
          </w:p>
        </w:tc>
        <w:tc>
          <w:tcPr>
            <w:tcW w:w="2445" w:type="dxa"/>
          </w:tcPr>
          <w:p w14:paraId="04FE120D" w14:textId="29B2FC51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 xml:space="preserve">Nome, email, senha, softSkills, techSkills, bioDescricao, projetos, </w:t>
            </w:r>
            <w:r w:rsidR="0020237D" w:rsidRPr="00026E9F">
              <w:rPr>
                <w:color w:val="auto"/>
              </w:rPr>
              <w:t>ativo</w:t>
            </w:r>
          </w:p>
        </w:tc>
        <w:tc>
          <w:tcPr>
            <w:tcW w:w="2445" w:type="dxa"/>
          </w:tcPr>
          <w:p w14:paraId="22071DD8" w14:textId="6FB3792B" w:rsidR="00016CF6" w:rsidRPr="00026E9F" w:rsidRDefault="00D65D41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26E9F" w:rsidRPr="00026E9F" w14:paraId="39534763" w14:textId="77777777" w:rsidTr="00016CF6">
        <w:tc>
          <w:tcPr>
            <w:tcW w:w="1101" w:type="dxa"/>
          </w:tcPr>
          <w:p w14:paraId="47B8B4B4" w14:textId="77777777" w:rsidR="00016CF6" w:rsidRPr="00026E9F" w:rsidRDefault="00096D0C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13F942EC" w14:textId="2C661ECD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Atualizar usuário</w:t>
            </w:r>
          </w:p>
        </w:tc>
        <w:tc>
          <w:tcPr>
            <w:tcW w:w="2445" w:type="dxa"/>
          </w:tcPr>
          <w:p w14:paraId="5C890FEE" w14:textId="6C3B836C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Nome, email, senha, softSkills, techSkills, bioDescricao, projetos, ativo</w:t>
            </w:r>
          </w:p>
        </w:tc>
        <w:tc>
          <w:tcPr>
            <w:tcW w:w="2445" w:type="dxa"/>
          </w:tcPr>
          <w:p w14:paraId="11350025" w14:textId="0924D52B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Todos os dados cadastrados do usário</w:t>
            </w:r>
          </w:p>
        </w:tc>
      </w:tr>
      <w:tr w:rsidR="00016CF6" w:rsidRPr="00026E9F" w14:paraId="757F67FE" w14:textId="77777777" w:rsidTr="00016CF6">
        <w:tc>
          <w:tcPr>
            <w:tcW w:w="1101" w:type="dxa"/>
          </w:tcPr>
          <w:p w14:paraId="4AE6606E" w14:textId="30DBC896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30E3009" w14:textId="50045551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Desativar usuário</w:t>
            </w:r>
          </w:p>
        </w:tc>
        <w:tc>
          <w:tcPr>
            <w:tcW w:w="2445" w:type="dxa"/>
          </w:tcPr>
          <w:p w14:paraId="5255751A" w14:textId="19CF6927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337A4A41" w14:textId="18830BF0" w:rsidR="00016CF6" w:rsidRPr="00026E9F" w:rsidRDefault="0020237D" w:rsidP="007E6CB5">
            <w:pPr>
              <w:pStyle w:val="EPP-Comentario"/>
              <w:rPr>
                <w:color w:val="auto"/>
              </w:rPr>
            </w:pPr>
            <w:r w:rsidRPr="00026E9F">
              <w:rPr>
                <w:color w:val="auto"/>
              </w:rPr>
              <w:t>Menssagem de confimação</w:t>
            </w:r>
          </w:p>
        </w:tc>
      </w:tr>
    </w:tbl>
    <w:p w14:paraId="33C566F2" w14:textId="77777777" w:rsidR="00016CF6" w:rsidRPr="00026E9F" w:rsidRDefault="00016CF6" w:rsidP="007E6CB5">
      <w:pPr>
        <w:pStyle w:val="EPP-Comentario"/>
        <w:rPr>
          <w:color w:val="auto"/>
        </w:rPr>
      </w:pPr>
    </w:p>
    <w:p w14:paraId="370B2C81" w14:textId="77777777" w:rsidR="0033170C" w:rsidRPr="00026E9F" w:rsidRDefault="0033170C" w:rsidP="0033170C">
      <w:pPr>
        <w:pStyle w:val="EPP-Seonivel1"/>
      </w:pPr>
      <w:r w:rsidRPr="00026E9F">
        <w:t>tEM PROTÓTIPO?</w:t>
      </w:r>
    </w:p>
    <w:p w14:paraId="42B71B7E" w14:textId="78DFA653" w:rsidR="0033170C" w:rsidRPr="00026E9F" w:rsidRDefault="00D65D41" w:rsidP="007E6CB5">
      <w:pPr>
        <w:pStyle w:val="EPP-Comentario"/>
        <w:rPr>
          <w:color w:val="auto"/>
        </w:rPr>
      </w:pPr>
      <w:bookmarkStart w:id="5" w:name="_Hlk58955992"/>
      <w:r w:rsidRPr="00026E9F">
        <w:rPr>
          <w:color w:val="auto"/>
        </w:rPr>
        <w:t>Não possuimos protótipo apresent</w:t>
      </w:r>
      <w:r w:rsidR="004B7338">
        <w:rPr>
          <w:color w:val="auto"/>
        </w:rPr>
        <w:t>á</w:t>
      </w:r>
      <w:r w:rsidRPr="00026E9F">
        <w:rPr>
          <w:color w:val="auto"/>
        </w:rPr>
        <w:t>ve</w:t>
      </w:r>
      <w:r w:rsidR="0097373F">
        <w:rPr>
          <w:color w:val="auto"/>
        </w:rPr>
        <w:t>l</w:t>
      </w:r>
      <w:r w:rsidR="0020237D" w:rsidRPr="00026E9F">
        <w:rPr>
          <w:color w:val="auto"/>
        </w:rPr>
        <w:t xml:space="preserve"> no momento</w:t>
      </w:r>
      <w:r w:rsidR="0033170C" w:rsidRPr="00026E9F">
        <w:rPr>
          <w:color w:val="auto"/>
        </w:rPr>
        <w:t>.</w:t>
      </w:r>
      <w:bookmarkEnd w:id="5"/>
    </w:p>
    <w:sectPr w:rsidR="0033170C" w:rsidRPr="00026E9F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00029" w14:textId="77777777" w:rsidR="005F0E2E" w:rsidRDefault="005F0E2E">
      <w:r>
        <w:separator/>
      </w:r>
    </w:p>
  </w:endnote>
  <w:endnote w:type="continuationSeparator" w:id="0">
    <w:p w14:paraId="12F9C68F" w14:textId="77777777" w:rsidR="005F0E2E" w:rsidRDefault="005F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9B7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1B3F4DE" w14:textId="77777777">
      <w:trPr>
        <w:cantSplit/>
      </w:trPr>
      <w:tc>
        <w:tcPr>
          <w:tcW w:w="6300" w:type="dxa"/>
        </w:tcPr>
        <w:p w14:paraId="6C3610F3" w14:textId="4089D370" w:rsidR="00FB4266" w:rsidRPr="00F4499A" w:rsidRDefault="005F0E2E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69452F" w:rsidRPr="00F4499A">
                <w:rPr>
                  <w:lang w:val="es-ES"/>
                </w:rPr>
                <w:t>Versão</w:t>
              </w:r>
              <w:proofErr w:type="spellEnd"/>
              <w:r w:rsidR="0069452F" w:rsidRPr="00F4499A">
                <w:rPr>
                  <w:lang w:val="es-ES"/>
                </w:rPr>
                <w:t xml:space="preserve"> </w:t>
              </w:r>
              <w:r w:rsidR="004F2FCB">
                <w:rPr>
                  <w:lang w:val="es-ES"/>
                </w:rPr>
                <w:t>2</w:t>
              </w:r>
            </w:sdtContent>
          </w:sdt>
        </w:p>
      </w:tc>
      <w:tc>
        <w:tcPr>
          <w:tcW w:w="1705" w:type="dxa"/>
          <w:vAlign w:val="center"/>
        </w:tcPr>
        <w:p w14:paraId="7135299E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F8A8F9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FC5AE09" w14:textId="4C6C2CA0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3515C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8DF40" w14:textId="77777777" w:rsidR="005F0E2E" w:rsidRDefault="005F0E2E">
      <w:r>
        <w:separator/>
      </w:r>
    </w:p>
  </w:footnote>
  <w:footnote w:type="continuationSeparator" w:id="0">
    <w:p w14:paraId="232A62DB" w14:textId="77777777" w:rsidR="005F0E2E" w:rsidRDefault="005F0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C7F3B5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0E6BDD7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0F0DCDD4" w14:textId="1D68B738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 xml:space="preserve">-Historia de </w:t>
              </w:r>
              <w:r w:rsidR="000F5443">
                <w:rPr>
                  <w:bCs/>
                </w:rPr>
                <w:t xml:space="preserve">Manter </w:t>
              </w:r>
              <w:r w:rsidR="004B1997">
                <w:rPr>
                  <w:bCs/>
                </w:rPr>
                <w:t>Usu</w:t>
              </w:r>
              <w:r w:rsidR="000F5443">
                <w:rPr>
                  <w:bCs/>
                </w:rPr>
                <w:t>á</w:t>
              </w:r>
              <w:r w:rsidR="004B1997">
                <w:rPr>
                  <w:bCs/>
                </w:rPr>
                <w:t>rio</w:t>
              </w:r>
              <w:r w:rsidR="0015335B">
                <w:rPr>
                  <w:bCs/>
                </w:rPr>
                <w:t>s</w:t>
              </w:r>
            </w:p>
          </w:tc>
        </w:sdtContent>
      </w:sdt>
      <w:tc>
        <w:tcPr>
          <w:tcW w:w="1440" w:type="dxa"/>
          <w:vAlign w:val="center"/>
        </w:tcPr>
        <w:p w14:paraId="1F9E070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813E56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26E9F"/>
    <w:rsid w:val="00096D0C"/>
    <w:rsid w:val="000C47C7"/>
    <w:rsid w:val="000C77A8"/>
    <w:rsid w:val="000E653D"/>
    <w:rsid w:val="000F5443"/>
    <w:rsid w:val="001266C0"/>
    <w:rsid w:val="00141BB7"/>
    <w:rsid w:val="0015335B"/>
    <w:rsid w:val="00153EE8"/>
    <w:rsid w:val="001636B5"/>
    <w:rsid w:val="00185D0C"/>
    <w:rsid w:val="001E0869"/>
    <w:rsid w:val="0020237D"/>
    <w:rsid w:val="0023122E"/>
    <w:rsid w:val="00254122"/>
    <w:rsid w:val="0033170C"/>
    <w:rsid w:val="003515CA"/>
    <w:rsid w:val="00366AC2"/>
    <w:rsid w:val="00375F64"/>
    <w:rsid w:val="003E14AF"/>
    <w:rsid w:val="00442A5D"/>
    <w:rsid w:val="00453FD0"/>
    <w:rsid w:val="0049456B"/>
    <w:rsid w:val="004B1997"/>
    <w:rsid w:val="004B7338"/>
    <w:rsid w:val="004F2FCB"/>
    <w:rsid w:val="00553FC2"/>
    <w:rsid w:val="00580EC3"/>
    <w:rsid w:val="005C2EBC"/>
    <w:rsid w:val="005F0E2E"/>
    <w:rsid w:val="006219D5"/>
    <w:rsid w:val="00636D67"/>
    <w:rsid w:val="00651E57"/>
    <w:rsid w:val="006845D8"/>
    <w:rsid w:val="0069452F"/>
    <w:rsid w:val="006A0A78"/>
    <w:rsid w:val="00770271"/>
    <w:rsid w:val="007839CF"/>
    <w:rsid w:val="007C4737"/>
    <w:rsid w:val="007E1532"/>
    <w:rsid w:val="007E6CB5"/>
    <w:rsid w:val="008202EF"/>
    <w:rsid w:val="0082433C"/>
    <w:rsid w:val="00824D94"/>
    <w:rsid w:val="00841EC0"/>
    <w:rsid w:val="0088629F"/>
    <w:rsid w:val="0097373F"/>
    <w:rsid w:val="009A6367"/>
    <w:rsid w:val="009B0E25"/>
    <w:rsid w:val="00AA73B9"/>
    <w:rsid w:val="00AB47F3"/>
    <w:rsid w:val="00AC5BC3"/>
    <w:rsid w:val="00AF2C6E"/>
    <w:rsid w:val="00B210BA"/>
    <w:rsid w:val="00B5102A"/>
    <w:rsid w:val="00B90C94"/>
    <w:rsid w:val="00BA0484"/>
    <w:rsid w:val="00BB664B"/>
    <w:rsid w:val="00C03393"/>
    <w:rsid w:val="00C16EDA"/>
    <w:rsid w:val="00C36863"/>
    <w:rsid w:val="00C57F6A"/>
    <w:rsid w:val="00D3374F"/>
    <w:rsid w:val="00D60B3D"/>
    <w:rsid w:val="00D65D41"/>
    <w:rsid w:val="00D70F4D"/>
    <w:rsid w:val="00DE6932"/>
    <w:rsid w:val="00E172F9"/>
    <w:rsid w:val="00E33AE5"/>
    <w:rsid w:val="00E573FD"/>
    <w:rsid w:val="00E700C7"/>
    <w:rsid w:val="00E74320"/>
    <w:rsid w:val="00E85C1E"/>
    <w:rsid w:val="00EA5759"/>
    <w:rsid w:val="00F32495"/>
    <w:rsid w:val="00F4499A"/>
    <w:rsid w:val="00F86AAC"/>
    <w:rsid w:val="00FB4266"/>
    <w:rsid w:val="00FB4A97"/>
    <w:rsid w:val="00FC3A42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2B603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69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01-Historia de Usuario</vt:lpstr>
    </vt:vector>
  </TitlesOfParts>
  <Manager>JOB SEA – MAR DE OPORTUNIDADES</Manager>
  <Company/>
  <LinksUpToDate>false</LinksUpToDate>
  <CharactersWithSpaces>968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Manter Usuários</dc:title>
  <dc:subject>Versão 2</dc:subject>
  <dc:creator>Aluisio</dc:creator>
  <cp:lastModifiedBy>Aluisio Santos</cp:lastModifiedBy>
  <cp:revision>19</cp:revision>
  <cp:lastPrinted>2005-05-05T18:34:00Z</cp:lastPrinted>
  <dcterms:created xsi:type="dcterms:W3CDTF">2020-12-15T11:08:00Z</dcterms:created>
  <dcterms:modified xsi:type="dcterms:W3CDTF">2021-01-15T14:28:00Z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