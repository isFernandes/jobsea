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26DD17D" w14:textId="37EE0506" w:rsidR="0020237D" w:rsidRPr="00026E9F" w:rsidRDefault="004B1997" w:rsidP="0020237D">
      <w:pPr>
        <w:pStyle w:val="EPP-Seonivel1"/>
        <w:rPr>
          <w:lang w:val="pt-PT"/>
        </w:rPr>
      </w:pPr>
      <w:bookmarkStart w:id="0" w:name="_Toc464633893"/>
      <w:r w:rsidRPr="00026E9F">
        <w:t>caso de uso:</w:t>
      </w:r>
      <w:r w:rsidR="0020237D" w:rsidRPr="00026E9F">
        <w:rPr>
          <w:lang w:val="pt-PT"/>
        </w:rPr>
        <w:t xml:space="preserve"> manter </w:t>
      </w:r>
      <w:r w:rsidR="00770271">
        <w:rPr>
          <w:lang w:val="pt-PT"/>
        </w:rPr>
        <w:t>USUÁRIO</w:t>
      </w:r>
      <w:r w:rsidR="0020237D" w:rsidRPr="00026E9F">
        <w:rPr>
          <w:lang w:val="pt-PT"/>
        </w:rPr>
        <w:t xml:space="preserve"> - </w:t>
      </w:r>
      <w:r w:rsidR="00770271">
        <w:rPr>
          <w:lang w:val="pt-PT"/>
        </w:rPr>
        <w:t>DESENVOLVEDOR</w:t>
      </w:r>
    </w:p>
    <w:p w14:paraId="21818A4D" w14:textId="1B983306" w:rsidR="004B1997" w:rsidRPr="00026E9F" w:rsidRDefault="004B1997" w:rsidP="004B1997">
      <w:pPr>
        <w:pStyle w:val="EPP-Seonivel1"/>
      </w:pPr>
      <w:r w:rsidRPr="00026E9F">
        <w:t xml:space="preserve">número da </w:t>
      </w:r>
      <w:r w:rsidR="0020237D" w:rsidRPr="00026E9F">
        <w:t>HISTÓRIA</w:t>
      </w:r>
      <w:r w:rsidRPr="00026E9F">
        <w:t xml:space="preserve">: </w:t>
      </w:r>
      <w:r w:rsidR="0020237D" w:rsidRPr="00026E9F">
        <w:t>1</w:t>
      </w:r>
    </w:p>
    <w:p w14:paraId="01A37CD3" w14:textId="77777777" w:rsidR="00AF2C6E" w:rsidRPr="00026E9F" w:rsidRDefault="00AF2C6E" w:rsidP="00AF2C6E">
      <w:pPr>
        <w:pStyle w:val="EPP-Seonivel1"/>
      </w:pPr>
      <w:r w:rsidRPr="00026E9F">
        <w:t xml:space="preserve">estimativa: </w:t>
      </w:r>
    </w:p>
    <w:p w14:paraId="77F85DC0" w14:textId="5633B49A" w:rsidR="00FB4266" w:rsidRPr="00026E9F" w:rsidRDefault="00375F64" w:rsidP="005C2EBC">
      <w:pPr>
        <w:pStyle w:val="EPP-Seonivel1"/>
      </w:pPr>
      <w:r w:rsidRPr="00026E9F">
        <w:t>Descrição</w:t>
      </w:r>
      <w:bookmarkEnd w:id="0"/>
      <w:r w:rsidR="004B1997" w:rsidRPr="00026E9F">
        <w:t xml:space="preserve"> da </w:t>
      </w:r>
      <w:r w:rsidR="00770271" w:rsidRPr="00026E9F">
        <w:t>HISTÓRIA</w:t>
      </w:r>
      <w:bookmarkStart w:id="1" w:name="_GoBack"/>
      <w:bookmarkEnd w:id="1"/>
    </w:p>
    <w:p w14:paraId="55EC7968" w14:textId="5D24FA4D" w:rsidR="00D65D41" w:rsidRPr="00026E9F" w:rsidRDefault="00D65D41" w:rsidP="00D65D41">
      <w:pPr>
        <w:rPr>
          <w:color w:val="auto"/>
        </w:rPr>
      </w:pPr>
      <w:bookmarkStart w:id="2" w:name="_Toc464633894"/>
      <w:r w:rsidRPr="00026E9F">
        <w:rPr>
          <w:color w:val="auto"/>
        </w:rPr>
        <w:t>Como um Cliente eu quero procurar projetos de desenvolvimento de sistema de informática e após trabalhar nesses projetos como autônomo.</w:t>
      </w:r>
    </w:p>
    <w:p w14:paraId="76AB573B" w14:textId="77777777" w:rsidR="00016CF6" w:rsidRPr="00026E9F" w:rsidRDefault="004B1997" w:rsidP="00016CF6">
      <w:pPr>
        <w:pStyle w:val="EPP-Seonivel1"/>
      </w:pPr>
      <w:bookmarkStart w:id="3" w:name="_Toc464633895"/>
      <w:bookmarkEnd w:id="2"/>
      <w:r w:rsidRPr="00026E9F">
        <w:t>TESTES DE ACEITAÇÃO</w:t>
      </w:r>
      <w:bookmarkEnd w:id="3"/>
    </w:p>
    <w:p w14:paraId="44C668B4" w14:textId="77777777" w:rsidR="00016CF6" w:rsidRPr="00026E9F" w:rsidRDefault="00016CF6" w:rsidP="00016CF6">
      <w:pPr>
        <w:pStyle w:val="EPP-Comentario"/>
        <w:rPr>
          <w:color w:val="auto"/>
        </w:rPr>
      </w:pPr>
    </w:p>
    <w:p w14:paraId="0AAB9983" w14:textId="010F437C" w:rsidR="00016CF6" w:rsidRPr="00026E9F" w:rsidRDefault="00016CF6" w:rsidP="00016CF6">
      <w:pPr>
        <w:pStyle w:val="EPP-Cabealho"/>
        <w:jc w:val="left"/>
        <w:rPr>
          <w:color w:val="auto"/>
        </w:rPr>
      </w:pPr>
      <w:r w:rsidRPr="00026E9F">
        <w:rPr>
          <w:b/>
          <w:color w:val="auto"/>
        </w:rPr>
        <w:t>Pré-condição</w:t>
      </w:r>
      <w:r w:rsidRPr="00026E9F">
        <w:rPr>
          <w:color w:val="auto"/>
        </w:rPr>
        <w:t>:</w:t>
      </w:r>
      <w:r w:rsidR="00D65D41" w:rsidRPr="00026E9F">
        <w:rPr>
          <w:i/>
          <w:color w:val="auto"/>
        </w:rPr>
        <w:t xml:space="preserve"> Nenhuma condição prévia</w:t>
      </w:r>
      <w:r w:rsidRPr="00026E9F">
        <w:rPr>
          <w:color w:val="auto"/>
        </w:rPr>
        <w:t>.</w:t>
      </w:r>
    </w:p>
    <w:p w14:paraId="742CDB14" w14:textId="77777777" w:rsidR="00016CF6" w:rsidRPr="00026E9F" w:rsidRDefault="00016CF6" w:rsidP="00016CF6">
      <w:pPr>
        <w:pStyle w:val="EPP-Cabealho"/>
        <w:jc w:val="left"/>
        <w:rPr>
          <w:color w:val="auto"/>
        </w:rPr>
      </w:pPr>
    </w:p>
    <w:p w14:paraId="77DD79B6" w14:textId="77777777" w:rsidR="001636B5" w:rsidRPr="00026E9F" w:rsidRDefault="00016CF6" w:rsidP="00016CF6">
      <w:pPr>
        <w:pStyle w:val="EPP-Cabealho"/>
        <w:jc w:val="left"/>
        <w:rPr>
          <w:color w:val="auto"/>
        </w:rPr>
      </w:pPr>
      <w:r w:rsidRPr="00026E9F">
        <w:rPr>
          <w:b/>
          <w:color w:val="auto"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3787"/>
        <w:gridCol w:w="2445"/>
        <w:gridCol w:w="2445"/>
      </w:tblGrid>
      <w:tr w:rsidR="00026E9F" w:rsidRPr="00026E9F" w14:paraId="119093F5" w14:textId="77777777" w:rsidTr="00016CF6">
        <w:tc>
          <w:tcPr>
            <w:tcW w:w="1101" w:type="dxa"/>
          </w:tcPr>
          <w:p w14:paraId="0693273E" w14:textId="77777777" w:rsidR="00016CF6" w:rsidRPr="00026E9F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26E9F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56552D32" w14:textId="77777777" w:rsidR="00016CF6" w:rsidRPr="00026E9F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26E9F">
              <w:rPr>
                <w:b/>
                <w:i w:val="0"/>
                <w:color w:val="auto"/>
              </w:rPr>
              <w:t>Funcionalidade</w:t>
            </w:r>
            <w:r w:rsidR="007E1532" w:rsidRPr="00026E9F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</w:tcPr>
          <w:p w14:paraId="1CB3AF6F" w14:textId="77777777" w:rsidR="00016CF6" w:rsidRPr="00026E9F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26E9F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14:paraId="345DE7C1" w14:textId="77777777" w:rsidR="00016CF6" w:rsidRPr="00026E9F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26E9F">
              <w:rPr>
                <w:b/>
                <w:i w:val="0"/>
                <w:color w:val="auto"/>
              </w:rPr>
              <w:t>Resultado Esperado</w:t>
            </w:r>
          </w:p>
        </w:tc>
      </w:tr>
      <w:tr w:rsidR="00026E9F" w:rsidRPr="00026E9F" w14:paraId="0610A5E3" w14:textId="77777777" w:rsidTr="00016CF6">
        <w:tc>
          <w:tcPr>
            <w:tcW w:w="1101" w:type="dxa"/>
          </w:tcPr>
          <w:p w14:paraId="7288E45C" w14:textId="77777777" w:rsidR="00016CF6" w:rsidRPr="00026E9F" w:rsidRDefault="00016CF6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01</w:t>
            </w:r>
          </w:p>
        </w:tc>
        <w:tc>
          <w:tcPr>
            <w:tcW w:w="3787" w:type="dxa"/>
          </w:tcPr>
          <w:p w14:paraId="08AD8CC5" w14:textId="010AAB85" w:rsidR="00016CF6" w:rsidRPr="00026E9F" w:rsidRDefault="00016CF6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 xml:space="preserve">Incluir </w:t>
            </w:r>
            <w:r w:rsidR="00D65D41" w:rsidRPr="00026E9F">
              <w:rPr>
                <w:color w:val="auto"/>
              </w:rPr>
              <w:t>usuário</w:t>
            </w:r>
          </w:p>
        </w:tc>
        <w:tc>
          <w:tcPr>
            <w:tcW w:w="2445" w:type="dxa"/>
          </w:tcPr>
          <w:p w14:paraId="04FE120D" w14:textId="29B2FC51" w:rsidR="00016CF6" w:rsidRPr="00026E9F" w:rsidRDefault="00D65D41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 xml:space="preserve">Nome, email, senha, softSkills, techSkills, bioDescricao, projetos, </w:t>
            </w:r>
            <w:r w:rsidR="0020237D" w:rsidRPr="00026E9F">
              <w:rPr>
                <w:color w:val="auto"/>
              </w:rPr>
              <w:t>ativo</w:t>
            </w:r>
          </w:p>
        </w:tc>
        <w:tc>
          <w:tcPr>
            <w:tcW w:w="2445" w:type="dxa"/>
          </w:tcPr>
          <w:p w14:paraId="22071DD8" w14:textId="6FB3792B" w:rsidR="00016CF6" w:rsidRPr="00026E9F" w:rsidRDefault="00D65D41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Todos os dados cadastrados do usário</w:t>
            </w:r>
          </w:p>
        </w:tc>
      </w:tr>
      <w:tr w:rsidR="00026E9F" w:rsidRPr="00026E9F" w14:paraId="39534763" w14:textId="77777777" w:rsidTr="00016CF6">
        <w:tc>
          <w:tcPr>
            <w:tcW w:w="1101" w:type="dxa"/>
          </w:tcPr>
          <w:p w14:paraId="47B8B4B4" w14:textId="77777777" w:rsidR="00016CF6" w:rsidRPr="00026E9F" w:rsidRDefault="00096D0C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02</w:t>
            </w:r>
          </w:p>
        </w:tc>
        <w:tc>
          <w:tcPr>
            <w:tcW w:w="3787" w:type="dxa"/>
          </w:tcPr>
          <w:p w14:paraId="13F942EC" w14:textId="2C661ECD" w:rsidR="00016CF6" w:rsidRPr="00026E9F" w:rsidRDefault="0020237D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Atualizar usuário</w:t>
            </w:r>
          </w:p>
        </w:tc>
        <w:tc>
          <w:tcPr>
            <w:tcW w:w="2445" w:type="dxa"/>
          </w:tcPr>
          <w:p w14:paraId="5C890FEE" w14:textId="6C3B836C" w:rsidR="00016CF6" w:rsidRPr="00026E9F" w:rsidRDefault="0020237D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Nome, email, senha, softSkills, techSkills, bioDescricao, projetos, ativo</w:t>
            </w:r>
          </w:p>
        </w:tc>
        <w:tc>
          <w:tcPr>
            <w:tcW w:w="2445" w:type="dxa"/>
          </w:tcPr>
          <w:p w14:paraId="11350025" w14:textId="0924D52B" w:rsidR="00016CF6" w:rsidRPr="00026E9F" w:rsidRDefault="0020237D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Todos os dados cadastrados do usário</w:t>
            </w:r>
          </w:p>
        </w:tc>
      </w:tr>
      <w:tr w:rsidR="00016CF6" w:rsidRPr="00026E9F" w14:paraId="757F67FE" w14:textId="77777777" w:rsidTr="00016CF6">
        <w:tc>
          <w:tcPr>
            <w:tcW w:w="1101" w:type="dxa"/>
          </w:tcPr>
          <w:p w14:paraId="4AE6606E" w14:textId="30DBC896" w:rsidR="00016CF6" w:rsidRPr="00026E9F" w:rsidRDefault="0020237D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03</w:t>
            </w:r>
          </w:p>
        </w:tc>
        <w:tc>
          <w:tcPr>
            <w:tcW w:w="3787" w:type="dxa"/>
          </w:tcPr>
          <w:p w14:paraId="030E3009" w14:textId="50045551" w:rsidR="00016CF6" w:rsidRPr="00026E9F" w:rsidRDefault="0020237D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Desativar usuário</w:t>
            </w:r>
          </w:p>
        </w:tc>
        <w:tc>
          <w:tcPr>
            <w:tcW w:w="2445" w:type="dxa"/>
          </w:tcPr>
          <w:p w14:paraId="5255751A" w14:textId="19CF6927" w:rsidR="00016CF6" w:rsidRPr="00026E9F" w:rsidRDefault="0020237D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Id</w:t>
            </w:r>
          </w:p>
        </w:tc>
        <w:tc>
          <w:tcPr>
            <w:tcW w:w="2445" w:type="dxa"/>
          </w:tcPr>
          <w:p w14:paraId="337A4A41" w14:textId="18830BF0" w:rsidR="00016CF6" w:rsidRPr="00026E9F" w:rsidRDefault="0020237D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Menssagem de confimação</w:t>
            </w:r>
          </w:p>
        </w:tc>
      </w:tr>
    </w:tbl>
    <w:p w14:paraId="33C566F2" w14:textId="77777777" w:rsidR="00016CF6" w:rsidRPr="00026E9F" w:rsidRDefault="00016CF6" w:rsidP="007E6CB5">
      <w:pPr>
        <w:pStyle w:val="EPP-Comentario"/>
        <w:rPr>
          <w:color w:val="auto"/>
        </w:rPr>
      </w:pPr>
    </w:p>
    <w:p w14:paraId="370B2C81" w14:textId="77777777" w:rsidR="0033170C" w:rsidRPr="00026E9F" w:rsidRDefault="0033170C" w:rsidP="0033170C">
      <w:pPr>
        <w:pStyle w:val="EPP-Seonivel1"/>
      </w:pPr>
      <w:r w:rsidRPr="00026E9F">
        <w:t>tEM PROTÓTIPO?</w:t>
      </w:r>
    </w:p>
    <w:p w14:paraId="42B71B7E" w14:textId="78DFA653" w:rsidR="0033170C" w:rsidRPr="00026E9F" w:rsidRDefault="00D65D41" w:rsidP="007E6CB5">
      <w:pPr>
        <w:pStyle w:val="EPP-Comentario"/>
        <w:rPr>
          <w:color w:val="auto"/>
        </w:rPr>
      </w:pPr>
      <w:bookmarkStart w:id="4" w:name="_Hlk58955992"/>
      <w:r w:rsidRPr="00026E9F">
        <w:rPr>
          <w:color w:val="auto"/>
        </w:rPr>
        <w:t>Não possuimos protótipo apresent</w:t>
      </w:r>
      <w:r w:rsidR="004B7338">
        <w:rPr>
          <w:color w:val="auto"/>
        </w:rPr>
        <w:t>á</w:t>
      </w:r>
      <w:r w:rsidRPr="00026E9F">
        <w:rPr>
          <w:color w:val="auto"/>
        </w:rPr>
        <w:t>ve</w:t>
      </w:r>
      <w:r w:rsidR="0097373F">
        <w:rPr>
          <w:color w:val="auto"/>
        </w:rPr>
        <w:t>l</w:t>
      </w:r>
      <w:r w:rsidR="0020237D" w:rsidRPr="00026E9F">
        <w:rPr>
          <w:color w:val="auto"/>
        </w:rPr>
        <w:t xml:space="preserve"> no momento</w:t>
      </w:r>
      <w:r w:rsidR="0033170C" w:rsidRPr="00026E9F">
        <w:rPr>
          <w:color w:val="auto"/>
        </w:rPr>
        <w:t>.</w:t>
      </w:r>
      <w:bookmarkEnd w:id="4"/>
    </w:p>
    <w:sectPr w:rsidR="0033170C" w:rsidRPr="00026E9F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74167" w14:textId="77777777" w:rsidR="00FC3A42" w:rsidRDefault="00FC3A42">
      <w:r>
        <w:separator/>
      </w:r>
    </w:p>
  </w:endnote>
  <w:endnote w:type="continuationSeparator" w:id="0">
    <w:p w14:paraId="1D5A4BED" w14:textId="77777777" w:rsidR="00FC3A42" w:rsidRDefault="00FC3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19B78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21B3F4DE" w14:textId="77777777">
      <w:trPr>
        <w:cantSplit/>
      </w:trPr>
      <w:tc>
        <w:tcPr>
          <w:tcW w:w="6300" w:type="dxa"/>
        </w:tcPr>
        <w:p w14:paraId="6C3610F3" w14:textId="77777777" w:rsidR="00FB4266" w:rsidRPr="00F4499A" w:rsidRDefault="00FC3A42" w:rsidP="007E6CB5">
          <w:pPr>
            <w:pStyle w:val="EPP-Cabealho"/>
            <w:rPr>
              <w:lang w:val="es-ES"/>
            </w:rPr>
          </w:pPr>
          <w:sdt>
            <w:sdtPr>
              <w:rPr>
                <w:lang w:val="es-ES"/>
              </w:r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F4499A" w:rsidRPr="00F4499A">
                <w:rPr>
                  <w:lang w:val="es-ES"/>
                </w:rPr>
                <w:t>JOB SEA</w:t>
              </w:r>
              <w:r w:rsidR="0069452F" w:rsidRPr="00F4499A">
                <w:rPr>
                  <w:lang w:val="es-ES"/>
                </w:rPr>
                <w:t xml:space="preserve"> </w:t>
              </w:r>
              <w:r w:rsidR="00F4499A" w:rsidRPr="00F4499A">
                <w:rPr>
                  <w:lang w:val="es-ES"/>
                </w:rPr>
                <w:t>–</w:t>
              </w:r>
              <w:r w:rsidR="0069452F" w:rsidRPr="00F4499A">
                <w:rPr>
                  <w:lang w:val="es-ES"/>
                </w:rPr>
                <w:t xml:space="preserve"> </w:t>
              </w:r>
              <w:r w:rsidR="00F4499A" w:rsidRPr="00F4499A">
                <w:rPr>
                  <w:lang w:val="es-ES"/>
                </w:rPr>
                <w:t>MAR DE OPORTUNIDAD</w:t>
              </w:r>
              <w:r w:rsidR="00F4499A">
                <w:rPr>
                  <w:lang w:val="es-ES"/>
                </w:rPr>
                <w:t>ES</w:t>
              </w:r>
            </w:sdtContent>
          </w:sdt>
          <w:r w:rsidR="0069452F" w:rsidRPr="00F4499A">
            <w:rPr>
              <w:lang w:val="es-ES"/>
            </w:rPr>
            <w:tab/>
          </w:r>
          <w:sdt>
            <w:sdtPr>
              <w:rPr>
                <w:lang w:val="es-ES"/>
              </w:r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69452F" w:rsidRPr="00F4499A">
                <w:rPr>
                  <w:lang w:val="es-ES"/>
                </w:rPr>
                <w:t xml:space="preserve">Versão </w:t>
              </w:r>
              <w:r w:rsidR="00F4499A">
                <w:rPr>
                  <w:lang w:val="es-ES"/>
                </w:rPr>
                <w:t>1</w:t>
              </w:r>
            </w:sdtContent>
          </w:sdt>
        </w:p>
      </w:tc>
      <w:tc>
        <w:tcPr>
          <w:tcW w:w="1705" w:type="dxa"/>
          <w:vAlign w:val="center"/>
        </w:tcPr>
        <w:p w14:paraId="7135299E" w14:textId="77777777" w:rsidR="00FB4266" w:rsidRPr="00F4499A" w:rsidRDefault="00375F64" w:rsidP="007E6CB5">
          <w:pPr>
            <w:pStyle w:val="EPP-Cabealho"/>
            <w:rPr>
              <w:lang w:val="es-ES"/>
            </w:rPr>
          </w:pPr>
          <w:r>
            <w:fldChar w:fldCharType="begin"/>
          </w:r>
          <w:r w:rsidRPr="00F4499A">
            <w:rPr>
              <w:lang w:val="es-ES"/>
            </w:rP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1F8A8F9B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0FC5AE09" w14:textId="77777777" w:rsidR="00FB4266" w:rsidRDefault="0069452F" w:rsidP="0069452F">
    <w:pPr>
      <w:jc w:val="right"/>
    </w:pPr>
    <w:r>
      <w:t xml:space="preserve">vs: </w:t>
    </w:r>
    <w:r w:rsidR="00FC3A42">
      <w:fldChar w:fldCharType="begin"/>
    </w:r>
    <w:r w:rsidR="00FC3A42">
      <w:instrText xml:space="preserve"> DOCPROPERTY  "Versão Modelo"  \* MERGEFORMAT </w:instrText>
    </w:r>
    <w:r w:rsidR="00FC3A42">
      <w:fldChar w:fldCharType="separate"/>
    </w:r>
    <w:r w:rsidR="00F4499A">
      <w:t>1</w:t>
    </w:r>
    <w:r w:rsidR="00FC3A4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4B124" w14:textId="77777777" w:rsidR="00FC3A42" w:rsidRDefault="00FC3A42">
      <w:r>
        <w:separator/>
      </w:r>
    </w:p>
  </w:footnote>
  <w:footnote w:type="continuationSeparator" w:id="0">
    <w:p w14:paraId="42AD10D6" w14:textId="77777777" w:rsidR="00FC3A42" w:rsidRDefault="00FC3A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0C7F3B55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60E6BDD7" w14:textId="77777777" w:rsidR="00FB4266" w:rsidRDefault="00F4499A" w:rsidP="007E6CB5">
          <w:pPr>
            <w:pStyle w:val="EPP-Cabealho"/>
            <w:rPr>
              <w:b/>
              <w:bCs/>
            </w:rPr>
          </w:pPr>
          <w:r>
            <w:rPr>
              <w:b/>
              <w:bCs/>
            </w:rPr>
            <w:t>IFSP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0F0DCDD4" w14:textId="77777777" w:rsidR="00FB4266" w:rsidRDefault="00F4499A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01</w:t>
              </w:r>
              <w:r w:rsidR="004B1997">
                <w:rPr>
                  <w:bCs/>
                </w:rPr>
                <w:t>-Historia de Usuario</w:t>
              </w:r>
            </w:p>
          </w:tc>
        </w:sdtContent>
      </w:sdt>
      <w:tc>
        <w:tcPr>
          <w:tcW w:w="1440" w:type="dxa"/>
          <w:vAlign w:val="center"/>
        </w:tcPr>
        <w:p w14:paraId="1F9E0700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0813E56D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499A"/>
    <w:rsid w:val="0000781E"/>
    <w:rsid w:val="00016CF6"/>
    <w:rsid w:val="00026E9F"/>
    <w:rsid w:val="00096D0C"/>
    <w:rsid w:val="000C77A8"/>
    <w:rsid w:val="00141BB7"/>
    <w:rsid w:val="00153EE8"/>
    <w:rsid w:val="001636B5"/>
    <w:rsid w:val="00185D0C"/>
    <w:rsid w:val="001E0869"/>
    <w:rsid w:val="0020237D"/>
    <w:rsid w:val="0023122E"/>
    <w:rsid w:val="00254122"/>
    <w:rsid w:val="0033170C"/>
    <w:rsid w:val="00366AC2"/>
    <w:rsid w:val="00375F64"/>
    <w:rsid w:val="003E14AF"/>
    <w:rsid w:val="00442A5D"/>
    <w:rsid w:val="00453FD0"/>
    <w:rsid w:val="0049456B"/>
    <w:rsid w:val="004B1997"/>
    <w:rsid w:val="004B7338"/>
    <w:rsid w:val="00580EC3"/>
    <w:rsid w:val="005C2EBC"/>
    <w:rsid w:val="006219D5"/>
    <w:rsid w:val="00636D67"/>
    <w:rsid w:val="00651E57"/>
    <w:rsid w:val="006845D8"/>
    <w:rsid w:val="0069452F"/>
    <w:rsid w:val="006A0A78"/>
    <w:rsid w:val="00770271"/>
    <w:rsid w:val="007839CF"/>
    <w:rsid w:val="007C4737"/>
    <w:rsid w:val="007E1532"/>
    <w:rsid w:val="007E6CB5"/>
    <w:rsid w:val="008202EF"/>
    <w:rsid w:val="0082433C"/>
    <w:rsid w:val="00824D94"/>
    <w:rsid w:val="00841EC0"/>
    <w:rsid w:val="0097373F"/>
    <w:rsid w:val="009A6367"/>
    <w:rsid w:val="009B0E25"/>
    <w:rsid w:val="00AA73B9"/>
    <w:rsid w:val="00AB47F3"/>
    <w:rsid w:val="00AC5BC3"/>
    <w:rsid w:val="00AF2C6E"/>
    <w:rsid w:val="00B210BA"/>
    <w:rsid w:val="00B5102A"/>
    <w:rsid w:val="00BA0484"/>
    <w:rsid w:val="00BB664B"/>
    <w:rsid w:val="00C16EDA"/>
    <w:rsid w:val="00C36863"/>
    <w:rsid w:val="00C57F6A"/>
    <w:rsid w:val="00D3374F"/>
    <w:rsid w:val="00D60B3D"/>
    <w:rsid w:val="00D65D41"/>
    <w:rsid w:val="00DE6932"/>
    <w:rsid w:val="00E172F9"/>
    <w:rsid w:val="00E573FD"/>
    <w:rsid w:val="00E700C7"/>
    <w:rsid w:val="00E74320"/>
    <w:rsid w:val="00E85C1E"/>
    <w:rsid w:val="00EA5759"/>
    <w:rsid w:val="00F4499A"/>
    <w:rsid w:val="00F86AAC"/>
    <w:rsid w:val="00FB4266"/>
    <w:rsid w:val="00FC3A42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A2B603"/>
  <w15:docId w15:val="{D2E430FB-D81E-4A17-9D66-8642CAA3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</Template>
  <TotalTime>28</TotalTime>
  <Pages>1</Pages>
  <Words>117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01-Historia de Usuario</vt:lpstr>
    </vt:vector>
  </TitlesOfParts>
  <Manager>JOB SEA – MAR DE OPORTUNIDADES</Manager>
  <Company/>
  <LinksUpToDate>false</LinksUpToDate>
  <CharactersWithSpaces>753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01-Historia de Usuario</dc:title>
  <dc:subject>Versão 1</dc:subject>
  <dc:creator>Aluisio</dc:creator>
  <cp:lastModifiedBy>Aluisio Santos</cp:lastModifiedBy>
  <cp:revision>9</cp:revision>
  <cp:lastPrinted>2005-05-05T18:34:00Z</cp:lastPrinted>
  <dcterms:created xsi:type="dcterms:W3CDTF">2020-12-15T11:08:00Z</dcterms:created>
  <dcterms:modified xsi:type="dcterms:W3CDTF">2021-01-06T21:25:00Z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