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3BAE7AD1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AF681D">
        <w:t>MANTER</w:t>
      </w:r>
      <w:r w:rsidR="00F55844" w:rsidRPr="00A74F7C">
        <w:t xml:space="preserve"> projetos</w:t>
      </w:r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  <w:bookmarkStart w:id="1" w:name="_GoBack"/>
      <w:bookmarkEnd w:id="1"/>
    </w:p>
    <w:p w14:paraId="7D176FA0" w14:textId="77777777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historia</w:t>
      </w:r>
    </w:p>
    <w:p w14:paraId="083168C5" w14:textId="3C0AF65C" w:rsidR="00F55844" w:rsidRPr="00A74F7C" w:rsidRDefault="00AF681D" w:rsidP="00F55844">
      <w:pPr>
        <w:rPr>
          <w:color w:val="auto"/>
        </w:rPr>
      </w:pPr>
      <w:r>
        <w:rPr>
          <w:color w:val="auto"/>
        </w:rPr>
        <w:t>P</w:t>
      </w:r>
      <w:r w:rsidR="00F55844" w:rsidRPr="00A74F7C">
        <w:rPr>
          <w:color w:val="auto"/>
        </w:rPr>
        <w:t>ublicar</w:t>
      </w:r>
      <w:r>
        <w:rPr>
          <w:color w:val="auto"/>
        </w:rPr>
        <w:t>, realizar, atualizar e desativar projetos dos usuários.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C3B0F84" w14:textId="70CF0880" w:rsidR="00AF681D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</w:p>
    <w:p w14:paraId="518616A0" w14:textId="77777777" w:rsidR="00AF681D" w:rsidRDefault="00AF681D" w:rsidP="00016CF6">
      <w:pPr>
        <w:pStyle w:val="EPP-Cabealho"/>
        <w:jc w:val="left"/>
        <w:rPr>
          <w:color w:val="auto"/>
        </w:rPr>
      </w:pPr>
    </w:p>
    <w:p w14:paraId="2A4A1D36" w14:textId="3BAC49B0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="00AF681D">
        <w:rPr>
          <w:i/>
          <w:color w:val="auto"/>
        </w:rPr>
        <w:t xml:space="preserve"> e logado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15D88673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apresentave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</w:p>
    <w:p w14:paraId="74C5BD9D" w14:textId="1C49D165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2981" w14:textId="77777777" w:rsidR="0065717F" w:rsidRDefault="0065717F">
      <w:r>
        <w:separator/>
      </w:r>
    </w:p>
  </w:endnote>
  <w:endnote w:type="continuationSeparator" w:id="0">
    <w:p w14:paraId="6A242D68" w14:textId="77777777" w:rsidR="0065717F" w:rsidRDefault="0065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70C273E4" w:rsidR="00FB4266" w:rsidRPr="00F4499A" w:rsidRDefault="0065717F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AF681D">
                <w:rPr>
                  <w:lang w:val="es-ES"/>
                </w:rPr>
                <w:t>2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60652BCE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AF681D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CFDF9" w14:textId="77777777" w:rsidR="0065717F" w:rsidRDefault="0065717F">
      <w:r>
        <w:separator/>
      </w:r>
    </w:p>
  </w:footnote>
  <w:footnote w:type="continuationSeparator" w:id="0">
    <w:p w14:paraId="675CFF4F" w14:textId="77777777" w:rsidR="0065717F" w:rsidRDefault="00657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A11DA85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 xml:space="preserve">-Historia </w:t>
              </w:r>
              <w:r w:rsidR="00AF681D">
                <w:rPr>
                  <w:bCs/>
                </w:rPr>
                <w:t>d</w:t>
              </w:r>
              <w:r w:rsidR="00A12149">
                <w:rPr>
                  <w:bCs/>
                </w:rPr>
                <w:t xml:space="preserve">e Manter </w:t>
              </w:r>
              <w:r w:rsidR="00AF681D">
                <w:rPr>
                  <w:bCs/>
                </w:rPr>
                <w:t>Projeto</w:t>
              </w:r>
              <w:r w:rsidR="00330DB6">
                <w:rPr>
                  <w:bCs/>
                </w:rPr>
                <w:t>s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C77A8"/>
    <w:rsid w:val="00117681"/>
    <w:rsid w:val="00141BB7"/>
    <w:rsid w:val="00153EE8"/>
    <w:rsid w:val="001636B5"/>
    <w:rsid w:val="00185D0C"/>
    <w:rsid w:val="001B350B"/>
    <w:rsid w:val="001E0869"/>
    <w:rsid w:val="00254122"/>
    <w:rsid w:val="00330DB6"/>
    <w:rsid w:val="0033170C"/>
    <w:rsid w:val="00366AC2"/>
    <w:rsid w:val="00375F64"/>
    <w:rsid w:val="003E14AF"/>
    <w:rsid w:val="00442A5D"/>
    <w:rsid w:val="00453FD0"/>
    <w:rsid w:val="0049456B"/>
    <w:rsid w:val="004B1997"/>
    <w:rsid w:val="00580EC3"/>
    <w:rsid w:val="005C2EBC"/>
    <w:rsid w:val="00636D67"/>
    <w:rsid w:val="00651E57"/>
    <w:rsid w:val="0065717F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12149"/>
    <w:rsid w:val="00A74F7C"/>
    <w:rsid w:val="00AA73B9"/>
    <w:rsid w:val="00AC5BC3"/>
    <w:rsid w:val="00AF2C6E"/>
    <w:rsid w:val="00AF681D"/>
    <w:rsid w:val="00B210BA"/>
    <w:rsid w:val="00B5102A"/>
    <w:rsid w:val="00BA0484"/>
    <w:rsid w:val="00BB664B"/>
    <w:rsid w:val="00C16EDA"/>
    <w:rsid w:val="00C24CC3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622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Manter Projetos</dc:title>
  <dc:subject>Versão 2</dc:subject>
  <dc:creator>Aluisio</dc:creator>
  <cp:lastModifiedBy>Aluisio Santos</cp:lastModifiedBy>
  <cp:revision>10</cp:revision>
  <cp:lastPrinted>2005-05-05T18:34:00Z</cp:lastPrinted>
  <dcterms:created xsi:type="dcterms:W3CDTF">2020-12-15T11:08:00Z</dcterms:created>
  <dcterms:modified xsi:type="dcterms:W3CDTF">2021-01-15T14:27:00Z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