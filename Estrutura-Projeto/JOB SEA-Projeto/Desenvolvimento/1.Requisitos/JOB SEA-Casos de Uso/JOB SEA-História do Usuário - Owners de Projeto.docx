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58A2B2C7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1143AE">
        <w:t>Owner</w:t>
      </w:r>
      <w:r w:rsidR="00F55844" w:rsidRPr="00A74F7C">
        <w:t xml:space="preserve"> d</w:t>
      </w:r>
      <w:r w:rsidR="00635EDC">
        <w:t>o</w:t>
      </w:r>
      <w:r w:rsidR="00F55844" w:rsidRPr="00A74F7C">
        <w:t xml:space="preserve">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5344DC62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</w:t>
      </w:r>
      <w:r w:rsidR="00635EDC">
        <w:t>ó</w:t>
      </w:r>
      <w:bookmarkStart w:id="1" w:name="_GoBack"/>
      <w:bookmarkEnd w:id="1"/>
      <w:r w:rsidR="004B1997" w:rsidRPr="00A74F7C">
        <w:t>ria</w:t>
      </w:r>
    </w:p>
    <w:p w14:paraId="083168C5" w14:textId="77777777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>Como um Cliente eu quero publicar e achar mão de obra qualificada para trabalharem nos meus projetos.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021A56EA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</w:t>
      </w:r>
      <w:r w:rsidR="0033768D">
        <w:rPr>
          <w:color w:val="auto"/>
        </w:rPr>
        <w:t>á</w:t>
      </w:r>
      <w:r w:rsidRPr="00A74F7C">
        <w:rPr>
          <w:color w:val="auto"/>
        </w:rPr>
        <w:t>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9E0F" w14:textId="77777777" w:rsidR="00150C93" w:rsidRDefault="00150C93">
      <w:r>
        <w:separator/>
      </w:r>
    </w:p>
  </w:endnote>
  <w:endnote w:type="continuationSeparator" w:id="0">
    <w:p w14:paraId="4ADC9066" w14:textId="77777777" w:rsidR="00150C93" w:rsidRDefault="0015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7777777" w:rsidR="00FB4266" w:rsidRPr="00F4499A" w:rsidRDefault="00150C93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 w:rsidRPr="00F4499A">
                <w:rPr>
                  <w:lang w:val="es-ES"/>
                </w:rPr>
                <w:t xml:space="preserve">Versão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699D" w14:textId="77777777" w:rsidR="00150C93" w:rsidRDefault="00150C93">
      <w:r>
        <w:separator/>
      </w:r>
    </w:p>
  </w:footnote>
  <w:footnote w:type="continuationSeparator" w:id="0">
    <w:p w14:paraId="485F2F56" w14:textId="77777777" w:rsidR="00150C93" w:rsidRDefault="00150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143AE"/>
    <w:rsid w:val="00141BB7"/>
    <w:rsid w:val="00150C93"/>
    <w:rsid w:val="00153EE8"/>
    <w:rsid w:val="001636B5"/>
    <w:rsid w:val="00185D0C"/>
    <w:rsid w:val="001B350B"/>
    <w:rsid w:val="001E0869"/>
    <w:rsid w:val="00232B46"/>
    <w:rsid w:val="00254122"/>
    <w:rsid w:val="0033170C"/>
    <w:rsid w:val="0033768D"/>
    <w:rsid w:val="00366AC2"/>
    <w:rsid w:val="00375F64"/>
    <w:rsid w:val="003E14AF"/>
    <w:rsid w:val="00402E85"/>
    <w:rsid w:val="00442A5D"/>
    <w:rsid w:val="00453FD0"/>
    <w:rsid w:val="0049456B"/>
    <w:rsid w:val="004B1997"/>
    <w:rsid w:val="00580EC3"/>
    <w:rsid w:val="005C2EBC"/>
    <w:rsid w:val="00635ED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17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650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8</cp:revision>
  <cp:lastPrinted>2005-05-05T18:34:00Z</cp:lastPrinted>
  <dcterms:created xsi:type="dcterms:W3CDTF">2020-12-15T11:08:00Z</dcterms:created>
  <dcterms:modified xsi:type="dcterms:W3CDTF">2021-01-07T12:10:00Z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