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6DD17D" w14:textId="5EEBA2D4" w:rsidR="0020237D" w:rsidRPr="00026E9F" w:rsidRDefault="004B1997" w:rsidP="0020237D">
      <w:pPr>
        <w:pStyle w:val="EPP-Seonivel1"/>
        <w:rPr>
          <w:lang w:val="pt-PT"/>
        </w:rPr>
      </w:pPr>
      <w:bookmarkStart w:id="0" w:name="_Toc464633893"/>
      <w:r w:rsidRPr="00026E9F">
        <w:t>caso de uso:</w:t>
      </w:r>
      <w:r w:rsidR="0020237D" w:rsidRPr="00026E9F">
        <w:rPr>
          <w:lang w:val="pt-PT"/>
        </w:rPr>
        <w:t xml:space="preserve"> manter </w:t>
      </w:r>
      <w:r w:rsidR="00770271">
        <w:rPr>
          <w:lang w:val="pt-PT"/>
        </w:rPr>
        <w:t>USUÁRIO</w:t>
      </w:r>
      <w:r w:rsidR="0020237D" w:rsidRPr="00026E9F">
        <w:rPr>
          <w:lang w:val="pt-PT"/>
        </w:rPr>
        <w:t xml:space="preserve"> </w:t>
      </w:r>
      <w:bookmarkStart w:id="1" w:name="_GoBack"/>
      <w:bookmarkEnd w:id="1"/>
    </w:p>
    <w:p w14:paraId="21818A4D" w14:textId="1B983306" w:rsidR="004B1997" w:rsidRPr="00026E9F" w:rsidRDefault="004B1997" w:rsidP="004B1997">
      <w:pPr>
        <w:pStyle w:val="EPP-Seonivel1"/>
      </w:pPr>
      <w:r w:rsidRPr="00026E9F">
        <w:t xml:space="preserve">número da </w:t>
      </w:r>
      <w:r w:rsidR="0020237D" w:rsidRPr="00026E9F">
        <w:t>HISTÓRIA</w:t>
      </w:r>
      <w:r w:rsidRPr="00026E9F">
        <w:t xml:space="preserve">: </w:t>
      </w:r>
      <w:r w:rsidR="0020237D" w:rsidRPr="00026E9F">
        <w:t>1</w:t>
      </w:r>
    </w:p>
    <w:p w14:paraId="01A37CD3" w14:textId="77777777" w:rsidR="00AF2C6E" w:rsidRPr="00026E9F" w:rsidRDefault="00AF2C6E" w:rsidP="00AF2C6E">
      <w:pPr>
        <w:pStyle w:val="EPP-Seonivel1"/>
      </w:pPr>
      <w:r w:rsidRPr="00026E9F">
        <w:t xml:space="preserve">estimativa: </w:t>
      </w:r>
    </w:p>
    <w:p w14:paraId="77F85DC0" w14:textId="5633B49A" w:rsidR="00FB4266" w:rsidRPr="00026E9F" w:rsidRDefault="00375F64" w:rsidP="005C2EBC">
      <w:pPr>
        <w:pStyle w:val="EPP-Seonivel1"/>
      </w:pPr>
      <w:r w:rsidRPr="00026E9F">
        <w:t>Descrição</w:t>
      </w:r>
      <w:bookmarkEnd w:id="0"/>
      <w:r w:rsidR="004B1997" w:rsidRPr="00026E9F">
        <w:t xml:space="preserve"> da </w:t>
      </w:r>
      <w:r w:rsidR="00770271" w:rsidRPr="00026E9F">
        <w:t>HISTÓRIA</w:t>
      </w:r>
    </w:p>
    <w:p w14:paraId="55EC7968" w14:textId="72AB9EA0" w:rsidR="00D65D41" w:rsidRPr="00026E9F" w:rsidRDefault="00D65D41" w:rsidP="00D65D41">
      <w:pPr>
        <w:rPr>
          <w:color w:val="auto"/>
        </w:rPr>
      </w:pPr>
      <w:bookmarkStart w:id="2" w:name="_Toc464633894"/>
      <w:r w:rsidRPr="00026E9F">
        <w:rPr>
          <w:color w:val="auto"/>
        </w:rPr>
        <w:t>Como um Cliente eu quero p</w:t>
      </w:r>
      <w:r w:rsidR="000E653D">
        <w:rPr>
          <w:color w:val="auto"/>
        </w:rPr>
        <w:t>ublicar (</w:t>
      </w:r>
      <w:proofErr w:type="spellStart"/>
      <w:r w:rsidR="000E653D">
        <w:rPr>
          <w:color w:val="auto"/>
        </w:rPr>
        <w:t>Owners</w:t>
      </w:r>
      <w:proofErr w:type="spellEnd"/>
      <w:r w:rsidR="000E653D">
        <w:rPr>
          <w:color w:val="auto"/>
        </w:rPr>
        <w:t xml:space="preserve">)  </w:t>
      </w:r>
      <w:r w:rsidR="000E653D" w:rsidRPr="000E653D">
        <w:rPr>
          <w:color w:val="auto"/>
        </w:rPr>
        <w:t>e achar mão de obra qualificada para trabalharem nos meus projetos</w:t>
      </w:r>
      <w:r w:rsidR="00FB4A97">
        <w:rPr>
          <w:color w:val="auto"/>
        </w:rPr>
        <w:t xml:space="preserve">, e como </w:t>
      </w:r>
      <w:proofErr w:type="spellStart"/>
      <w:r w:rsidR="00FB4A97">
        <w:rPr>
          <w:color w:val="auto"/>
        </w:rPr>
        <w:t>frellancer</w:t>
      </w:r>
      <w:proofErr w:type="spellEnd"/>
      <w:r w:rsidR="000E653D">
        <w:rPr>
          <w:color w:val="auto"/>
        </w:rPr>
        <w:t xml:space="preserve"> (Desenvolvedores)</w:t>
      </w:r>
      <w:r w:rsidRPr="00026E9F">
        <w:rPr>
          <w:color w:val="auto"/>
        </w:rPr>
        <w:t xml:space="preserve"> </w:t>
      </w:r>
      <w:r w:rsidR="000E653D">
        <w:rPr>
          <w:color w:val="auto"/>
        </w:rPr>
        <w:t>de uma maneira ágil</w:t>
      </w:r>
      <w:r w:rsidR="00FB4A97">
        <w:rPr>
          <w:color w:val="auto"/>
        </w:rPr>
        <w:t xml:space="preserve">, em home office e com liberdade de horário, trabalhar em vários projetos </w:t>
      </w:r>
      <w:r w:rsidRPr="00026E9F">
        <w:rPr>
          <w:color w:val="auto"/>
        </w:rPr>
        <w:t>.</w:t>
      </w:r>
    </w:p>
    <w:p w14:paraId="76AB573B" w14:textId="77777777" w:rsidR="00016CF6" w:rsidRPr="00026E9F" w:rsidRDefault="004B1997" w:rsidP="00016CF6">
      <w:pPr>
        <w:pStyle w:val="EPP-Seonivel1"/>
      </w:pPr>
      <w:bookmarkStart w:id="3" w:name="_Toc464633895"/>
      <w:bookmarkEnd w:id="2"/>
      <w:r w:rsidRPr="00026E9F">
        <w:t>TESTES DE ACEITAÇÃO</w:t>
      </w:r>
      <w:bookmarkEnd w:id="3"/>
    </w:p>
    <w:p w14:paraId="44C668B4" w14:textId="77777777" w:rsidR="00016CF6" w:rsidRPr="00026E9F" w:rsidRDefault="00016CF6" w:rsidP="00016CF6">
      <w:pPr>
        <w:pStyle w:val="EPP-Comentario"/>
        <w:rPr>
          <w:color w:val="auto"/>
        </w:rPr>
      </w:pPr>
    </w:p>
    <w:p w14:paraId="0AAB9983" w14:textId="010F437C" w:rsidR="00016CF6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Pré-condição</w:t>
      </w:r>
      <w:r w:rsidRPr="00026E9F">
        <w:rPr>
          <w:color w:val="auto"/>
        </w:rPr>
        <w:t>:</w:t>
      </w:r>
      <w:r w:rsidR="00D65D41" w:rsidRPr="00026E9F">
        <w:rPr>
          <w:i/>
          <w:color w:val="auto"/>
        </w:rPr>
        <w:t xml:space="preserve"> Nenhuma condição prévia</w:t>
      </w:r>
      <w:r w:rsidRPr="00026E9F">
        <w:rPr>
          <w:color w:val="auto"/>
        </w:rPr>
        <w:t>.</w:t>
      </w:r>
    </w:p>
    <w:p w14:paraId="742CDB14" w14:textId="77777777" w:rsidR="00016CF6" w:rsidRPr="00026E9F" w:rsidRDefault="00016CF6" w:rsidP="00016CF6">
      <w:pPr>
        <w:pStyle w:val="EPP-Cabealho"/>
        <w:jc w:val="left"/>
        <w:rPr>
          <w:color w:val="auto"/>
        </w:rPr>
      </w:pPr>
    </w:p>
    <w:p w14:paraId="77DD79B6" w14:textId="77777777" w:rsidR="001636B5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26E9F" w:rsidRPr="00026E9F" w14:paraId="119093F5" w14:textId="77777777" w:rsidTr="00016CF6">
        <w:tc>
          <w:tcPr>
            <w:tcW w:w="1101" w:type="dxa"/>
          </w:tcPr>
          <w:p w14:paraId="0693273E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56552D32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Funcionalidade</w:t>
            </w:r>
            <w:r w:rsidR="007E1532" w:rsidRPr="00026E9F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CB3AF6F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345DE7C1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Resultado Esperado</w:t>
            </w:r>
          </w:p>
        </w:tc>
      </w:tr>
      <w:tr w:rsidR="00026E9F" w:rsidRPr="00026E9F" w14:paraId="0610A5E3" w14:textId="77777777" w:rsidTr="00016CF6">
        <w:tc>
          <w:tcPr>
            <w:tcW w:w="1101" w:type="dxa"/>
          </w:tcPr>
          <w:p w14:paraId="7288E45C" w14:textId="77777777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08AD8CC5" w14:textId="010AAB85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Incluir </w:t>
            </w:r>
            <w:r w:rsidR="00D65D41" w:rsidRPr="00026E9F">
              <w:rPr>
                <w:color w:val="auto"/>
              </w:rPr>
              <w:t>usuário</w:t>
            </w:r>
          </w:p>
        </w:tc>
        <w:tc>
          <w:tcPr>
            <w:tcW w:w="2445" w:type="dxa"/>
          </w:tcPr>
          <w:p w14:paraId="04FE120D" w14:textId="29B2FC51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Nome, email, senha, softSkills, techSkills, bioDescricao, projetos, </w:t>
            </w:r>
            <w:r w:rsidR="0020237D" w:rsidRPr="00026E9F">
              <w:rPr>
                <w:color w:val="auto"/>
              </w:rPr>
              <w:t>ativo</w:t>
            </w:r>
          </w:p>
        </w:tc>
        <w:tc>
          <w:tcPr>
            <w:tcW w:w="2445" w:type="dxa"/>
          </w:tcPr>
          <w:p w14:paraId="22071DD8" w14:textId="6FB3792B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26E9F" w:rsidRPr="00026E9F" w14:paraId="39534763" w14:textId="77777777" w:rsidTr="00016CF6">
        <w:tc>
          <w:tcPr>
            <w:tcW w:w="1101" w:type="dxa"/>
          </w:tcPr>
          <w:p w14:paraId="47B8B4B4" w14:textId="77777777" w:rsidR="00016CF6" w:rsidRPr="00026E9F" w:rsidRDefault="00096D0C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13F942EC" w14:textId="2C661ECD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Atualizar usuário</w:t>
            </w:r>
          </w:p>
        </w:tc>
        <w:tc>
          <w:tcPr>
            <w:tcW w:w="2445" w:type="dxa"/>
          </w:tcPr>
          <w:p w14:paraId="5C890FEE" w14:textId="6C3B836C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Nome, email, senha, softSkills, techSkills, bioDescricao, projetos, ativo</w:t>
            </w:r>
          </w:p>
        </w:tc>
        <w:tc>
          <w:tcPr>
            <w:tcW w:w="2445" w:type="dxa"/>
          </w:tcPr>
          <w:p w14:paraId="11350025" w14:textId="0924D52B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16CF6" w:rsidRPr="00026E9F" w14:paraId="757F67FE" w14:textId="77777777" w:rsidTr="00016CF6">
        <w:tc>
          <w:tcPr>
            <w:tcW w:w="1101" w:type="dxa"/>
          </w:tcPr>
          <w:p w14:paraId="4AE6606E" w14:textId="30DBC896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30E3009" w14:textId="50045551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Desativar usuário</w:t>
            </w:r>
          </w:p>
        </w:tc>
        <w:tc>
          <w:tcPr>
            <w:tcW w:w="2445" w:type="dxa"/>
          </w:tcPr>
          <w:p w14:paraId="5255751A" w14:textId="19CF6927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337A4A41" w14:textId="18830BF0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Menssagem de confimação</w:t>
            </w:r>
          </w:p>
        </w:tc>
      </w:tr>
      <w:tr w:rsidR="000E653D" w:rsidRPr="00026E9F" w14:paraId="7D251FC1" w14:textId="77777777" w:rsidTr="00016CF6">
        <w:tc>
          <w:tcPr>
            <w:tcW w:w="1101" w:type="dxa"/>
          </w:tcPr>
          <w:p w14:paraId="3CD078BC" w14:textId="7E471E07" w:rsidR="000E653D" w:rsidRPr="00026E9F" w:rsidRDefault="000E653D" w:rsidP="007E6CB5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04</w:t>
            </w:r>
          </w:p>
        </w:tc>
        <w:tc>
          <w:tcPr>
            <w:tcW w:w="3787" w:type="dxa"/>
          </w:tcPr>
          <w:p w14:paraId="24B4A029" w14:textId="03071492" w:rsidR="000E653D" w:rsidRPr="00026E9F" w:rsidRDefault="000E653D" w:rsidP="007E6CB5">
            <w:pPr>
              <w:pStyle w:val="EPP-Comentario"/>
              <w:rPr>
                <w:color w:val="auto"/>
              </w:rPr>
            </w:pPr>
            <w:r w:rsidRPr="000E653D">
              <w:rPr>
                <w:color w:val="auto"/>
                <w:lang w:val="pt-BR"/>
              </w:rPr>
              <w:t>Incluir Projeto</w:t>
            </w:r>
          </w:p>
        </w:tc>
        <w:tc>
          <w:tcPr>
            <w:tcW w:w="2445" w:type="dxa"/>
          </w:tcPr>
          <w:p w14:paraId="407112E5" w14:textId="03FA64D7" w:rsidR="000E653D" w:rsidRPr="00026E9F" w:rsidRDefault="000E653D" w:rsidP="007E6CB5">
            <w:pPr>
              <w:pStyle w:val="EPP-Comentario"/>
              <w:rPr>
                <w:color w:val="auto"/>
              </w:rPr>
            </w:pPr>
            <w:r w:rsidRPr="000E653D">
              <w:rPr>
                <w:color w:val="auto"/>
                <w:lang w:val="pt-BR"/>
              </w:rPr>
              <w:t xml:space="preserve">Nome, </w:t>
            </w:r>
            <w:proofErr w:type="spellStart"/>
            <w:r w:rsidRPr="000E653D">
              <w:rPr>
                <w:color w:val="auto"/>
                <w:lang w:val="pt-BR"/>
              </w:rPr>
              <w:t>descricao</w:t>
            </w:r>
            <w:proofErr w:type="spellEnd"/>
            <w:r w:rsidRPr="000E653D">
              <w:rPr>
                <w:color w:val="auto"/>
                <w:lang w:val="pt-BR"/>
              </w:rPr>
              <w:t xml:space="preserve">, </w:t>
            </w:r>
            <w:proofErr w:type="spellStart"/>
            <w:r w:rsidRPr="000E653D">
              <w:rPr>
                <w:color w:val="auto"/>
                <w:lang w:val="pt-BR"/>
              </w:rPr>
              <w:t>tagTecnicas</w:t>
            </w:r>
            <w:proofErr w:type="spellEnd"/>
            <w:r w:rsidRPr="000E653D">
              <w:rPr>
                <w:color w:val="auto"/>
                <w:lang w:val="pt-BR"/>
              </w:rPr>
              <w:t xml:space="preserve">, verba, </w:t>
            </w:r>
            <w:proofErr w:type="spellStart"/>
            <w:r w:rsidRPr="000E653D">
              <w:rPr>
                <w:color w:val="auto"/>
                <w:lang w:val="pt-BR"/>
              </w:rPr>
              <w:t>tempoEstimado</w:t>
            </w:r>
            <w:proofErr w:type="spellEnd"/>
            <w:r w:rsidRPr="000E653D">
              <w:rPr>
                <w:color w:val="auto"/>
                <w:lang w:val="pt-BR"/>
              </w:rPr>
              <w:t>, ativo</w:t>
            </w:r>
          </w:p>
        </w:tc>
        <w:tc>
          <w:tcPr>
            <w:tcW w:w="2445" w:type="dxa"/>
          </w:tcPr>
          <w:p w14:paraId="4CEEB867" w14:textId="5B065F0E" w:rsidR="000E653D" w:rsidRPr="00026E9F" w:rsidRDefault="000E653D" w:rsidP="007E6CB5">
            <w:pPr>
              <w:pStyle w:val="EPP-Comentario"/>
              <w:rPr>
                <w:color w:val="auto"/>
              </w:rPr>
            </w:pPr>
            <w:r w:rsidRPr="000E653D">
              <w:rPr>
                <w:color w:val="auto"/>
                <w:lang w:val="pt-BR"/>
              </w:rPr>
              <w:t>Todos dados cadastrados do projeto</w:t>
            </w:r>
          </w:p>
        </w:tc>
      </w:tr>
      <w:tr w:rsidR="000E653D" w:rsidRPr="00026E9F" w14:paraId="62B12488" w14:textId="77777777" w:rsidTr="00016CF6">
        <w:tc>
          <w:tcPr>
            <w:tcW w:w="1101" w:type="dxa"/>
          </w:tcPr>
          <w:p w14:paraId="537F33C1" w14:textId="369529A5" w:rsidR="000E653D" w:rsidRDefault="000E653D" w:rsidP="007E6CB5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05</w:t>
            </w:r>
          </w:p>
        </w:tc>
        <w:tc>
          <w:tcPr>
            <w:tcW w:w="3787" w:type="dxa"/>
          </w:tcPr>
          <w:p w14:paraId="51F161B5" w14:textId="67C554BC" w:rsidR="000E653D" w:rsidRPr="000E653D" w:rsidRDefault="000E653D" w:rsidP="007E6CB5">
            <w:pPr>
              <w:pStyle w:val="EPP-Comentario"/>
              <w:rPr>
                <w:color w:val="auto"/>
                <w:lang w:val="pt-BR"/>
              </w:rPr>
            </w:pPr>
            <w:r w:rsidRPr="000E653D">
              <w:rPr>
                <w:color w:val="auto"/>
                <w:lang w:val="pt-BR"/>
              </w:rPr>
              <w:t>Atualizar projeto</w:t>
            </w:r>
          </w:p>
        </w:tc>
        <w:tc>
          <w:tcPr>
            <w:tcW w:w="2445" w:type="dxa"/>
          </w:tcPr>
          <w:p w14:paraId="343E3A7E" w14:textId="324C287C" w:rsidR="000E653D" w:rsidRPr="000E653D" w:rsidRDefault="000E653D" w:rsidP="007E6CB5">
            <w:pPr>
              <w:pStyle w:val="EPP-Comentario"/>
              <w:rPr>
                <w:color w:val="auto"/>
                <w:lang w:val="pt-BR"/>
              </w:rPr>
            </w:pPr>
            <w:r w:rsidRPr="000E653D">
              <w:rPr>
                <w:color w:val="auto"/>
                <w:lang w:val="pt-BR"/>
              </w:rPr>
              <w:t xml:space="preserve">Nome, </w:t>
            </w:r>
            <w:proofErr w:type="spellStart"/>
            <w:r w:rsidRPr="000E653D">
              <w:rPr>
                <w:color w:val="auto"/>
                <w:lang w:val="pt-BR"/>
              </w:rPr>
              <w:t>descricao</w:t>
            </w:r>
            <w:proofErr w:type="spellEnd"/>
            <w:r w:rsidRPr="000E653D">
              <w:rPr>
                <w:color w:val="auto"/>
                <w:lang w:val="pt-BR"/>
              </w:rPr>
              <w:t xml:space="preserve">, </w:t>
            </w:r>
            <w:proofErr w:type="spellStart"/>
            <w:r w:rsidRPr="000E653D">
              <w:rPr>
                <w:color w:val="auto"/>
                <w:lang w:val="pt-BR"/>
              </w:rPr>
              <w:t>tagTecnicas</w:t>
            </w:r>
            <w:proofErr w:type="spellEnd"/>
            <w:r w:rsidRPr="000E653D">
              <w:rPr>
                <w:color w:val="auto"/>
                <w:lang w:val="pt-BR"/>
              </w:rPr>
              <w:t xml:space="preserve">, verba, </w:t>
            </w:r>
            <w:proofErr w:type="spellStart"/>
            <w:r w:rsidRPr="000E653D">
              <w:rPr>
                <w:color w:val="auto"/>
                <w:lang w:val="pt-BR"/>
              </w:rPr>
              <w:t>tempoEstimado</w:t>
            </w:r>
            <w:proofErr w:type="spellEnd"/>
            <w:r w:rsidRPr="000E653D">
              <w:rPr>
                <w:color w:val="auto"/>
                <w:lang w:val="pt-BR"/>
              </w:rPr>
              <w:t>, ativo</w:t>
            </w:r>
          </w:p>
        </w:tc>
        <w:tc>
          <w:tcPr>
            <w:tcW w:w="2445" w:type="dxa"/>
          </w:tcPr>
          <w:p w14:paraId="5256B02A" w14:textId="48467624" w:rsidR="000E653D" w:rsidRPr="000E653D" w:rsidRDefault="000E653D" w:rsidP="007E6CB5">
            <w:pPr>
              <w:pStyle w:val="EPP-Comentario"/>
              <w:rPr>
                <w:color w:val="auto"/>
                <w:lang w:val="pt-BR"/>
              </w:rPr>
            </w:pPr>
            <w:r w:rsidRPr="000E653D">
              <w:rPr>
                <w:color w:val="auto"/>
                <w:lang w:val="pt-BR"/>
              </w:rPr>
              <w:t>Todos dados cadastrados do projeto</w:t>
            </w:r>
          </w:p>
        </w:tc>
      </w:tr>
      <w:tr w:rsidR="000E653D" w:rsidRPr="00026E9F" w14:paraId="29CE03D2" w14:textId="77777777" w:rsidTr="00016CF6">
        <w:tc>
          <w:tcPr>
            <w:tcW w:w="1101" w:type="dxa"/>
          </w:tcPr>
          <w:p w14:paraId="3912AFE0" w14:textId="18DDD22E" w:rsidR="000E653D" w:rsidRDefault="000E653D" w:rsidP="007E6CB5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06</w:t>
            </w:r>
          </w:p>
        </w:tc>
        <w:tc>
          <w:tcPr>
            <w:tcW w:w="3787" w:type="dxa"/>
          </w:tcPr>
          <w:p w14:paraId="1CF20782" w14:textId="5C0C3CF1" w:rsidR="000E653D" w:rsidRPr="000E653D" w:rsidRDefault="000E653D" w:rsidP="007E6CB5">
            <w:pPr>
              <w:pStyle w:val="EPP-Comentario"/>
              <w:rPr>
                <w:color w:val="auto"/>
                <w:lang w:val="pt-BR"/>
              </w:rPr>
            </w:pPr>
            <w:r w:rsidRPr="000E653D">
              <w:rPr>
                <w:color w:val="auto"/>
                <w:lang w:val="pt-BR"/>
              </w:rPr>
              <w:t>Desativar projeto</w:t>
            </w:r>
          </w:p>
        </w:tc>
        <w:tc>
          <w:tcPr>
            <w:tcW w:w="2445" w:type="dxa"/>
          </w:tcPr>
          <w:p w14:paraId="0C16C59F" w14:textId="07A8E365" w:rsidR="000E653D" w:rsidRPr="000E653D" w:rsidRDefault="000E653D" w:rsidP="007E6CB5">
            <w:pPr>
              <w:pStyle w:val="EPP-Comentario"/>
              <w:rPr>
                <w:color w:val="auto"/>
                <w:lang w:val="pt-BR"/>
              </w:rPr>
            </w:pPr>
            <w:r w:rsidRPr="000E653D">
              <w:rPr>
                <w:color w:val="auto"/>
                <w:lang w:val="pt-BR"/>
              </w:rPr>
              <w:t>Id</w:t>
            </w:r>
          </w:p>
        </w:tc>
        <w:tc>
          <w:tcPr>
            <w:tcW w:w="2445" w:type="dxa"/>
          </w:tcPr>
          <w:p w14:paraId="60A80B7F" w14:textId="7CA3011F" w:rsidR="000E653D" w:rsidRPr="000E653D" w:rsidRDefault="000E653D" w:rsidP="007E6CB5">
            <w:pPr>
              <w:pStyle w:val="EPP-Comentario"/>
              <w:rPr>
                <w:color w:val="auto"/>
                <w:lang w:val="pt-BR"/>
              </w:rPr>
            </w:pPr>
            <w:proofErr w:type="spellStart"/>
            <w:r w:rsidRPr="000E653D">
              <w:rPr>
                <w:color w:val="auto"/>
                <w:lang w:val="pt-BR"/>
              </w:rPr>
              <w:t>Mensssagem</w:t>
            </w:r>
            <w:proofErr w:type="spellEnd"/>
            <w:r w:rsidRPr="000E653D">
              <w:rPr>
                <w:color w:val="auto"/>
                <w:lang w:val="pt-BR"/>
              </w:rPr>
              <w:t xml:space="preserve"> de confirmação</w:t>
            </w:r>
          </w:p>
        </w:tc>
      </w:tr>
    </w:tbl>
    <w:p w14:paraId="33C566F2" w14:textId="77777777" w:rsidR="00016CF6" w:rsidRPr="00026E9F" w:rsidRDefault="00016CF6" w:rsidP="007E6CB5">
      <w:pPr>
        <w:pStyle w:val="EPP-Comentario"/>
        <w:rPr>
          <w:color w:val="auto"/>
        </w:rPr>
      </w:pPr>
    </w:p>
    <w:p w14:paraId="370B2C81" w14:textId="77777777" w:rsidR="0033170C" w:rsidRPr="00026E9F" w:rsidRDefault="0033170C" w:rsidP="0033170C">
      <w:pPr>
        <w:pStyle w:val="EPP-Seonivel1"/>
      </w:pPr>
      <w:r w:rsidRPr="00026E9F">
        <w:t>tEM PROTÓTIPO?</w:t>
      </w:r>
    </w:p>
    <w:p w14:paraId="42B71B7E" w14:textId="78DFA653" w:rsidR="0033170C" w:rsidRPr="00026E9F" w:rsidRDefault="00D65D41" w:rsidP="007E6CB5">
      <w:pPr>
        <w:pStyle w:val="EPP-Comentario"/>
        <w:rPr>
          <w:color w:val="auto"/>
        </w:rPr>
      </w:pPr>
      <w:bookmarkStart w:id="4" w:name="_Hlk58955992"/>
      <w:r w:rsidRPr="00026E9F">
        <w:rPr>
          <w:color w:val="auto"/>
        </w:rPr>
        <w:t>Não possuimos protótipo apresent</w:t>
      </w:r>
      <w:r w:rsidR="004B7338">
        <w:rPr>
          <w:color w:val="auto"/>
        </w:rPr>
        <w:t>á</w:t>
      </w:r>
      <w:r w:rsidRPr="00026E9F">
        <w:rPr>
          <w:color w:val="auto"/>
        </w:rPr>
        <w:t>ve</w:t>
      </w:r>
      <w:r w:rsidR="0097373F">
        <w:rPr>
          <w:color w:val="auto"/>
        </w:rPr>
        <w:t>l</w:t>
      </w:r>
      <w:r w:rsidR="0020237D" w:rsidRPr="00026E9F">
        <w:rPr>
          <w:color w:val="auto"/>
        </w:rPr>
        <w:t xml:space="preserve"> no momento</w:t>
      </w:r>
      <w:r w:rsidR="0033170C" w:rsidRPr="00026E9F">
        <w:rPr>
          <w:color w:val="auto"/>
        </w:rPr>
        <w:t>.</w:t>
      </w:r>
      <w:bookmarkEnd w:id="4"/>
    </w:p>
    <w:sectPr w:rsidR="0033170C" w:rsidRPr="00026E9F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70914" w14:textId="77777777" w:rsidR="00C03393" w:rsidRDefault="00C03393">
      <w:r>
        <w:separator/>
      </w:r>
    </w:p>
  </w:endnote>
  <w:endnote w:type="continuationSeparator" w:id="0">
    <w:p w14:paraId="311B1F9E" w14:textId="77777777" w:rsidR="00C03393" w:rsidRDefault="00C03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19B78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1B3F4DE" w14:textId="77777777">
      <w:trPr>
        <w:cantSplit/>
      </w:trPr>
      <w:tc>
        <w:tcPr>
          <w:tcW w:w="6300" w:type="dxa"/>
        </w:tcPr>
        <w:p w14:paraId="6C3610F3" w14:textId="77777777" w:rsidR="00FB4266" w:rsidRPr="00F4499A" w:rsidRDefault="00C03393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69452F" w:rsidRPr="00F4499A">
                <w:rPr>
                  <w:lang w:val="es-ES"/>
                </w:rPr>
                <w:t>Versão</w:t>
              </w:r>
              <w:proofErr w:type="spellEnd"/>
              <w:r w:rsidR="0069452F" w:rsidRPr="00F4499A">
                <w:rPr>
                  <w:lang w:val="es-ES"/>
                </w:rPr>
                <w:t xml:space="preserve"> </w:t>
              </w:r>
              <w:r w:rsidR="00F4499A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7135299E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F8A8F9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FC5AE09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4499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0FFB" w14:textId="77777777" w:rsidR="00C03393" w:rsidRDefault="00C03393">
      <w:r>
        <w:separator/>
      </w:r>
    </w:p>
  </w:footnote>
  <w:footnote w:type="continuationSeparator" w:id="0">
    <w:p w14:paraId="01D4B29D" w14:textId="77777777" w:rsidR="00C03393" w:rsidRDefault="00C03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C7F3B5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0E6BDD7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F0DCDD4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1F9E070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813E56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26E9F"/>
    <w:rsid w:val="00096D0C"/>
    <w:rsid w:val="000C77A8"/>
    <w:rsid w:val="000E653D"/>
    <w:rsid w:val="001266C0"/>
    <w:rsid w:val="00141BB7"/>
    <w:rsid w:val="00153EE8"/>
    <w:rsid w:val="001636B5"/>
    <w:rsid w:val="00185D0C"/>
    <w:rsid w:val="001E0869"/>
    <w:rsid w:val="0020237D"/>
    <w:rsid w:val="0023122E"/>
    <w:rsid w:val="00254122"/>
    <w:rsid w:val="0033170C"/>
    <w:rsid w:val="00366AC2"/>
    <w:rsid w:val="00375F64"/>
    <w:rsid w:val="003E14AF"/>
    <w:rsid w:val="00442A5D"/>
    <w:rsid w:val="00453FD0"/>
    <w:rsid w:val="0049456B"/>
    <w:rsid w:val="004B1997"/>
    <w:rsid w:val="004B7338"/>
    <w:rsid w:val="00580EC3"/>
    <w:rsid w:val="005C2EBC"/>
    <w:rsid w:val="006219D5"/>
    <w:rsid w:val="00636D67"/>
    <w:rsid w:val="00651E57"/>
    <w:rsid w:val="006845D8"/>
    <w:rsid w:val="0069452F"/>
    <w:rsid w:val="006A0A78"/>
    <w:rsid w:val="00770271"/>
    <w:rsid w:val="007839CF"/>
    <w:rsid w:val="007C4737"/>
    <w:rsid w:val="007E1532"/>
    <w:rsid w:val="007E6CB5"/>
    <w:rsid w:val="008202EF"/>
    <w:rsid w:val="0082433C"/>
    <w:rsid w:val="00824D94"/>
    <w:rsid w:val="00841EC0"/>
    <w:rsid w:val="0097373F"/>
    <w:rsid w:val="009A6367"/>
    <w:rsid w:val="009B0E25"/>
    <w:rsid w:val="00AA73B9"/>
    <w:rsid w:val="00AB47F3"/>
    <w:rsid w:val="00AC5BC3"/>
    <w:rsid w:val="00AF2C6E"/>
    <w:rsid w:val="00B210BA"/>
    <w:rsid w:val="00B5102A"/>
    <w:rsid w:val="00BA0484"/>
    <w:rsid w:val="00BB664B"/>
    <w:rsid w:val="00C03393"/>
    <w:rsid w:val="00C16EDA"/>
    <w:rsid w:val="00C36863"/>
    <w:rsid w:val="00C57F6A"/>
    <w:rsid w:val="00D3374F"/>
    <w:rsid w:val="00D60B3D"/>
    <w:rsid w:val="00D65D41"/>
    <w:rsid w:val="00DE6932"/>
    <w:rsid w:val="00E172F9"/>
    <w:rsid w:val="00E573FD"/>
    <w:rsid w:val="00E700C7"/>
    <w:rsid w:val="00E74320"/>
    <w:rsid w:val="00E85C1E"/>
    <w:rsid w:val="00EA5759"/>
    <w:rsid w:val="00F4499A"/>
    <w:rsid w:val="00F86AAC"/>
    <w:rsid w:val="00FB4266"/>
    <w:rsid w:val="00FB4A97"/>
    <w:rsid w:val="00FC3A42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2B603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40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01-Historia de Usuario</vt:lpstr>
    </vt:vector>
  </TitlesOfParts>
  <Manager>JOB SEA – MAR DE OPORTUNIDADES</Manager>
  <Company/>
  <LinksUpToDate>false</LinksUpToDate>
  <CharactersWithSpaces>1123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1</dc:subject>
  <dc:creator>Aluisio</dc:creator>
  <cp:lastModifiedBy>Aluisio Santos</cp:lastModifiedBy>
  <cp:revision>11</cp:revision>
  <cp:lastPrinted>2005-05-05T18:34:00Z</cp:lastPrinted>
  <dcterms:created xsi:type="dcterms:W3CDTF">2020-12-15T11:08:00Z</dcterms:created>
  <dcterms:modified xsi:type="dcterms:W3CDTF">2021-01-14T02:52:00Z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