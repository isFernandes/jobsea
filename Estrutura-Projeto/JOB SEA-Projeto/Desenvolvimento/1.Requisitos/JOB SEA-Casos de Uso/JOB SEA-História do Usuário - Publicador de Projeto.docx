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5C22BB" w14:textId="6210727F" w:rsidR="004B1997" w:rsidRPr="00A74F7C" w:rsidRDefault="004B1997" w:rsidP="004B1997">
      <w:pPr>
        <w:pStyle w:val="EPP-Seonivel1"/>
        <w:rPr>
          <w:lang w:val="pt-PT"/>
        </w:rPr>
      </w:pPr>
      <w:bookmarkStart w:id="0" w:name="_Toc464633893"/>
      <w:r w:rsidRPr="00A74F7C">
        <w:t xml:space="preserve">caso de uso: </w:t>
      </w:r>
      <w:r w:rsidR="00F55844" w:rsidRPr="00A74F7C">
        <w:t>publicador de projetos</w:t>
      </w:r>
      <w:bookmarkStart w:id="1" w:name="_GoBack"/>
      <w:bookmarkEnd w:id="1"/>
    </w:p>
    <w:p w14:paraId="23AD1283" w14:textId="0451D47C" w:rsidR="004B1997" w:rsidRPr="00A74F7C" w:rsidRDefault="004B1997" w:rsidP="004B1997">
      <w:pPr>
        <w:pStyle w:val="EPP-Seonivel1"/>
      </w:pPr>
      <w:r w:rsidRPr="00A74F7C">
        <w:t xml:space="preserve">número da </w:t>
      </w:r>
      <w:r w:rsidR="00F55844" w:rsidRPr="00A74F7C">
        <w:t>HISTÓRIA</w:t>
      </w:r>
      <w:r w:rsidRPr="00A74F7C">
        <w:t xml:space="preserve">: </w:t>
      </w:r>
      <w:r w:rsidR="00F55844" w:rsidRPr="00A74F7C">
        <w:t xml:space="preserve"> 2</w:t>
      </w:r>
    </w:p>
    <w:p w14:paraId="41ABF65F" w14:textId="77777777" w:rsidR="00AF2C6E" w:rsidRPr="00A74F7C" w:rsidRDefault="00AF2C6E" w:rsidP="00AF2C6E">
      <w:pPr>
        <w:pStyle w:val="EPP-Seonivel1"/>
      </w:pPr>
      <w:r w:rsidRPr="00A74F7C">
        <w:t xml:space="preserve">estimativa: </w:t>
      </w:r>
    </w:p>
    <w:p w14:paraId="7D176FA0" w14:textId="77777777" w:rsidR="00FB4266" w:rsidRPr="00A74F7C" w:rsidRDefault="00375F64" w:rsidP="005C2EBC">
      <w:pPr>
        <w:pStyle w:val="EPP-Seonivel1"/>
      </w:pPr>
      <w:r w:rsidRPr="00A74F7C">
        <w:t>Descrição</w:t>
      </w:r>
      <w:bookmarkEnd w:id="0"/>
      <w:r w:rsidR="004B1997" w:rsidRPr="00A74F7C">
        <w:t xml:space="preserve"> da historia</w:t>
      </w:r>
    </w:p>
    <w:p w14:paraId="083168C5" w14:textId="77777777" w:rsidR="00F55844" w:rsidRPr="00A74F7C" w:rsidRDefault="00F55844" w:rsidP="00F55844">
      <w:pPr>
        <w:rPr>
          <w:color w:val="auto"/>
        </w:rPr>
      </w:pPr>
      <w:r w:rsidRPr="00A74F7C">
        <w:rPr>
          <w:color w:val="auto"/>
        </w:rPr>
        <w:t>Como um Cliente eu quero publicar e achar mão de obra qualificada para trabalharem nos meus projetos.</w:t>
      </w:r>
    </w:p>
    <w:p w14:paraId="4CDD7029" w14:textId="6EA3423F" w:rsidR="00016CF6" w:rsidRPr="00A74F7C" w:rsidRDefault="00016CF6" w:rsidP="00F55844">
      <w:pPr>
        <w:pStyle w:val="Instruo"/>
        <w:rPr>
          <w:color w:val="auto"/>
        </w:rPr>
      </w:pPr>
    </w:p>
    <w:p w14:paraId="6624BBEB" w14:textId="77777777" w:rsidR="00016CF6" w:rsidRPr="00A74F7C" w:rsidRDefault="00016CF6" w:rsidP="00016CF6">
      <w:pPr>
        <w:pStyle w:val="EPP-Comentario"/>
        <w:rPr>
          <w:color w:val="auto"/>
        </w:rPr>
      </w:pPr>
    </w:p>
    <w:p w14:paraId="2A4A1D36" w14:textId="107221D1" w:rsidR="00016CF6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Pré-condição</w:t>
      </w:r>
      <w:r w:rsidRPr="00A74F7C">
        <w:rPr>
          <w:color w:val="auto"/>
        </w:rPr>
        <w:t xml:space="preserve">: </w:t>
      </w:r>
      <w:r w:rsidRPr="00A74F7C">
        <w:rPr>
          <w:i/>
          <w:color w:val="auto"/>
        </w:rPr>
        <w:t xml:space="preserve">Usuário </w:t>
      </w:r>
      <w:r w:rsidR="00F55844" w:rsidRPr="00A74F7C">
        <w:rPr>
          <w:i/>
          <w:color w:val="auto"/>
        </w:rPr>
        <w:t>cadastrado</w:t>
      </w:r>
      <w:r w:rsidRPr="00A74F7C">
        <w:rPr>
          <w:color w:val="auto"/>
        </w:rPr>
        <w:t>.</w:t>
      </w:r>
    </w:p>
    <w:p w14:paraId="784F573D" w14:textId="77777777" w:rsidR="00016CF6" w:rsidRPr="00A74F7C" w:rsidRDefault="00016CF6" w:rsidP="00016CF6">
      <w:pPr>
        <w:pStyle w:val="EPP-Cabealho"/>
        <w:jc w:val="left"/>
        <w:rPr>
          <w:color w:val="auto"/>
        </w:rPr>
      </w:pPr>
    </w:p>
    <w:p w14:paraId="16D2A8F6" w14:textId="77777777" w:rsidR="001636B5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A74F7C" w:rsidRPr="00A74F7C" w14:paraId="61C54513" w14:textId="77777777" w:rsidTr="00016CF6">
        <w:tc>
          <w:tcPr>
            <w:tcW w:w="1101" w:type="dxa"/>
          </w:tcPr>
          <w:p w14:paraId="2AA8AB21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3B9C896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Funcionalidade</w:t>
            </w:r>
            <w:r w:rsidR="007E1532" w:rsidRPr="00A74F7C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950F3CB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21A5694C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Resultado Esperado</w:t>
            </w:r>
          </w:p>
        </w:tc>
      </w:tr>
      <w:tr w:rsidR="00A74F7C" w:rsidRPr="00A74F7C" w14:paraId="59DEFE2B" w14:textId="77777777" w:rsidTr="00016CF6">
        <w:tc>
          <w:tcPr>
            <w:tcW w:w="1101" w:type="dxa"/>
          </w:tcPr>
          <w:p w14:paraId="7EEDA2C1" w14:textId="3004FC3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7D89BE98" w14:textId="6241A8C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Incluir Projeto</w:t>
            </w:r>
          </w:p>
        </w:tc>
        <w:tc>
          <w:tcPr>
            <w:tcW w:w="2445" w:type="dxa"/>
          </w:tcPr>
          <w:p w14:paraId="2861D06C" w14:textId="0BF4039B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4B8574CF" w14:textId="2B3AFEB7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A74F7C" w:rsidRPr="00A74F7C" w14:paraId="5104934B" w14:textId="77777777" w:rsidTr="00016CF6">
        <w:tc>
          <w:tcPr>
            <w:tcW w:w="1101" w:type="dxa"/>
          </w:tcPr>
          <w:p w14:paraId="1BC8B38A" w14:textId="58E1D54A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7D9C6D40" w14:textId="310DFB85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Atualizar projeto</w:t>
            </w:r>
          </w:p>
        </w:tc>
        <w:tc>
          <w:tcPr>
            <w:tcW w:w="2445" w:type="dxa"/>
          </w:tcPr>
          <w:p w14:paraId="75183253" w14:textId="0076D94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3C4F8094" w14:textId="6A799ECD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F976CA" w:rsidRPr="00A74F7C" w14:paraId="15204208" w14:textId="77777777" w:rsidTr="00016CF6">
        <w:tc>
          <w:tcPr>
            <w:tcW w:w="1101" w:type="dxa"/>
          </w:tcPr>
          <w:p w14:paraId="4B4E1C8C" w14:textId="708486E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EA9FED4" w14:textId="23EF860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Desativar projeto</w:t>
            </w:r>
          </w:p>
        </w:tc>
        <w:tc>
          <w:tcPr>
            <w:tcW w:w="2445" w:type="dxa"/>
          </w:tcPr>
          <w:p w14:paraId="2AA1C7EF" w14:textId="36F6C5DE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1B7FE927" w14:textId="3411960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Mensssagem de confirmação</w:t>
            </w:r>
          </w:p>
        </w:tc>
      </w:tr>
    </w:tbl>
    <w:p w14:paraId="5AC990B6" w14:textId="77777777" w:rsidR="00016CF6" w:rsidRPr="00A74F7C" w:rsidRDefault="00016CF6" w:rsidP="007E6CB5">
      <w:pPr>
        <w:pStyle w:val="EPP-Comentario"/>
        <w:rPr>
          <w:color w:val="auto"/>
        </w:rPr>
      </w:pPr>
    </w:p>
    <w:p w14:paraId="01C16ED6" w14:textId="77777777" w:rsidR="0033170C" w:rsidRPr="00A74F7C" w:rsidRDefault="0033170C" w:rsidP="0033170C">
      <w:pPr>
        <w:pStyle w:val="EPP-Seonivel1"/>
      </w:pPr>
      <w:r w:rsidRPr="00A74F7C">
        <w:t>tEM PROTÓTIPO?</w:t>
      </w:r>
    </w:p>
    <w:p w14:paraId="56F2D586" w14:textId="15D88673" w:rsidR="00F976CA" w:rsidRPr="00A74F7C" w:rsidRDefault="00F976CA" w:rsidP="00F976CA">
      <w:pPr>
        <w:pStyle w:val="EPP-Comentario"/>
        <w:rPr>
          <w:color w:val="auto"/>
        </w:rPr>
      </w:pPr>
      <w:r w:rsidRPr="00A74F7C">
        <w:rPr>
          <w:color w:val="auto"/>
        </w:rPr>
        <w:t>Não possuimos protótipo apresentave</w:t>
      </w:r>
      <w:r w:rsidR="00A74F7C" w:rsidRPr="00A74F7C">
        <w:rPr>
          <w:color w:val="auto"/>
        </w:rPr>
        <w:t>l</w:t>
      </w:r>
      <w:r w:rsidRPr="00A74F7C">
        <w:rPr>
          <w:color w:val="auto"/>
        </w:rPr>
        <w:t xml:space="preserve"> no momento.</w:t>
      </w:r>
    </w:p>
    <w:p w14:paraId="74C5BD9D" w14:textId="1C49D165" w:rsidR="0033170C" w:rsidRDefault="0033170C" w:rsidP="007E6CB5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61E48" w14:textId="77777777" w:rsidR="001B350B" w:rsidRDefault="001B350B">
      <w:r>
        <w:separator/>
      </w:r>
    </w:p>
  </w:endnote>
  <w:endnote w:type="continuationSeparator" w:id="0">
    <w:p w14:paraId="0317CE59" w14:textId="77777777" w:rsidR="001B350B" w:rsidRDefault="001B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710C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945565E" w14:textId="77777777">
      <w:trPr>
        <w:cantSplit/>
      </w:trPr>
      <w:tc>
        <w:tcPr>
          <w:tcW w:w="6300" w:type="dxa"/>
        </w:tcPr>
        <w:p w14:paraId="370BA4D2" w14:textId="77777777" w:rsidR="00FB4266" w:rsidRPr="00F4499A" w:rsidRDefault="001B350B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69452F" w:rsidRPr="00F4499A">
                <w:rPr>
                  <w:lang w:val="es-ES"/>
                </w:rPr>
                <w:t>Versão</w:t>
              </w:r>
              <w:proofErr w:type="spellEnd"/>
              <w:r w:rsidR="0069452F" w:rsidRPr="00F4499A">
                <w:rPr>
                  <w:lang w:val="es-ES"/>
                </w:rPr>
                <w:t xml:space="preserve"> </w:t>
              </w:r>
              <w:r w:rsidR="00F4499A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54BECFCC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3736B833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40F25D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1B350B">
      <w:fldChar w:fldCharType="begin"/>
    </w:r>
    <w:r w:rsidR="001B350B">
      <w:instrText xml:space="preserve"> DOCPROPERTY  "Versão Modelo"  \* MERGEFORMAT </w:instrText>
    </w:r>
    <w:r w:rsidR="001B350B">
      <w:fldChar w:fldCharType="separate"/>
    </w:r>
    <w:r w:rsidR="00F4499A">
      <w:t>1</w:t>
    </w:r>
    <w:r w:rsidR="001B35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767D9" w14:textId="77777777" w:rsidR="001B350B" w:rsidRDefault="001B350B">
      <w:r>
        <w:separator/>
      </w:r>
    </w:p>
  </w:footnote>
  <w:footnote w:type="continuationSeparator" w:id="0">
    <w:p w14:paraId="0FACBA21" w14:textId="77777777" w:rsidR="001B350B" w:rsidRDefault="001B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7FB0F8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83551DD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0926367" w14:textId="77777777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5AFC314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58F0090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96D0C"/>
    <w:rsid w:val="000C77A8"/>
    <w:rsid w:val="00141BB7"/>
    <w:rsid w:val="00153EE8"/>
    <w:rsid w:val="001636B5"/>
    <w:rsid w:val="00185D0C"/>
    <w:rsid w:val="001B350B"/>
    <w:rsid w:val="001E0869"/>
    <w:rsid w:val="00254122"/>
    <w:rsid w:val="0033170C"/>
    <w:rsid w:val="00366AC2"/>
    <w:rsid w:val="00375F64"/>
    <w:rsid w:val="003E14AF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45143"/>
    <w:rsid w:val="009A6367"/>
    <w:rsid w:val="009B0E25"/>
    <w:rsid w:val="00A74F7C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4499A"/>
    <w:rsid w:val="00F55844"/>
    <w:rsid w:val="00F86AAC"/>
    <w:rsid w:val="00F976CA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DF208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14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 – MAR DE OPORTUNIDADES</Manager>
  <Company/>
  <LinksUpToDate>false</LinksUpToDate>
  <CharactersWithSpaces>655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Usuario</dc:title>
  <dc:subject>Versão 1</dc:subject>
  <dc:creator>Aluisio</dc:creator>
  <cp:lastModifiedBy>Aluisio Santos</cp:lastModifiedBy>
  <cp:revision>5</cp:revision>
  <cp:lastPrinted>2005-05-05T18:34:00Z</cp:lastPrinted>
  <dcterms:created xsi:type="dcterms:W3CDTF">2020-12-15T11:08:00Z</dcterms:created>
  <dcterms:modified xsi:type="dcterms:W3CDTF">2020-12-15T23:30:00Z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