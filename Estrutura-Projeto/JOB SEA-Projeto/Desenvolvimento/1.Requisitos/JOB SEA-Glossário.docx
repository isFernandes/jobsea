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B5FBB" w:rsidRDefault="000B5FBB" w:rsidP="000B5FBB"/>
    <w:p w:rsidR="000B5FBB" w:rsidRPr="00A20D4F" w:rsidRDefault="000B5FBB" w:rsidP="000B5FBB"/>
    <w:p w:rsidR="000B5FBB" w:rsidRPr="00A20D4F" w:rsidRDefault="00C0672F" w:rsidP="003E4EDE">
      <w:pPr>
        <w:jc w:val="center"/>
      </w:pPr>
      <w:r>
        <w:rPr>
          <w:noProof/>
        </w:rPr>
        <w:drawing>
          <wp:inline distT="0" distB="0" distL="0" distR="0">
            <wp:extent cx="6120130" cy="3442335"/>
            <wp:effectExtent l="0" t="0" r="0" b="571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130" cy="3442335"/>
                    </a:xfrm>
                    <a:prstGeom prst="rect">
                      <a:avLst/>
                    </a:prstGeom>
                    <a:noFill/>
                    <a:ln>
                      <a:noFill/>
                    </a:ln>
                  </pic:spPr>
                </pic:pic>
              </a:graphicData>
            </a:graphic>
          </wp:inline>
        </w:drawing>
      </w:r>
      <w:bookmarkStart w:id="0" w:name="_GoBack"/>
      <w:bookmarkEnd w:id="0"/>
    </w:p>
    <w:p w:rsidR="000B5FBB" w:rsidRPr="00A20D4F" w:rsidRDefault="000B5FBB" w:rsidP="000B5FBB"/>
    <w:p w:rsidR="000B5FBB" w:rsidRPr="00A20D4F" w:rsidRDefault="000B5FBB" w:rsidP="000B5FBB"/>
    <w:p w:rsidR="000B5FBB" w:rsidRPr="00A20D4F" w:rsidRDefault="000B5FBB" w:rsidP="000B5FBB"/>
    <w:p w:rsidR="000B5FBB" w:rsidRPr="00A20D4F" w:rsidRDefault="000B5FBB" w:rsidP="000B5FBB"/>
    <w:p w:rsidR="000B5FBB" w:rsidRPr="00A20D4F" w:rsidRDefault="000B5FBB" w:rsidP="000B5FBB"/>
    <w:p w:rsidR="000B5FBB" w:rsidRPr="00A20D4F" w:rsidRDefault="000B5FBB" w:rsidP="000B5FBB"/>
    <w:p w:rsidR="000B5FBB" w:rsidRPr="00A20D4F" w:rsidRDefault="000B5FBB" w:rsidP="000B5FBB"/>
    <w:p w:rsidR="000B5FBB" w:rsidRPr="00A20D4F" w:rsidRDefault="000B5FBB" w:rsidP="000B5FBB"/>
    <w:p w:rsidR="000B5FBB" w:rsidRPr="00A20D4F" w:rsidRDefault="000B5FBB" w:rsidP="000B5FBB"/>
    <w:p w:rsidR="000B5FBB" w:rsidRPr="00A20D4F" w:rsidRDefault="000B5FBB" w:rsidP="000B5FBB"/>
    <w:p w:rsidR="000B5FBB" w:rsidRPr="00A20D4F" w:rsidRDefault="000B5FBB" w:rsidP="000B5FBB"/>
    <w:p w:rsidR="000B5FBB" w:rsidRPr="00A20D4F" w:rsidRDefault="000B5FBB" w:rsidP="000B5FBB"/>
    <w:p w:rsidR="000B5FBB" w:rsidRPr="00A20D4F" w:rsidRDefault="000B5FBB" w:rsidP="000B5FBB"/>
    <w:p w:rsidR="000B5FBB" w:rsidRPr="00A20D4F" w:rsidRDefault="000B5FBB" w:rsidP="000B5FBB"/>
    <w:p w:rsidR="000B5FBB" w:rsidRPr="00264EFB" w:rsidRDefault="000B5FBB" w:rsidP="000B5FBB">
      <w:r w:rsidRPr="00A20D4F">
        <w:rPr>
          <w:i/>
          <w:noProof/>
          <w:color w:val="0000FF"/>
          <w:lang w:val="pt-PT" w:eastAsia="pt-PT"/>
        </w:rPr>
        <mc:AlternateContent>
          <mc:Choice Requires="wps">
            <w:drawing>
              <wp:anchor distT="0" distB="0" distL="114300" distR="114300" simplePos="0" relativeHeight="251657216" behindDoc="0" locked="0" layoutInCell="1" allowOverlap="1" wp14:anchorId="2B365D83" wp14:editId="5FAE2615">
                <wp:simplePos x="0" y="0"/>
                <wp:positionH relativeFrom="column">
                  <wp:posOffset>-687780</wp:posOffset>
                </wp:positionH>
                <wp:positionV relativeFrom="paragraph">
                  <wp:posOffset>47551</wp:posOffset>
                </wp:positionV>
                <wp:extent cx="7102549" cy="712470"/>
                <wp:effectExtent l="0" t="0" r="3175" b="0"/>
                <wp:wrapNone/>
                <wp:docPr id="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02549" cy="712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Segoe UI" w:hAnsi="Segoe UI" w:cs="Segoe UI"/>
                                <w:color w:val="C00000"/>
                              </w:rPr>
                              <w:alias w:val="Título"/>
                              <w:tag w:val=""/>
                              <w:id w:val="-1202546390"/>
                              <w:placeholder>
                                <w:docPart w:val="D29CCBEB7E4D46BF94CA5F2A77282200"/>
                              </w:placeholder>
                              <w:dataBinding w:prefixMappings="xmlns:ns0='http://purl.org/dc/elements/1.1/' xmlns:ns1='http://schemas.openxmlformats.org/package/2006/metadata/core-properties' " w:xpath="/ns1:coreProperties[1]/ns0:title[1]" w:storeItemID="{6C3C8BC8-F283-45AE-878A-BAB7291924A1}"/>
                              <w:text/>
                            </w:sdtPr>
                            <w:sdtEndPr/>
                            <w:sdtContent>
                              <w:p w:rsidR="000B5FBB" w:rsidRPr="0037364C" w:rsidRDefault="000B5FBB" w:rsidP="000B5FBB">
                                <w:pPr>
                                  <w:pStyle w:val="Titulodocumento"/>
                                  <w:jc w:val="center"/>
                                  <w:rPr>
                                    <w:rFonts w:ascii="Segoe UI" w:hAnsi="Segoe UI" w:cs="Segoe UI"/>
                                    <w:color w:val="C00000"/>
                                  </w:rPr>
                                </w:pPr>
                                <w:r>
                                  <w:rPr>
                                    <w:rFonts w:ascii="Segoe UI" w:hAnsi="Segoe UI" w:cs="Segoe UI"/>
                                    <w:color w:val="C00000"/>
                                    <w:lang w:val="pt-PT"/>
                                  </w:rPr>
                                  <w:t>Glossário</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365D83" id="_x0000_t202" coordsize="21600,21600" o:spt="202" path="m,l,21600r21600,l21600,xe">
                <v:stroke joinstyle="miter"/>
                <v:path gradientshapeok="t" o:connecttype="rect"/>
              </v:shapetype>
              <v:shape id="Text Box 9" o:spid="_x0000_s1026" type="#_x0000_t202" style="position:absolute;left:0;text-align:left;margin-left:-54.15pt;margin-top:3.75pt;width:559.25pt;height:56.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" stroked="f">
                <v:textbox>
                  <w:txbxContent>
                    <w:sdt>
                      <w:sdtPr>
                        <w:rPr>
                          <w:rFonts w:ascii="Segoe UI" w:hAnsi="Segoe UI" w:cs="Segoe UI"/>
                          <w:color w:val="C00000"/>
                        </w:rPr>
                        <w:alias w:val="Título"/>
                        <w:tag w:val=""/>
                        <w:id w:val="-1202546390"/>
                        <w:placeholder>
                          <w:docPart w:val="D29CCBEB7E4D46BF94CA5F2A77282200"/>
                        </w:placeholder>
                        <w:dataBinding w:prefixMappings="xmlns:ns0='http://purl.org/dc/elements/1.1/' xmlns:ns1='http://schemas.openxmlformats.org/package/2006/metadata/core-properties' " w:xpath="/ns1:coreProperties[1]/ns0:title[1]" w:storeItemID="{6C3C8BC8-F283-45AE-878A-BAB7291924A1}"/>
                        <w:text/>
                      </w:sdtPr>
                      <w:sdtEndPr/>
                      <w:sdtContent>
                        <w:p w:rsidR="000B5FBB" w:rsidRPr="0037364C" w:rsidRDefault="000B5FBB" w:rsidP="000B5FBB">
                          <w:pPr>
                            <w:pStyle w:val="Titulodocumento"/>
                            <w:jc w:val="center"/>
                            <w:rPr>
                              <w:rFonts w:ascii="Segoe UI" w:hAnsi="Segoe UI" w:cs="Segoe UI"/>
                              <w:color w:val="C00000"/>
                            </w:rPr>
                          </w:pPr>
                          <w:r>
                            <w:rPr>
                              <w:rFonts w:ascii="Segoe UI" w:hAnsi="Segoe UI" w:cs="Segoe UI"/>
                              <w:color w:val="C00000"/>
                              <w:lang w:val="pt-PT"/>
                            </w:rPr>
                            <w:t>Glossário</w:t>
                          </w:r>
                        </w:p>
                      </w:sdtContent>
                    </w:sdt>
                  </w:txbxContent>
                </v:textbox>
              </v:shape>
            </w:pict>
          </mc:Fallback>
        </mc:AlternateContent>
      </w:r>
    </w:p>
    <w:p w:rsidR="000B5FBB" w:rsidRPr="00264EFB" w:rsidRDefault="000B5FBB" w:rsidP="000B5FBB"/>
    <w:p w:rsidR="000B5FBB" w:rsidRPr="00264EFB" w:rsidRDefault="000B5FBB" w:rsidP="000B5FBB"/>
    <w:p w:rsidR="000B5FBB" w:rsidRPr="00264EFB" w:rsidRDefault="000B5FBB" w:rsidP="000B5FBB">
      <w:r w:rsidRPr="00A20D4F">
        <w:rPr>
          <w:i/>
          <w:noProof/>
          <w:color w:val="0000FF"/>
          <w:lang w:val="pt-PT" w:eastAsia="pt-PT"/>
        </w:rPr>
        <mc:AlternateContent>
          <mc:Choice Requires="wps">
            <w:drawing>
              <wp:anchor distT="0" distB="0" distL="114300" distR="114300" simplePos="0" relativeHeight="251659264" behindDoc="0" locked="0" layoutInCell="1" allowOverlap="1" wp14:anchorId="36F7D603" wp14:editId="5CD9F785">
                <wp:simplePos x="0" y="0"/>
                <wp:positionH relativeFrom="column">
                  <wp:posOffset>-690881</wp:posOffset>
                </wp:positionH>
                <wp:positionV relativeFrom="paragraph">
                  <wp:posOffset>196850</wp:posOffset>
                </wp:positionV>
                <wp:extent cx="7102475" cy="597535"/>
                <wp:effectExtent l="0" t="0" r="3175" b="0"/>
                <wp:wrapNone/>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02475" cy="5975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Segoe UI" w:hAnsi="Segoe UI" w:cs="Segoe UI"/>
                                <w:b w:val="0"/>
                                <w:color w:val="1D1B11" w:themeColor="background2" w:themeShade="1A"/>
                                <w:sz w:val="32"/>
                                <w:szCs w:val="32"/>
                              </w:rPr>
                              <w:alias w:val="Assunto"/>
                              <w:tag w:val=""/>
                              <w:id w:val="1073392669"/>
                              <w:dataBinding w:prefixMappings="xmlns:ns0='http://purl.org/dc/elements/1.1/' xmlns:ns1='http://schemas.openxmlformats.org/package/2006/metadata/core-properties' " w:xpath="/ns1:coreProperties[1]/ns0:subject[1]" w:storeItemID="{6C3C8BC8-F283-45AE-878A-BAB7291924A1}"/>
                              <w:text/>
                            </w:sdtPr>
                            <w:sdtEndPr/>
                            <w:sdtContent>
                              <w:p w:rsidR="000B5FBB" w:rsidRPr="0037364C" w:rsidRDefault="000B5FBB" w:rsidP="000B5FBB">
                                <w:pPr>
                                  <w:pStyle w:val="Titulodocumento"/>
                                  <w:jc w:val="center"/>
                                  <w:rPr>
                                    <w:rFonts w:ascii="Segoe UI" w:hAnsi="Segoe UI" w:cs="Segoe UI"/>
                                    <w:b w:val="0"/>
                                    <w:color w:val="1D1B11" w:themeColor="background2" w:themeShade="1A"/>
                                    <w:sz w:val="32"/>
                                    <w:szCs w:val="32"/>
                                  </w:rPr>
                                </w:pPr>
                                <w:r>
                                  <w:rPr>
                                    <w:rFonts w:ascii="Segoe UI" w:hAnsi="Segoe UI" w:cs="Segoe UI"/>
                                    <w:b w:val="0"/>
                                    <w:color w:val="1D1B11" w:themeColor="background2" w:themeShade="1A"/>
                                    <w:sz w:val="32"/>
                                    <w:szCs w:val="32"/>
                                    <w:lang w:val="pt-PT"/>
                                  </w:rPr>
                                  <w:t xml:space="preserve">Versão </w:t>
                                </w:r>
                                <w:r w:rsidR="0004166A">
                                  <w:rPr>
                                    <w:rFonts w:ascii="Segoe UI" w:hAnsi="Segoe UI" w:cs="Segoe UI"/>
                                    <w:b w:val="0"/>
                                    <w:color w:val="1D1B11" w:themeColor="background2" w:themeShade="1A"/>
                                    <w:sz w:val="32"/>
                                    <w:szCs w:val="32"/>
                                    <w:lang w:val="pt-PT"/>
                                  </w:rPr>
                                  <w:t>1</w:t>
                                </w:r>
                              </w:p>
                            </w:sdtContent>
                          </w:sdt>
                          <w:p w:rsidR="000B5FBB" w:rsidRPr="0037364C" w:rsidRDefault="000B5FBB" w:rsidP="000B5FBB">
                            <w:pPr>
                              <w:pStyle w:val="Titulodocumento"/>
                              <w:jc w:val="right"/>
                              <w:rPr>
                                <w:rFonts w:ascii="Segoe UI" w:hAnsi="Segoe UI" w:cs="Segoe UI"/>
                                <w:b w:val="0"/>
                                <w:color w:val="1D1B11" w:themeColor="background2" w:themeShade="1A"/>
                                <w:sz w:val="32"/>
                                <w:szCs w:val="32"/>
                              </w:rPr>
                            </w:pPr>
                          </w:p>
                          <w:p w:rsidR="000B5FBB" w:rsidRPr="0037364C" w:rsidRDefault="000B5FBB" w:rsidP="000B5FBB">
                            <w:pPr>
                              <w:pStyle w:val="Sumrio1"/>
                              <w:jc w:val="right"/>
                              <w:rPr>
                                <w:rFonts w:ascii="Segoe UI" w:hAnsi="Segoe UI" w:cs="Segoe UI"/>
                                <w:color w:val="1D1B11" w:themeColor="background2" w:themeShade="1A"/>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F7D603" id="_x0000_s1027" type="#_x0000_t202" style="position:absolute;left:0;text-align:left;margin-left:-54.4pt;margin-top:15.5pt;width:559.25pt;height:4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" stroked="f">
                <v:textbox>
                  <w:txbxContent>
                    <w:sdt>
                      <w:sdtPr>
                        <w:rPr>
                          <w:rFonts w:ascii="Segoe UI" w:hAnsi="Segoe UI" w:cs="Segoe UI"/>
                          <w:b w:val="0"/>
                          <w:color w:val="1D1B11" w:themeColor="background2" w:themeShade="1A"/>
                          <w:sz w:val="32"/>
                          <w:szCs w:val="32"/>
                        </w:rPr>
                        <w:alias w:val="Assunto"/>
                        <w:tag w:val=""/>
                        <w:id w:val="1073392669"/>
                        <w:dataBinding w:prefixMappings="xmlns:ns0='http://purl.org/dc/elements/1.1/' xmlns:ns1='http://schemas.openxmlformats.org/package/2006/metadata/core-properties' " w:xpath="/ns1:coreProperties[1]/ns0:subject[1]" w:storeItemID="{6C3C8BC8-F283-45AE-878A-BAB7291924A1}"/>
                        <w:text/>
                      </w:sdtPr>
                      <w:sdtEndPr/>
                      <w:sdtContent>
                        <w:p w:rsidR="000B5FBB" w:rsidRPr="0037364C" w:rsidRDefault="000B5FBB" w:rsidP="000B5FBB">
                          <w:pPr>
                            <w:pStyle w:val="Titulodocumento"/>
                            <w:jc w:val="center"/>
                            <w:rPr>
                              <w:rFonts w:ascii="Segoe UI" w:hAnsi="Segoe UI" w:cs="Segoe UI"/>
                              <w:b w:val="0"/>
                              <w:color w:val="1D1B11" w:themeColor="background2" w:themeShade="1A"/>
                              <w:sz w:val="32"/>
                              <w:szCs w:val="32"/>
                            </w:rPr>
                          </w:pPr>
                          <w:r>
                            <w:rPr>
                              <w:rFonts w:ascii="Segoe UI" w:hAnsi="Segoe UI" w:cs="Segoe UI"/>
                              <w:b w:val="0"/>
                              <w:color w:val="1D1B11" w:themeColor="background2" w:themeShade="1A"/>
                              <w:sz w:val="32"/>
                              <w:szCs w:val="32"/>
                              <w:lang w:val="pt-PT"/>
                            </w:rPr>
                            <w:t xml:space="preserve">Versão </w:t>
                          </w:r>
                          <w:r w:rsidR="0004166A">
                            <w:rPr>
                              <w:rFonts w:ascii="Segoe UI" w:hAnsi="Segoe UI" w:cs="Segoe UI"/>
                              <w:b w:val="0"/>
                              <w:color w:val="1D1B11" w:themeColor="background2" w:themeShade="1A"/>
                              <w:sz w:val="32"/>
                              <w:szCs w:val="32"/>
                              <w:lang w:val="pt-PT"/>
                            </w:rPr>
                            <w:t>1</w:t>
                          </w:r>
                        </w:p>
                      </w:sdtContent>
                    </w:sdt>
                    <w:p w:rsidR="000B5FBB" w:rsidRPr="0037364C" w:rsidRDefault="000B5FBB" w:rsidP="000B5FBB">
                      <w:pPr>
                        <w:pStyle w:val="Titulodocumento"/>
                        <w:jc w:val="right"/>
                        <w:rPr>
                          <w:rFonts w:ascii="Segoe UI" w:hAnsi="Segoe UI" w:cs="Segoe UI"/>
                          <w:b w:val="0"/>
                          <w:color w:val="1D1B11" w:themeColor="background2" w:themeShade="1A"/>
                          <w:sz w:val="32"/>
                          <w:szCs w:val="32"/>
                        </w:rPr>
                      </w:pPr>
                    </w:p>
                    <w:p w:rsidR="000B5FBB" w:rsidRPr="0037364C" w:rsidRDefault="000B5FBB" w:rsidP="000B5FBB">
                      <w:pPr>
                        <w:pStyle w:val="Sumrio1"/>
                        <w:jc w:val="right"/>
                        <w:rPr>
                          <w:rFonts w:ascii="Segoe UI" w:hAnsi="Segoe UI" w:cs="Segoe UI"/>
                          <w:color w:val="1D1B11" w:themeColor="background2" w:themeShade="1A"/>
                          <w:sz w:val="32"/>
                          <w:szCs w:val="32"/>
                        </w:rPr>
                      </w:pPr>
                    </w:p>
                  </w:txbxContent>
                </v:textbox>
              </v:shape>
            </w:pict>
          </mc:Fallback>
        </mc:AlternateContent>
      </w:r>
    </w:p>
    <w:p w:rsidR="000B5FBB" w:rsidRPr="00264EFB" w:rsidRDefault="000B5FBB" w:rsidP="000B5FBB"/>
    <w:p w:rsidR="000B5FBB" w:rsidRPr="00264EFB" w:rsidRDefault="000B5FBB" w:rsidP="000B5FBB"/>
    <w:p w:rsidR="000B5FBB" w:rsidRPr="00264EFB" w:rsidRDefault="000B5FBB" w:rsidP="000B5FBB"/>
    <w:p w:rsidR="000B5FBB" w:rsidRPr="00264EFB" w:rsidRDefault="000B5FBB" w:rsidP="000B5FBB"/>
    <w:p w:rsidR="000B5FBB" w:rsidRPr="00264EFB" w:rsidRDefault="000B5FBB" w:rsidP="000B5FBB"/>
    <w:p w:rsidR="000B5FBB" w:rsidRPr="00264EFB" w:rsidRDefault="000B5FBB" w:rsidP="000B5FBB">
      <w:r>
        <w:tab/>
      </w:r>
    </w:p>
    <w:p w:rsidR="000B5FBB" w:rsidRPr="00264EFB" w:rsidRDefault="000B5FBB" w:rsidP="000B5FBB"/>
    <w:p w:rsidR="000B5FBB" w:rsidRPr="00264EFB" w:rsidRDefault="000B5FBB" w:rsidP="000B5FBB"/>
    <w:p w:rsidR="000B5FBB" w:rsidRPr="00264EFB" w:rsidRDefault="000B5FBB" w:rsidP="000B5FBB"/>
    <w:p w:rsidR="000B5FBB" w:rsidRPr="00264EFB" w:rsidRDefault="000B5FBB" w:rsidP="000B5FBB"/>
    <w:p w:rsidR="000B5FBB" w:rsidRPr="00264EFB" w:rsidRDefault="000B5FBB" w:rsidP="000B5FBB"/>
    <w:p w:rsidR="000B5FBB" w:rsidRPr="00264EFB" w:rsidRDefault="000B5FBB" w:rsidP="000B5FBB"/>
    <w:p w:rsidR="000B5FBB" w:rsidRPr="00264EFB" w:rsidRDefault="000B5FBB" w:rsidP="000B5FBB"/>
    <w:p w:rsidR="000B5FBB" w:rsidRPr="00264EFB" w:rsidRDefault="000B5FBB" w:rsidP="000B5FBB"/>
    <w:p w:rsidR="000B5FBB" w:rsidRPr="00264EFB" w:rsidRDefault="000B5FBB" w:rsidP="000B5FBB"/>
    <w:p w:rsidR="000B5FBB" w:rsidRPr="00264EFB" w:rsidRDefault="000B5FBB" w:rsidP="000B5FBB"/>
    <w:p w:rsidR="000B5FBB" w:rsidRPr="00264EFB" w:rsidRDefault="000B5FBB" w:rsidP="000B5FBB"/>
    <w:p w:rsidR="000B5FBB" w:rsidRDefault="000B5FBB" w:rsidP="000B5FBB">
      <w:pPr>
        <w:tabs>
          <w:tab w:val="left" w:pos="3700"/>
        </w:tabs>
      </w:pPr>
      <w:r>
        <w:tab/>
      </w:r>
    </w:p>
    <w:p w:rsidR="000B5FBB" w:rsidRPr="00264EFB" w:rsidRDefault="000B5FBB" w:rsidP="000B5FBB">
      <w:pPr>
        <w:tabs>
          <w:tab w:val="left" w:pos="3700"/>
        </w:tabs>
        <w:sectPr w:rsidR="000B5FBB" w:rsidRPr="00264EFB">
          <w:headerReference w:type="first" r:id="rId8"/>
          <w:footerReference w:type="first" r:id="rId9"/>
          <w:pgSz w:w="11907" w:h="16840" w:code="9"/>
          <w:pgMar w:top="851" w:right="851" w:bottom="851" w:left="1418" w:header="851" w:footer="851" w:gutter="0"/>
          <w:cols w:space="708"/>
          <w:docGrid w:linePitch="360"/>
        </w:sectPr>
      </w:pPr>
      <w:r>
        <w:rPr>
          <w:noProof/>
          <w:lang w:val="pt-PT" w:eastAsia="pt-PT"/>
        </w:rPr>
        <mc:AlternateContent>
          <mc:Choice Requires="wps">
            <w:drawing>
              <wp:anchor distT="0" distB="0" distL="114300" distR="114300" simplePos="0" relativeHeight="251661312" behindDoc="0" locked="0" layoutInCell="1" allowOverlap="1" wp14:anchorId="30F99FA1" wp14:editId="736DB60E">
                <wp:simplePos x="0" y="0"/>
                <wp:positionH relativeFrom="column">
                  <wp:posOffset>-751205</wp:posOffset>
                </wp:positionH>
                <wp:positionV relativeFrom="paragraph">
                  <wp:posOffset>292100</wp:posOffset>
                </wp:positionV>
                <wp:extent cx="7269480" cy="426085"/>
                <wp:effectExtent l="0" t="0" r="762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69480" cy="4260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Segoe UI" w:hAnsi="Segoe UI" w:cs="Segoe UI"/>
                                <w:color w:val="1D1B11" w:themeColor="background2" w:themeShade="1A"/>
                                <w:sz w:val="40"/>
                                <w:lang w:val="es-ES"/>
                              </w:rPr>
                              <w:alias w:val="Gestor"/>
                              <w:tag w:val=""/>
                              <w:id w:val="-2105568354"/>
                              <w:dataBinding w:prefixMappings="xmlns:ns0='http://schemas.openxmlformats.org/officeDocument/2006/extended-properties' " w:xpath="/ns0:Properties[1]/ns0:Manager[1]" w:storeItemID="{6668398D-A668-4E3E-A5EB-62B293D839F1}"/>
                              <w:text/>
                            </w:sdtPr>
                            <w:sdtEndPr/>
                            <w:sdtContent>
                              <w:p w:rsidR="000B5FBB" w:rsidRPr="0004166A" w:rsidRDefault="0004166A" w:rsidP="000B5FBB">
                                <w:pPr>
                                  <w:pStyle w:val="Titulodocumento"/>
                                  <w:jc w:val="center"/>
                                  <w:rPr>
                                    <w:rFonts w:ascii="Segoe UI" w:hAnsi="Segoe UI" w:cs="Segoe UI"/>
                                    <w:color w:val="1D1B11" w:themeColor="background2" w:themeShade="1A"/>
                                    <w:sz w:val="40"/>
                                    <w:lang w:val="es-ES"/>
                                  </w:rPr>
                                </w:pPr>
                                <w:r w:rsidRPr="0004166A">
                                  <w:rPr>
                                    <w:rFonts w:ascii="Segoe UI" w:hAnsi="Segoe UI" w:cs="Segoe UI"/>
                                    <w:color w:val="1D1B11" w:themeColor="background2" w:themeShade="1A"/>
                                    <w:sz w:val="40"/>
                                    <w:lang w:val="es-ES"/>
                                  </w:rPr>
                                  <w:t>JOB SEA</w:t>
                                </w:r>
                                <w:r w:rsidR="000B5FBB" w:rsidRPr="0004166A">
                                  <w:rPr>
                                    <w:rFonts w:ascii="Segoe UI" w:hAnsi="Segoe UI" w:cs="Segoe UI"/>
                                    <w:color w:val="1D1B11" w:themeColor="background2" w:themeShade="1A"/>
                                    <w:sz w:val="40"/>
                                    <w:lang w:val="es-ES"/>
                                  </w:rPr>
                                  <w:t xml:space="preserve"> </w:t>
                                </w:r>
                                <w:r w:rsidRPr="0004166A">
                                  <w:rPr>
                                    <w:rFonts w:ascii="Segoe UI" w:hAnsi="Segoe UI" w:cs="Segoe UI"/>
                                    <w:color w:val="1D1B11" w:themeColor="background2" w:themeShade="1A"/>
                                    <w:sz w:val="40"/>
                                    <w:lang w:val="es-ES"/>
                                  </w:rPr>
                                  <w:t>–</w:t>
                                </w:r>
                                <w:r w:rsidR="000B5FBB" w:rsidRPr="0004166A">
                                  <w:rPr>
                                    <w:rFonts w:ascii="Segoe UI" w:hAnsi="Segoe UI" w:cs="Segoe UI"/>
                                    <w:color w:val="1D1B11" w:themeColor="background2" w:themeShade="1A"/>
                                    <w:sz w:val="40"/>
                                    <w:lang w:val="es-ES"/>
                                  </w:rPr>
                                  <w:t xml:space="preserve"> </w:t>
                                </w:r>
                                <w:r w:rsidRPr="0004166A">
                                  <w:rPr>
                                    <w:rFonts w:ascii="Segoe UI" w:hAnsi="Segoe UI" w:cs="Segoe UI"/>
                                    <w:color w:val="1D1B11" w:themeColor="background2" w:themeShade="1A"/>
                                    <w:sz w:val="40"/>
                                    <w:lang w:val="es-ES"/>
                                  </w:rPr>
                                  <w:t>MAR DE O</w:t>
                                </w:r>
                                <w:r>
                                  <w:rPr>
                                    <w:rFonts w:ascii="Segoe UI" w:hAnsi="Segoe UI" w:cs="Segoe UI"/>
                                    <w:color w:val="1D1B11" w:themeColor="background2" w:themeShade="1A"/>
                                    <w:sz w:val="40"/>
                                    <w:lang w:val="es-ES"/>
                                  </w:rPr>
                                  <w:t>PORTUNIDADES</w:t>
                                </w:r>
                              </w:p>
                            </w:sdtContent>
                          </w:sdt>
                          <w:p w:rsidR="000B5FBB" w:rsidRPr="0004166A" w:rsidRDefault="000B5FBB" w:rsidP="000B5FBB">
                            <w:pPr>
                              <w:pStyle w:val="Titulodocumento"/>
                              <w:rPr>
                                <w:lang w:val="es-E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F99FA1" id="Text Box 4" o:spid="_x0000_s1028" type="#_x0000_t202" style="position:absolute;left:0;text-align:left;margin-left:-59.15pt;margin-top:23pt;width:572.4pt;height:3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" stroked="f">
                <v:textbox>
                  <w:txbxContent>
                    <w:sdt>
                      <w:sdtPr>
                        <w:rPr>
                          <w:rFonts w:ascii="Segoe UI" w:hAnsi="Segoe UI" w:cs="Segoe UI"/>
                          <w:color w:val="1D1B11" w:themeColor="background2" w:themeShade="1A"/>
                          <w:sz w:val="40"/>
                          <w:lang w:val="es-ES"/>
                        </w:rPr>
                        <w:alias w:val="Gestor"/>
                        <w:tag w:val=""/>
                        <w:id w:val="-2105568354"/>
                        <w:dataBinding w:prefixMappings="xmlns:ns0='http://schemas.openxmlformats.org/officeDocument/2006/extended-properties' " w:xpath="/ns0:Properties[1]/ns0:Manager[1]" w:storeItemID="{6668398D-A668-4E3E-A5EB-62B293D839F1}"/>
                        <w:text/>
                      </w:sdtPr>
                      <w:sdtEndPr/>
                      <w:sdtContent>
                        <w:p w:rsidR="000B5FBB" w:rsidRPr="0004166A" w:rsidRDefault="0004166A" w:rsidP="000B5FBB">
                          <w:pPr>
                            <w:pStyle w:val="Titulodocumento"/>
                            <w:jc w:val="center"/>
                            <w:rPr>
                              <w:rFonts w:ascii="Segoe UI" w:hAnsi="Segoe UI" w:cs="Segoe UI"/>
                              <w:color w:val="1D1B11" w:themeColor="background2" w:themeShade="1A"/>
                              <w:sz w:val="40"/>
                              <w:lang w:val="es-ES"/>
                            </w:rPr>
                          </w:pPr>
                          <w:r w:rsidRPr="0004166A">
                            <w:rPr>
                              <w:rFonts w:ascii="Segoe UI" w:hAnsi="Segoe UI" w:cs="Segoe UI"/>
                              <w:color w:val="1D1B11" w:themeColor="background2" w:themeShade="1A"/>
                              <w:sz w:val="40"/>
                              <w:lang w:val="es-ES"/>
                            </w:rPr>
                            <w:t>JOB SEA</w:t>
                          </w:r>
                          <w:r w:rsidR="000B5FBB" w:rsidRPr="0004166A">
                            <w:rPr>
                              <w:rFonts w:ascii="Segoe UI" w:hAnsi="Segoe UI" w:cs="Segoe UI"/>
                              <w:color w:val="1D1B11" w:themeColor="background2" w:themeShade="1A"/>
                              <w:sz w:val="40"/>
                              <w:lang w:val="es-ES"/>
                            </w:rPr>
                            <w:t xml:space="preserve"> </w:t>
                          </w:r>
                          <w:r w:rsidRPr="0004166A">
                            <w:rPr>
                              <w:rFonts w:ascii="Segoe UI" w:hAnsi="Segoe UI" w:cs="Segoe UI"/>
                              <w:color w:val="1D1B11" w:themeColor="background2" w:themeShade="1A"/>
                              <w:sz w:val="40"/>
                              <w:lang w:val="es-ES"/>
                            </w:rPr>
                            <w:t>–</w:t>
                          </w:r>
                          <w:r w:rsidR="000B5FBB" w:rsidRPr="0004166A">
                            <w:rPr>
                              <w:rFonts w:ascii="Segoe UI" w:hAnsi="Segoe UI" w:cs="Segoe UI"/>
                              <w:color w:val="1D1B11" w:themeColor="background2" w:themeShade="1A"/>
                              <w:sz w:val="40"/>
                              <w:lang w:val="es-ES"/>
                            </w:rPr>
                            <w:t xml:space="preserve"> </w:t>
                          </w:r>
                          <w:r w:rsidRPr="0004166A">
                            <w:rPr>
                              <w:rFonts w:ascii="Segoe UI" w:hAnsi="Segoe UI" w:cs="Segoe UI"/>
                              <w:color w:val="1D1B11" w:themeColor="background2" w:themeShade="1A"/>
                              <w:sz w:val="40"/>
                              <w:lang w:val="es-ES"/>
                            </w:rPr>
                            <w:t>MAR DE O</w:t>
                          </w:r>
                          <w:r>
                            <w:rPr>
                              <w:rFonts w:ascii="Segoe UI" w:hAnsi="Segoe UI" w:cs="Segoe UI"/>
                              <w:color w:val="1D1B11" w:themeColor="background2" w:themeShade="1A"/>
                              <w:sz w:val="40"/>
                              <w:lang w:val="es-ES"/>
                            </w:rPr>
                            <w:t>PORTUNIDADES</w:t>
                          </w:r>
                        </w:p>
                      </w:sdtContent>
                    </w:sdt>
                    <w:p w:rsidR="000B5FBB" w:rsidRPr="0004166A" w:rsidRDefault="000B5FBB" w:rsidP="000B5FBB">
                      <w:pPr>
                        <w:pStyle w:val="Titulodocumento"/>
                        <w:rPr>
                          <w:lang w:val="es-ES"/>
                        </w:rPr>
                      </w:pPr>
                    </w:p>
                  </w:txbxContent>
                </v:textbox>
              </v:shape>
            </w:pict>
          </mc:Fallback>
        </mc:AlternateContent>
      </w:r>
      <w:r>
        <w:tab/>
      </w:r>
    </w:p>
    <w:p w:rsidR="007C3EEC" w:rsidRDefault="00C4222D">
      <w:pPr>
        <w:pStyle w:val="Ttulo"/>
        <w:jc w:val="center"/>
      </w:pPr>
      <w:r>
        <w:lastRenderedPageBreak/>
        <w:t>Histórico de Revisões</w:t>
      </w:r>
    </w:p>
    <w:tbl>
      <w:tblPr>
        <w:tblW w:w="972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50"/>
        <w:gridCol w:w="1080"/>
        <w:gridCol w:w="4680"/>
        <w:gridCol w:w="2410"/>
      </w:tblGrid>
      <w:tr w:rsidR="000B5FBB" w:rsidTr="00EC38D2">
        <w:trPr>
          <w:trHeight w:val="284"/>
        </w:trPr>
        <w:tc>
          <w:tcPr>
            <w:tcW w:w="1550" w:type="dxa"/>
            <w:shd w:val="clear" w:color="auto" w:fill="C00000"/>
          </w:tcPr>
          <w:p w:rsidR="000B5FBB" w:rsidRPr="0037364C" w:rsidRDefault="000B5FBB" w:rsidP="00EC38D2">
            <w:pPr>
              <w:jc w:val="center"/>
              <w:rPr>
                <w:rFonts w:ascii="Segoe UI" w:hAnsi="Segoe UI" w:cs="Segoe UI"/>
                <w:b/>
                <w:bCs/>
                <w:color w:val="FFFFFF" w:themeColor="background1"/>
                <w:sz w:val="24"/>
              </w:rPr>
            </w:pPr>
            <w:r w:rsidRPr="0037364C">
              <w:rPr>
                <w:rFonts w:ascii="Segoe UI" w:hAnsi="Segoe UI" w:cs="Segoe UI"/>
                <w:b/>
                <w:bCs/>
                <w:color w:val="FFFFFF" w:themeColor="background1"/>
                <w:sz w:val="24"/>
              </w:rPr>
              <w:t>Data</w:t>
            </w:r>
          </w:p>
        </w:tc>
        <w:tc>
          <w:tcPr>
            <w:tcW w:w="1080" w:type="dxa"/>
            <w:shd w:val="clear" w:color="auto" w:fill="C00000"/>
          </w:tcPr>
          <w:p w:rsidR="000B5FBB" w:rsidRPr="0037364C" w:rsidRDefault="000B5FBB" w:rsidP="00EC38D2">
            <w:pPr>
              <w:jc w:val="center"/>
              <w:rPr>
                <w:rFonts w:ascii="Segoe UI" w:hAnsi="Segoe UI" w:cs="Segoe UI"/>
                <w:b/>
                <w:bCs/>
                <w:color w:val="FFFFFF" w:themeColor="background1"/>
                <w:sz w:val="24"/>
              </w:rPr>
            </w:pPr>
            <w:r w:rsidRPr="0037364C">
              <w:rPr>
                <w:rFonts w:ascii="Segoe UI" w:hAnsi="Segoe UI" w:cs="Segoe UI"/>
                <w:b/>
                <w:bCs/>
                <w:color w:val="FFFFFF" w:themeColor="background1"/>
                <w:sz w:val="24"/>
              </w:rPr>
              <w:t>Versão</w:t>
            </w:r>
          </w:p>
        </w:tc>
        <w:tc>
          <w:tcPr>
            <w:tcW w:w="4680" w:type="dxa"/>
            <w:shd w:val="clear" w:color="auto" w:fill="C00000"/>
          </w:tcPr>
          <w:p w:rsidR="000B5FBB" w:rsidRPr="0037364C" w:rsidRDefault="000B5FBB" w:rsidP="00EC38D2">
            <w:pPr>
              <w:jc w:val="center"/>
              <w:rPr>
                <w:rFonts w:ascii="Segoe UI" w:hAnsi="Segoe UI" w:cs="Segoe UI"/>
                <w:b/>
                <w:bCs/>
                <w:color w:val="FFFFFF" w:themeColor="background1"/>
                <w:sz w:val="24"/>
              </w:rPr>
            </w:pPr>
            <w:r w:rsidRPr="0037364C">
              <w:rPr>
                <w:rFonts w:ascii="Segoe UI" w:hAnsi="Segoe UI" w:cs="Segoe UI"/>
                <w:b/>
                <w:bCs/>
                <w:color w:val="FFFFFF" w:themeColor="background1"/>
                <w:sz w:val="24"/>
              </w:rPr>
              <w:t>Descrição</w:t>
            </w:r>
          </w:p>
        </w:tc>
        <w:tc>
          <w:tcPr>
            <w:tcW w:w="2410" w:type="dxa"/>
            <w:shd w:val="clear" w:color="auto" w:fill="C00000"/>
          </w:tcPr>
          <w:p w:rsidR="000B5FBB" w:rsidRPr="0037364C" w:rsidRDefault="000B5FBB" w:rsidP="00EC38D2">
            <w:pPr>
              <w:jc w:val="center"/>
              <w:rPr>
                <w:rFonts w:ascii="Segoe UI" w:hAnsi="Segoe UI" w:cs="Segoe UI"/>
                <w:b/>
                <w:bCs/>
                <w:color w:val="FFFFFF" w:themeColor="background1"/>
                <w:sz w:val="24"/>
              </w:rPr>
            </w:pPr>
            <w:r w:rsidRPr="0037364C">
              <w:rPr>
                <w:rFonts w:ascii="Segoe UI" w:hAnsi="Segoe UI" w:cs="Segoe UI"/>
                <w:b/>
                <w:bCs/>
                <w:color w:val="FFFFFF" w:themeColor="background1"/>
                <w:sz w:val="24"/>
              </w:rPr>
              <w:t>Autor</w:t>
            </w:r>
          </w:p>
        </w:tc>
      </w:tr>
      <w:tr w:rsidR="000B5FBB" w:rsidTr="00EC38D2">
        <w:trPr>
          <w:trHeight w:val="284"/>
        </w:trPr>
        <w:tc>
          <w:tcPr>
            <w:tcW w:w="1550" w:type="dxa"/>
          </w:tcPr>
          <w:p w:rsidR="000B5FBB" w:rsidRPr="00F5087B" w:rsidRDefault="00F5087B" w:rsidP="00EC38D2">
            <w:pPr>
              <w:pStyle w:val="Instruo"/>
              <w:rPr>
                <w:i w:val="0"/>
                <w:iCs/>
                <w:color w:val="auto"/>
              </w:rPr>
            </w:pPr>
            <w:r w:rsidRPr="00F5087B">
              <w:rPr>
                <w:i w:val="0"/>
                <w:iCs/>
                <w:color w:val="auto"/>
              </w:rPr>
              <w:t>22/11/2020</w:t>
            </w:r>
          </w:p>
          <w:p w:rsidR="000B5FBB" w:rsidRPr="00AB66FD" w:rsidRDefault="000B5FBB" w:rsidP="00EC38D2">
            <w:pPr>
              <w:pStyle w:val="Instruo"/>
            </w:pPr>
          </w:p>
        </w:tc>
        <w:tc>
          <w:tcPr>
            <w:tcW w:w="1080" w:type="dxa"/>
          </w:tcPr>
          <w:p w:rsidR="000B5FBB" w:rsidRPr="00F5087B" w:rsidRDefault="00F5087B" w:rsidP="00EC38D2">
            <w:pPr>
              <w:pStyle w:val="Instruo"/>
              <w:rPr>
                <w:i w:val="0"/>
                <w:iCs/>
              </w:rPr>
            </w:pPr>
            <w:r w:rsidRPr="00F5087B">
              <w:rPr>
                <w:i w:val="0"/>
                <w:iCs/>
                <w:color w:val="auto"/>
              </w:rPr>
              <w:t>1</w:t>
            </w:r>
          </w:p>
        </w:tc>
        <w:tc>
          <w:tcPr>
            <w:tcW w:w="4680" w:type="dxa"/>
          </w:tcPr>
          <w:p w:rsidR="000B5FBB" w:rsidRPr="00AB66FD" w:rsidRDefault="000B5FBB" w:rsidP="00EC38D2">
            <w:pPr>
              <w:pStyle w:val="Instruo"/>
            </w:pPr>
            <w:r w:rsidRPr="00AB66FD">
              <w:t>[Descrever as principais alterações realizadas no documento, evidenciando as seções ou capítulos alterados]</w:t>
            </w:r>
          </w:p>
        </w:tc>
        <w:tc>
          <w:tcPr>
            <w:tcW w:w="2410" w:type="dxa"/>
          </w:tcPr>
          <w:p w:rsidR="000B5FBB" w:rsidRPr="00F5087B" w:rsidRDefault="00F5087B" w:rsidP="00EC38D2">
            <w:pPr>
              <w:pStyle w:val="Instruo"/>
              <w:rPr>
                <w:i w:val="0"/>
                <w:iCs/>
              </w:rPr>
            </w:pPr>
            <w:r w:rsidRPr="00F5087B">
              <w:rPr>
                <w:i w:val="0"/>
                <w:iCs/>
                <w:color w:val="auto"/>
              </w:rPr>
              <w:t>Aluisio José Galvão dos Santos</w:t>
            </w:r>
          </w:p>
        </w:tc>
      </w:tr>
      <w:tr w:rsidR="000B5FBB" w:rsidTr="00EC38D2">
        <w:trPr>
          <w:trHeight w:val="284"/>
        </w:trPr>
        <w:tc>
          <w:tcPr>
            <w:tcW w:w="1550" w:type="dxa"/>
          </w:tcPr>
          <w:p w:rsidR="000B5FBB" w:rsidRDefault="000B5FBB" w:rsidP="00EC38D2">
            <w:pPr>
              <w:jc w:val="left"/>
            </w:pPr>
          </w:p>
        </w:tc>
        <w:tc>
          <w:tcPr>
            <w:tcW w:w="1080" w:type="dxa"/>
          </w:tcPr>
          <w:p w:rsidR="000B5FBB" w:rsidRDefault="000B5FBB" w:rsidP="00EC38D2">
            <w:pPr>
              <w:jc w:val="left"/>
            </w:pPr>
          </w:p>
        </w:tc>
        <w:tc>
          <w:tcPr>
            <w:tcW w:w="4680" w:type="dxa"/>
          </w:tcPr>
          <w:p w:rsidR="000B5FBB" w:rsidRDefault="000B5FBB" w:rsidP="00EC38D2">
            <w:pPr>
              <w:jc w:val="left"/>
            </w:pPr>
          </w:p>
        </w:tc>
        <w:tc>
          <w:tcPr>
            <w:tcW w:w="2410" w:type="dxa"/>
          </w:tcPr>
          <w:p w:rsidR="000B5FBB" w:rsidRDefault="000B5FBB" w:rsidP="00EC38D2">
            <w:pPr>
              <w:jc w:val="left"/>
            </w:pPr>
          </w:p>
        </w:tc>
      </w:tr>
      <w:tr w:rsidR="000B5FBB" w:rsidTr="00EC38D2">
        <w:trPr>
          <w:trHeight w:val="284"/>
        </w:trPr>
        <w:tc>
          <w:tcPr>
            <w:tcW w:w="1550" w:type="dxa"/>
          </w:tcPr>
          <w:p w:rsidR="000B5FBB" w:rsidRDefault="000B5FBB" w:rsidP="00EC38D2">
            <w:pPr>
              <w:jc w:val="left"/>
            </w:pPr>
          </w:p>
        </w:tc>
        <w:tc>
          <w:tcPr>
            <w:tcW w:w="1080" w:type="dxa"/>
          </w:tcPr>
          <w:p w:rsidR="000B5FBB" w:rsidRDefault="000B5FBB" w:rsidP="00EC38D2">
            <w:pPr>
              <w:jc w:val="left"/>
            </w:pPr>
          </w:p>
        </w:tc>
        <w:tc>
          <w:tcPr>
            <w:tcW w:w="4680" w:type="dxa"/>
          </w:tcPr>
          <w:p w:rsidR="000B5FBB" w:rsidRDefault="000B5FBB" w:rsidP="00EC38D2">
            <w:pPr>
              <w:jc w:val="left"/>
            </w:pPr>
          </w:p>
        </w:tc>
        <w:tc>
          <w:tcPr>
            <w:tcW w:w="2410" w:type="dxa"/>
          </w:tcPr>
          <w:p w:rsidR="000B5FBB" w:rsidRDefault="000B5FBB" w:rsidP="00EC38D2">
            <w:pPr>
              <w:jc w:val="left"/>
            </w:pPr>
          </w:p>
        </w:tc>
      </w:tr>
    </w:tbl>
    <w:p w:rsidR="007C3EEC" w:rsidRDefault="007C3EEC"/>
    <w:p w:rsidR="007C3EEC" w:rsidRDefault="00C4222D">
      <w:pPr>
        <w:pStyle w:val="Ttulo"/>
        <w:jc w:val="center"/>
      </w:pPr>
      <w:r>
        <w:br w:type="page"/>
      </w:r>
      <w:r>
        <w:lastRenderedPageBreak/>
        <w:t>SUMÁRIO</w:t>
      </w:r>
    </w:p>
    <w:p w:rsidR="00C331C2" w:rsidRDefault="00C4222D">
      <w:pPr>
        <w:pStyle w:val="Sumrio1"/>
        <w:rPr>
          <w:rFonts w:asciiTheme="minorHAnsi" w:eastAsiaTheme="minorEastAsia" w:hAnsiTheme="minorHAnsi" w:cstheme="minorBidi"/>
          <w:bCs w:val="0"/>
          <w:caps w:val="0"/>
          <w:sz w:val="22"/>
          <w:szCs w:val="22"/>
          <w:lang w:val="pt-PT" w:eastAsia="pt-PT"/>
        </w:rPr>
      </w:pPr>
      <w:r>
        <w:rPr>
          <w:rFonts w:cs="Arial"/>
        </w:rPr>
        <w:fldChar w:fldCharType="begin"/>
      </w:r>
      <w:r>
        <w:rPr>
          <w:rFonts w:cs="Arial"/>
        </w:rPr>
        <w:instrText xml:space="preserve"> TOC \o "1-3" \h \z </w:instrText>
      </w:r>
      <w:r>
        <w:rPr>
          <w:rFonts w:cs="Arial"/>
        </w:rPr>
        <w:fldChar w:fldCharType="separate"/>
      </w:r>
      <w:hyperlink w:anchor="_Toc464634086" w:history="1">
        <w:r w:rsidR="00C331C2" w:rsidRPr="003F33D6">
          <w:rPr>
            <w:rStyle w:val="Hyperlink"/>
          </w:rPr>
          <w:t>1. Introdução</w:t>
        </w:r>
        <w:r w:rsidR="00C331C2">
          <w:rPr>
            <w:webHidden/>
          </w:rPr>
          <w:tab/>
        </w:r>
        <w:r w:rsidR="00C331C2">
          <w:rPr>
            <w:webHidden/>
          </w:rPr>
          <w:fldChar w:fldCharType="begin"/>
        </w:r>
        <w:r w:rsidR="00C331C2">
          <w:rPr>
            <w:webHidden/>
          </w:rPr>
          <w:instrText xml:space="preserve"> PAGEREF _Toc464634086 \h </w:instrText>
        </w:r>
        <w:r w:rsidR="00C331C2">
          <w:rPr>
            <w:webHidden/>
          </w:rPr>
        </w:r>
        <w:r w:rsidR="00C331C2">
          <w:rPr>
            <w:webHidden/>
          </w:rPr>
          <w:fldChar w:fldCharType="separate"/>
        </w:r>
        <w:r w:rsidR="00C331C2">
          <w:rPr>
            <w:webHidden/>
          </w:rPr>
          <w:t>4</w:t>
        </w:r>
        <w:r w:rsidR="00C331C2">
          <w:rPr>
            <w:webHidden/>
          </w:rPr>
          <w:fldChar w:fldCharType="end"/>
        </w:r>
      </w:hyperlink>
    </w:p>
    <w:p w:rsidR="00C331C2" w:rsidRDefault="00B85B4E">
      <w:pPr>
        <w:pStyle w:val="Sumrio1"/>
        <w:rPr>
          <w:rFonts w:asciiTheme="minorHAnsi" w:eastAsiaTheme="minorEastAsia" w:hAnsiTheme="minorHAnsi" w:cstheme="minorBidi"/>
          <w:bCs w:val="0"/>
          <w:caps w:val="0"/>
          <w:sz w:val="22"/>
          <w:szCs w:val="22"/>
          <w:lang w:val="pt-PT" w:eastAsia="pt-PT"/>
        </w:rPr>
      </w:pPr>
      <w:hyperlink w:anchor="_Toc464634087" w:history="1">
        <w:r w:rsidR="00C331C2" w:rsidRPr="003F33D6">
          <w:rPr>
            <w:rStyle w:val="Hyperlink"/>
          </w:rPr>
          <w:t>2. ACRÔNIMOS(SIGLAS)</w:t>
        </w:r>
        <w:r w:rsidR="00C331C2">
          <w:rPr>
            <w:webHidden/>
          </w:rPr>
          <w:tab/>
        </w:r>
        <w:r w:rsidR="00C331C2">
          <w:rPr>
            <w:webHidden/>
          </w:rPr>
          <w:fldChar w:fldCharType="begin"/>
        </w:r>
        <w:r w:rsidR="00C331C2">
          <w:rPr>
            <w:webHidden/>
          </w:rPr>
          <w:instrText xml:space="preserve"> PAGEREF _Toc464634087 \h </w:instrText>
        </w:r>
        <w:r w:rsidR="00C331C2">
          <w:rPr>
            <w:webHidden/>
          </w:rPr>
        </w:r>
        <w:r w:rsidR="00C331C2">
          <w:rPr>
            <w:webHidden/>
          </w:rPr>
          <w:fldChar w:fldCharType="separate"/>
        </w:r>
        <w:r w:rsidR="00C331C2">
          <w:rPr>
            <w:webHidden/>
          </w:rPr>
          <w:t>4</w:t>
        </w:r>
        <w:r w:rsidR="00C331C2">
          <w:rPr>
            <w:webHidden/>
          </w:rPr>
          <w:fldChar w:fldCharType="end"/>
        </w:r>
      </w:hyperlink>
    </w:p>
    <w:p w:rsidR="00C331C2" w:rsidRDefault="00B85B4E">
      <w:pPr>
        <w:pStyle w:val="Sumrio1"/>
        <w:rPr>
          <w:rFonts w:asciiTheme="minorHAnsi" w:eastAsiaTheme="minorEastAsia" w:hAnsiTheme="minorHAnsi" w:cstheme="minorBidi"/>
          <w:bCs w:val="0"/>
          <w:caps w:val="0"/>
          <w:sz w:val="22"/>
          <w:szCs w:val="22"/>
          <w:lang w:val="pt-PT" w:eastAsia="pt-PT"/>
        </w:rPr>
      </w:pPr>
      <w:hyperlink w:anchor="_Toc464634088" w:history="1">
        <w:r w:rsidR="00C331C2" w:rsidRPr="003F33D6">
          <w:rPr>
            <w:rStyle w:val="Hyperlink"/>
          </w:rPr>
          <w:t>3. Definições</w:t>
        </w:r>
        <w:r w:rsidR="00C331C2">
          <w:rPr>
            <w:webHidden/>
          </w:rPr>
          <w:tab/>
        </w:r>
        <w:r w:rsidR="00C331C2">
          <w:rPr>
            <w:webHidden/>
          </w:rPr>
          <w:fldChar w:fldCharType="begin"/>
        </w:r>
        <w:r w:rsidR="00C331C2">
          <w:rPr>
            <w:webHidden/>
          </w:rPr>
          <w:instrText xml:space="preserve"> PAGEREF _Toc464634088 \h </w:instrText>
        </w:r>
        <w:r w:rsidR="00C331C2">
          <w:rPr>
            <w:webHidden/>
          </w:rPr>
        </w:r>
        <w:r w:rsidR="00C331C2">
          <w:rPr>
            <w:webHidden/>
          </w:rPr>
          <w:fldChar w:fldCharType="separate"/>
        </w:r>
        <w:r w:rsidR="00C331C2">
          <w:rPr>
            <w:webHidden/>
          </w:rPr>
          <w:t>4</w:t>
        </w:r>
        <w:r w:rsidR="00C331C2">
          <w:rPr>
            <w:webHidden/>
          </w:rPr>
          <w:fldChar w:fldCharType="end"/>
        </w:r>
      </w:hyperlink>
    </w:p>
    <w:p w:rsidR="007C3EEC" w:rsidRDefault="00C4222D">
      <w:pPr>
        <w:spacing w:before="120" w:after="120"/>
      </w:pPr>
      <w:r>
        <w:fldChar w:fldCharType="end"/>
      </w:r>
      <w:r>
        <w:t xml:space="preserve"> </w:t>
      </w:r>
    </w:p>
    <w:p w:rsidR="00CC26FB" w:rsidRDefault="00C4222D" w:rsidP="00CC26FB">
      <w:pPr>
        <w:pStyle w:val="Ttulo1"/>
      </w:pPr>
      <w:r>
        <w:br w:type="page"/>
      </w:r>
      <w:bookmarkStart w:id="1" w:name="_Toc98042874"/>
      <w:bookmarkStart w:id="2" w:name="_Toc98043036"/>
      <w:bookmarkStart w:id="3" w:name="_Toc98043106"/>
      <w:bookmarkStart w:id="4" w:name="_Toc98043177"/>
      <w:bookmarkStart w:id="5" w:name="_Toc98043208"/>
      <w:bookmarkStart w:id="6" w:name="_Toc98043249"/>
      <w:bookmarkStart w:id="7" w:name="_Toc98043458"/>
      <w:bookmarkStart w:id="8" w:name="_Toc98043498"/>
      <w:bookmarkStart w:id="9" w:name="_Toc98043531"/>
      <w:bookmarkStart w:id="10" w:name="_Toc98043560"/>
      <w:bookmarkStart w:id="11" w:name="_Toc98043609"/>
      <w:bookmarkStart w:id="12" w:name="_Toc102790895"/>
      <w:bookmarkStart w:id="13" w:name="_Toc102790925"/>
      <w:bookmarkStart w:id="14" w:name="_Toc104002552"/>
      <w:bookmarkStart w:id="15" w:name="_Toc104087800"/>
      <w:bookmarkStart w:id="16" w:name="_Toc104002553"/>
      <w:bookmarkStart w:id="17" w:name="_Toc104087801"/>
      <w:bookmarkStart w:id="18" w:name="_Toc104002554"/>
      <w:bookmarkStart w:id="19" w:name="_Toc104087802"/>
      <w:bookmarkStart w:id="20" w:name="_Toc104002555"/>
      <w:bookmarkStart w:id="21" w:name="_Toc104087803"/>
      <w:bookmarkStart w:id="22" w:name="_Toc104002566"/>
      <w:bookmarkStart w:id="23" w:name="_Toc104087814"/>
      <w:bookmarkStart w:id="24" w:name="_Toc98042876"/>
      <w:bookmarkStart w:id="25" w:name="_Toc98043038"/>
      <w:bookmarkStart w:id="26" w:name="_Toc98043108"/>
      <w:bookmarkStart w:id="27" w:name="_Toc98043179"/>
      <w:bookmarkStart w:id="28" w:name="_Toc98043210"/>
      <w:bookmarkStart w:id="29" w:name="_Toc98043251"/>
      <w:bookmarkStart w:id="30" w:name="_Toc98043460"/>
      <w:bookmarkStart w:id="31" w:name="_Toc98043500"/>
      <w:bookmarkStart w:id="32" w:name="_Toc98043533"/>
      <w:bookmarkStart w:id="33" w:name="_Toc98043562"/>
      <w:bookmarkStart w:id="34" w:name="_Toc98043611"/>
      <w:bookmarkStart w:id="35" w:name="_Toc102790897"/>
      <w:bookmarkStart w:id="36" w:name="_Toc102790927"/>
      <w:bookmarkStart w:id="37" w:name="_Toc102797152"/>
      <w:bookmarkStart w:id="38" w:name="_Toc102797295"/>
      <w:bookmarkStart w:id="39" w:name="_Toc98042878"/>
      <w:bookmarkStart w:id="40" w:name="_Toc98043040"/>
      <w:bookmarkStart w:id="41" w:name="_Toc98043110"/>
      <w:bookmarkStart w:id="42" w:name="_Toc98043181"/>
      <w:bookmarkStart w:id="43" w:name="_Toc98043212"/>
      <w:bookmarkStart w:id="44" w:name="_Toc98043253"/>
      <w:bookmarkStart w:id="45" w:name="_Toc98043462"/>
      <w:bookmarkStart w:id="46" w:name="_Toc98043502"/>
      <w:bookmarkStart w:id="47" w:name="_Toc98043535"/>
      <w:bookmarkStart w:id="48" w:name="_Toc98043564"/>
      <w:bookmarkStart w:id="49" w:name="_Toc98043613"/>
      <w:bookmarkStart w:id="50" w:name="_Toc102790899"/>
      <w:bookmarkStart w:id="51" w:name="_Toc102790929"/>
      <w:bookmarkStart w:id="52" w:name="_Toc102797154"/>
      <w:bookmarkStart w:id="53" w:name="_Toc102797297"/>
      <w:bookmarkStart w:id="54" w:name="_Toc98042883"/>
      <w:bookmarkStart w:id="55" w:name="_Toc98043045"/>
      <w:bookmarkStart w:id="56" w:name="_Toc98043115"/>
      <w:bookmarkStart w:id="57" w:name="_Toc98043186"/>
      <w:bookmarkStart w:id="58" w:name="_Toc98043217"/>
      <w:bookmarkStart w:id="59" w:name="_Toc98043258"/>
      <w:bookmarkStart w:id="60" w:name="_Toc98043467"/>
      <w:bookmarkStart w:id="61" w:name="_Toc98043507"/>
      <w:bookmarkStart w:id="62" w:name="_Toc98043540"/>
      <w:bookmarkStart w:id="63" w:name="_Toc98043569"/>
      <w:bookmarkStart w:id="64" w:name="_Toc98043618"/>
      <w:bookmarkStart w:id="65" w:name="_Toc102790904"/>
      <w:bookmarkStart w:id="66" w:name="_Toc102790934"/>
      <w:bookmarkStart w:id="67" w:name="_Toc102797157"/>
      <w:bookmarkStart w:id="68" w:name="_Toc102797300"/>
      <w:bookmarkStart w:id="69" w:name="_Toc98042885"/>
      <w:bookmarkStart w:id="70" w:name="_Toc98043047"/>
      <w:bookmarkStart w:id="71" w:name="_Toc98043261"/>
      <w:bookmarkStart w:id="72" w:name="_Toc98043470"/>
      <w:bookmarkStart w:id="73" w:name="_Toc98043510"/>
      <w:bookmarkStart w:id="74" w:name="_Toc98043621"/>
      <w:bookmarkStart w:id="75" w:name="_Toc102790907"/>
      <w:bookmarkStart w:id="76" w:name="_Toc102790937"/>
      <w:bookmarkStart w:id="77" w:name="_Toc102797614"/>
      <w:bookmarkStart w:id="78" w:name="_Toc102811246"/>
      <w:bookmarkStart w:id="79" w:name="_Toc102904611"/>
      <w:bookmarkStart w:id="80" w:name="_Toc102904946"/>
      <w:bookmarkStart w:id="81" w:name="_Toc104002567"/>
      <w:bookmarkStart w:id="82" w:name="_Toc104087815"/>
      <w:bookmarkStart w:id="83" w:name="_Toc98042886"/>
      <w:bookmarkStart w:id="84" w:name="_Toc98043048"/>
      <w:bookmarkStart w:id="85" w:name="_Toc98043119"/>
      <w:bookmarkStart w:id="86" w:name="_Toc98043190"/>
      <w:bookmarkStart w:id="87" w:name="_Toc98043221"/>
      <w:bookmarkStart w:id="88" w:name="_Toc98043262"/>
      <w:bookmarkStart w:id="89" w:name="_Toc98043471"/>
      <w:bookmarkStart w:id="90" w:name="_Toc98043511"/>
      <w:bookmarkStart w:id="91" w:name="_Toc98043622"/>
      <w:bookmarkStart w:id="92" w:name="_Toc102790908"/>
      <w:bookmarkStart w:id="93" w:name="_Toc102790938"/>
      <w:bookmarkStart w:id="94" w:name="_Toc102797159"/>
      <w:bookmarkStart w:id="95" w:name="_Toc102797302"/>
      <w:bookmarkStart w:id="96" w:name="_Toc102797615"/>
      <w:bookmarkStart w:id="97" w:name="_Toc102811247"/>
      <w:bookmarkStart w:id="98" w:name="_Toc102904612"/>
      <w:bookmarkStart w:id="99" w:name="_Toc102904947"/>
      <w:bookmarkStart w:id="100" w:name="_Toc104002568"/>
      <w:bookmarkStart w:id="101" w:name="_Toc104087816"/>
      <w:bookmarkStart w:id="102" w:name="_Toc98043120"/>
      <w:bookmarkStart w:id="103" w:name="_Toc98043191"/>
      <w:bookmarkStart w:id="104" w:name="_Toc98043222"/>
      <w:bookmarkStart w:id="105" w:name="_Toc98043263"/>
      <w:bookmarkStart w:id="106" w:name="_Toc98043472"/>
      <w:bookmarkStart w:id="107" w:name="_Toc98043512"/>
      <w:bookmarkStart w:id="108" w:name="_Toc98043623"/>
      <w:bookmarkStart w:id="109" w:name="_Toc102790909"/>
      <w:bookmarkStart w:id="110" w:name="_Toc102790939"/>
      <w:bookmarkStart w:id="111" w:name="_Toc102797160"/>
      <w:bookmarkStart w:id="112" w:name="_Toc102797303"/>
      <w:bookmarkStart w:id="113" w:name="_Toc102797616"/>
      <w:bookmarkStart w:id="114" w:name="_Toc102811248"/>
      <w:bookmarkStart w:id="115" w:name="_Toc102904613"/>
      <w:bookmarkStart w:id="116" w:name="_Toc102904948"/>
      <w:bookmarkStart w:id="117" w:name="_Toc104002569"/>
      <w:bookmarkStart w:id="118" w:name="_Toc104087817"/>
      <w:bookmarkStart w:id="119" w:name="_Toc98043053"/>
      <w:bookmarkStart w:id="120" w:name="_Toc98043123"/>
      <w:bookmarkStart w:id="121" w:name="_Toc98043194"/>
      <w:bookmarkStart w:id="122" w:name="_Toc98043225"/>
      <w:bookmarkStart w:id="123" w:name="_Toc98043266"/>
      <w:bookmarkStart w:id="124" w:name="_Toc102797161"/>
      <w:bookmarkStart w:id="125" w:name="_Toc102797304"/>
      <w:bookmarkStart w:id="126" w:name="_Toc102797617"/>
      <w:bookmarkStart w:id="127" w:name="_Toc102811249"/>
      <w:bookmarkStart w:id="128" w:name="_Toc102904614"/>
      <w:bookmarkStart w:id="129" w:name="_Toc102904949"/>
      <w:bookmarkStart w:id="130" w:name="_Toc104002570"/>
      <w:bookmarkStart w:id="131" w:name="_Toc104087818"/>
      <w:bookmarkStart w:id="132" w:name="_Toc98042890"/>
      <w:bookmarkStart w:id="133" w:name="_Toc98043056"/>
      <w:bookmarkStart w:id="134" w:name="_Toc98043126"/>
      <w:bookmarkStart w:id="135" w:name="_Toc98043197"/>
      <w:bookmarkStart w:id="136" w:name="_Toc98043228"/>
      <w:bookmarkStart w:id="137" w:name="_Toc98043269"/>
      <w:bookmarkStart w:id="138" w:name="_Toc98043475"/>
      <w:bookmarkStart w:id="139" w:name="_Toc98043515"/>
      <w:bookmarkStart w:id="140" w:name="_Toc98043626"/>
      <w:bookmarkStart w:id="141" w:name="_Toc102790912"/>
      <w:bookmarkStart w:id="142" w:name="_Toc102790942"/>
      <w:bookmarkStart w:id="143" w:name="_Toc102797162"/>
      <w:bookmarkStart w:id="144" w:name="_Toc102797305"/>
      <w:bookmarkStart w:id="145" w:name="_Toc102797618"/>
      <w:bookmarkStart w:id="146" w:name="_Toc102811250"/>
      <w:bookmarkStart w:id="147" w:name="_Toc102904615"/>
      <w:bookmarkStart w:id="148" w:name="_Toc102904950"/>
      <w:bookmarkStart w:id="149" w:name="_Toc104002571"/>
      <w:bookmarkStart w:id="150" w:name="_Toc104087819"/>
      <w:bookmarkStart w:id="151" w:name="_Toc98043627"/>
      <w:bookmarkStart w:id="152" w:name="_Toc102797163"/>
      <w:bookmarkStart w:id="153" w:name="_Toc102797306"/>
      <w:bookmarkStart w:id="154" w:name="_Toc102797619"/>
      <w:bookmarkStart w:id="155" w:name="_Toc102811251"/>
      <w:bookmarkStart w:id="156" w:name="_Toc102904616"/>
      <w:bookmarkStart w:id="157" w:name="_Toc102904951"/>
      <w:bookmarkStart w:id="158" w:name="_Toc104002572"/>
      <w:bookmarkStart w:id="159" w:name="_Toc104087820"/>
      <w:bookmarkStart w:id="160" w:name="_Toc98043629"/>
      <w:bookmarkStart w:id="161" w:name="_Toc102797307"/>
      <w:bookmarkStart w:id="162" w:name="_Toc102797620"/>
      <w:bookmarkStart w:id="163" w:name="_Toc102811252"/>
      <w:bookmarkStart w:id="164" w:name="_Toc102904617"/>
      <w:bookmarkStart w:id="165" w:name="_Toc102904952"/>
      <w:bookmarkStart w:id="166" w:name="_Toc104002573"/>
      <w:bookmarkStart w:id="167" w:name="_Toc104087821"/>
      <w:bookmarkStart w:id="168" w:name="_Toc98042893"/>
      <w:bookmarkStart w:id="169" w:name="_Toc98043059"/>
      <w:bookmarkStart w:id="170" w:name="_Toc98043129"/>
      <w:bookmarkStart w:id="171" w:name="_Toc98043200"/>
      <w:bookmarkStart w:id="172" w:name="_Toc98043231"/>
      <w:bookmarkStart w:id="173" w:name="_Toc98043272"/>
      <w:bookmarkStart w:id="174" w:name="_Toc98043479"/>
      <w:bookmarkStart w:id="175" w:name="_Toc98043519"/>
      <w:bookmarkStart w:id="176" w:name="_Toc98043542"/>
      <w:bookmarkStart w:id="177" w:name="_Toc98043630"/>
      <w:bookmarkStart w:id="178" w:name="_Toc102790916"/>
      <w:bookmarkStart w:id="179" w:name="_Toc102790946"/>
      <w:bookmarkStart w:id="180" w:name="_Toc102797165"/>
      <w:bookmarkStart w:id="181" w:name="_Toc102797308"/>
      <w:bookmarkStart w:id="182" w:name="_Toc102797621"/>
      <w:bookmarkStart w:id="183" w:name="_Toc102811253"/>
      <w:bookmarkStart w:id="184" w:name="_Toc102904618"/>
      <w:bookmarkStart w:id="185" w:name="_Toc102904953"/>
      <w:bookmarkStart w:id="186" w:name="_Toc104002574"/>
      <w:bookmarkStart w:id="187" w:name="_Toc104087822"/>
      <w:bookmarkStart w:id="188" w:name="_Toc104002575"/>
      <w:bookmarkStart w:id="189" w:name="_Toc104087823"/>
      <w:bookmarkStart w:id="190" w:name="_Toc98043632"/>
      <w:bookmarkStart w:id="191" w:name="_Toc102790918"/>
      <w:bookmarkStart w:id="192" w:name="_Toc102790948"/>
      <w:bookmarkStart w:id="193" w:name="_Toc102797168"/>
      <w:bookmarkStart w:id="194" w:name="_Toc98043633"/>
      <w:bookmarkStart w:id="195" w:name="_Toc98043635"/>
      <w:bookmarkStart w:id="196" w:name="_Toc102797171"/>
      <w:bookmarkStart w:id="197" w:name="_Toc102797311"/>
      <w:bookmarkStart w:id="198" w:name="_Toc102797624"/>
      <w:bookmarkStart w:id="199" w:name="_Toc102811256"/>
      <w:bookmarkStart w:id="200" w:name="_Toc102904621"/>
      <w:bookmarkStart w:id="201" w:name="_Toc102904956"/>
      <w:bookmarkStart w:id="202" w:name="_Toc104002577"/>
      <w:bookmarkStart w:id="203" w:name="_Toc104087825"/>
      <w:bookmarkStart w:id="204" w:name="_Toc104002582"/>
      <w:bookmarkStart w:id="205" w:name="_Toc104087830"/>
      <w:bookmarkStart w:id="206" w:name="_Toc98042897"/>
      <w:bookmarkStart w:id="207" w:name="_Toc98043063"/>
      <w:bookmarkStart w:id="208" w:name="_Toc98043133"/>
      <w:bookmarkStart w:id="209" w:name="_Toc98043205"/>
      <w:bookmarkStart w:id="210" w:name="_Toc98043236"/>
      <w:bookmarkStart w:id="211" w:name="_Toc98043277"/>
      <w:bookmarkStart w:id="212" w:name="_Toc98043484"/>
      <w:bookmarkStart w:id="213" w:name="_Toc98043524"/>
      <w:bookmarkStart w:id="214" w:name="_Toc98043547"/>
      <w:bookmarkStart w:id="215" w:name="_Toc98043571"/>
      <w:bookmarkStart w:id="216" w:name="_Toc98043636"/>
      <w:bookmarkStart w:id="217" w:name="_Toc102790922"/>
      <w:bookmarkStart w:id="218" w:name="_Toc102790952"/>
      <w:bookmarkStart w:id="219" w:name="_Toc102797175"/>
      <w:bookmarkStart w:id="220" w:name="_Toc102797315"/>
      <w:bookmarkStart w:id="221" w:name="_Toc102797628"/>
      <w:bookmarkStart w:id="222" w:name="_Toc102811260"/>
      <w:bookmarkStart w:id="223" w:name="_Toc102904625"/>
      <w:bookmarkStart w:id="224" w:name="_Toc102904960"/>
      <w:bookmarkStart w:id="225" w:name="_Toc104002583"/>
      <w:bookmarkStart w:id="226" w:name="_Toc437505960"/>
      <w:bookmarkStart w:id="227" w:name="_Toc464634086"/>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r w:rsidR="00CC26FB">
        <w:lastRenderedPageBreak/>
        <w:t>Introdução</w:t>
      </w:r>
      <w:bookmarkEnd w:id="226"/>
      <w:bookmarkEnd w:id="227"/>
    </w:p>
    <w:p w:rsidR="00CC26FB" w:rsidRDefault="00CC26FB" w:rsidP="00CC26FB">
      <w:pPr>
        <w:pStyle w:val="Instruo"/>
      </w:pPr>
      <w:r>
        <w:t xml:space="preserve">[A introdução do Glossário fornece uma visão geral de todo o documento. Apresenta todas as informações que poderão ser necessárias para que o leitor compreenda o documento nesta seção. Este documento é usado para definir a terminologia específica do domínio do problema, explicando termos que podem ser desconhecidos do leitor das descrições de Caso de Uso ou de outros documentos do projeto. Frequentemente, este documento poderá ser usado como um </w:t>
      </w:r>
      <w:r>
        <w:rPr>
          <w:i w:val="0"/>
          <w:iCs/>
        </w:rPr>
        <w:t>dicionário de dados</w:t>
      </w:r>
      <w:r>
        <w:t xml:space="preserve"> informal, capturando definições de dados para que as descrições de Caso de Uso e outros documentos do projeto possam concentrar-se no que o sistema deve fazer com as informações. </w:t>
      </w:r>
    </w:p>
    <w:p w:rsidR="00CC26FB" w:rsidRDefault="00CC26FB" w:rsidP="00CC26FB">
      <w:pPr>
        <w:pStyle w:val="Instruo"/>
      </w:pPr>
      <w:r>
        <w:t>.]</w:t>
      </w:r>
    </w:p>
    <w:p w:rsidR="00CC26FB" w:rsidRDefault="00CC26FB" w:rsidP="00CC26FB">
      <w:pPr>
        <w:pStyle w:val="Ttulo1"/>
        <w:ind w:left="432" w:hanging="432"/>
      </w:pPr>
      <w:bookmarkStart w:id="228" w:name="_Toc437421042"/>
      <w:bookmarkStart w:id="229" w:name="_Toc437505961"/>
      <w:bookmarkStart w:id="230" w:name="_Toc464634087"/>
      <w:r>
        <w:t>ACRÔNIMOS(SIGLAS)</w:t>
      </w:r>
      <w:bookmarkEnd w:id="228"/>
      <w:bookmarkEnd w:id="229"/>
      <w:bookmarkEnd w:id="230"/>
    </w:p>
    <w:p w:rsidR="00CC26FB" w:rsidRDefault="00CC26FB" w:rsidP="00CC26FB">
      <w:pPr>
        <w:pStyle w:val="Instruo"/>
        <w:rPr>
          <w:lang w:val="pt-PT"/>
        </w:rPr>
      </w:pPr>
      <w:r>
        <w:t>[Os acrônimos são a essência do documento na tabela. Eles poderão ser definidos na ordem desejada, mas geralmente a ordem alfabética propicia maior acessibilidade.</w:t>
      </w:r>
      <w:r>
        <w:rPr>
          <w:lang w:val="pt-PT"/>
        </w:rPr>
        <w:t xml:space="preserve"> ]</w:t>
      </w:r>
    </w:p>
    <w:p w:rsidR="00CC26FB" w:rsidRPr="00553410" w:rsidRDefault="00CC26FB" w:rsidP="00CC26FB">
      <w:pPr>
        <w:rPr>
          <w:lang w:eastAsia="en-US"/>
        </w:rPr>
      </w:pPr>
    </w:p>
    <w:tbl>
      <w:tblPr>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22"/>
        <w:gridCol w:w="7484"/>
      </w:tblGrid>
      <w:tr w:rsidR="00CC26FB" w:rsidRPr="00553410" w:rsidTr="00552BBA">
        <w:trPr>
          <w:trHeight w:val="397"/>
        </w:trPr>
        <w:tc>
          <w:tcPr>
            <w:tcW w:w="2122" w:type="dxa"/>
            <w:shd w:val="clear" w:color="auto" w:fill="D9D9D9"/>
            <w:vAlign w:val="center"/>
          </w:tcPr>
          <w:p w:rsidR="00CC26FB" w:rsidRPr="00553410" w:rsidRDefault="00CC26FB" w:rsidP="00552BBA">
            <w:pPr>
              <w:jc w:val="center"/>
              <w:rPr>
                <w:b/>
                <w:sz w:val="24"/>
                <w:szCs w:val="24"/>
                <w:lang w:eastAsia="en-US"/>
              </w:rPr>
            </w:pPr>
            <w:r>
              <w:rPr>
                <w:b/>
                <w:sz w:val="24"/>
                <w:szCs w:val="24"/>
                <w:lang w:eastAsia="en-US"/>
              </w:rPr>
              <w:t>Siglas</w:t>
            </w:r>
          </w:p>
        </w:tc>
        <w:tc>
          <w:tcPr>
            <w:tcW w:w="7484" w:type="dxa"/>
            <w:shd w:val="clear" w:color="auto" w:fill="D9D9D9"/>
            <w:vAlign w:val="center"/>
          </w:tcPr>
          <w:p w:rsidR="00CC26FB" w:rsidRPr="00553410" w:rsidRDefault="00CC26FB" w:rsidP="00552BBA">
            <w:pPr>
              <w:jc w:val="center"/>
              <w:rPr>
                <w:b/>
                <w:sz w:val="24"/>
                <w:szCs w:val="24"/>
                <w:lang w:eastAsia="en-US"/>
              </w:rPr>
            </w:pPr>
            <w:r w:rsidRPr="00553410">
              <w:rPr>
                <w:b/>
                <w:sz w:val="24"/>
                <w:szCs w:val="24"/>
                <w:lang w:eastAsia="en-US"/>
              </w:rPr>
              <w:t>Descrição</w:t>
            </w:r>
          </w:p>
        </w:tc>
      </w:tr>
      <w:tr w:rsidR="00CC26FB" w:rsidRPr="00AD6C4A" w:rsidTr="00552BBA">
        <w:trPr>
          <w:trHeight w:val="236"/>
        </w:trPr>
        <w:tc>
          <w:tcPr>
            <w:tcW w:w="2122" w:type="dxa"/>
          </w:tcPr>
          <w:p w:rsidR="00CC26FB" w:rsidRPr="00E669F0" w:rsidRDefault="00CC26FB" w:rsidP="00552BBA">
            <w:pPr>
              <w:pStyle w:val="Instruo"/>
            </w:pPr>
            <w:r w:rsidRPr="00E669F0">
              <w:t>DAR</w:t>
            </w:r>
          </w:p>
        </w:tc>
        <w:tc>
          <w:tcPr>
            <w:tcW w:w="7484" w:type="dxa"/>
          </w:tcPr>
          <w:p w:rsidR="00CC26FB" w:rsidRPr="002D03C7" w:rsidRDefault="00CC26FB" w:rsidP="00552BBA">
            <w:pPr>
              <w:pStyle w:val="Instruo"/>
            </w:pPr>
            <w:r w:rsidRPr="002D03C7">
              <w:t>Documento De Arrecadação De Receitas </w:t>
            </w:r>
          </w:p>
        </w:tc>
      </w:tr>
      <w:tr w:rsidR="00CC26FB" w:rsidRPr="00AD6C4A" w:rsidTr="00552BBA">
        <w:trPr>
          <w:trHeight w:val="270"/>
        </w:trPr>
        <w:tc>
          <w:tcPr>
            <w:tcW w:w="2122" w:type="dxa"/>
          </w:tcPr>
          <w:p w:rsidR="00CC26FB" w:rsidRPr="00E669F0" w:rsidRDefault="00CC26FB" w:rsidP="00552BBA">
            <w:pPr>
              <w:pStyle w:val="Instruo"/>
            </w:pPr>
            <w:r w:rsidRPr="00E669F0">
              <w:t>DLI</w:t>
            </w:r>
          </w:p>
        </w:tc>
        <w:tc>
          <w:tcPr>
            <w:tcW w:w="7484" w:type="dxa"/>
          </w:tcPr>
          <w:p w:rsidR="00CC26FB" w:rsidRPr="001F69CE" w:rsidRDefault="00CC26FB" w:rsidP="00552BBA">
            <w:pPr>
              <w:pStyle w:val="Instruo"/>
            </w:pPr>
            <w:r w:rsidRPr="001F69CE">
              <w:t>Documento De Liquidação De Impostos </w:t>
            </w:r>
          </w:p>
        </w:tc>
      </w:tr>
      <w:tr w:rsidR="00CC26FB" w:rsidRPr="00AD6C4A" w:rsidTr="00552BBA">
        <w:trPr>
          <w:trHeight w:val="272"/>
        </w:trPr>
        <w:tc>
          <w:tcPr>
            <w:tcW w:w="2122" w:type="dxa"/>
            <w:vAlign w:val="center"/>
          </w:tcPr>
          <w:p w:rsidR="00CC26FB" w:rsidRPr="006E1461" w:rsidRDefault="00CC26FB" w:rsidP="00552BBA">
            <w:pPr>
              <w:rPr>
                <w:b/>
              </w:rPr>
            </w:pPr>
          </w:p>
        </w:tc>
        <w:tc>
          <w:tcPr>
            <w:tcW w:w="7484" w:type="dxa"/>
            <w:vAlign w:val="center"/>
          </w:tcPr>
          <w:p w:rsidR="00CC26FB" w:rsidRPr="00B82BB2" w:rsidRDefault="00CC26FB" w:rsidP="00552BBA">
            <w:pPr>
              <w:pStyle w:val="Recuodecorpodetexto"/>
              <w:jc w:val="left"/>
            </w:pPr>
          </w:p>
        </w:tc>
      </w:tr>
      <w:tr w:rsidR="00CC26FB" w:rsidRPr="00AD6C4A" w:rsidTr="00552BBA">
        <w:trPr>
          <w:trHeight w:val="276"/>
        </w:trPr>
        <w:tc>
          <w:tcPr>
            <w:tcW w:w="2122" w:type="dxa"/>
          </w:tcPr>
          <w:p w:rsidR="00CC26FB" w:rsidRPr="006E1461" w:rsidRDefault="00CC26FB" w:rsidP="00552BBA">
            <w:pPr>
              <w:rPr>
                <w:b/>
              </w:rPr>
            </w:pPr>
          </w:p>
        </w:tc>
        <w:tc>
          <w:tcPr>
            <w:tcW w:w="7484" w:type="dxa"/>
          </w:tcPr>
          <w:p w:rsidR="00CC26FB" w:rsidRPr="002D03C7" w:rsidRDefault="00CC26FB" w:rsidP="00552BBA"/>
        </w:tc>
      </w:tr>
      <w:tr w:rsidR="00CC26FB" w:rsidRPr="00AD6C4A" w:rsidTr="00552BBA">
        <w:trPr>
          <w:trHeight w:val="267"/>
        </w:trPr>
        <w:tc>
          <w:tcPr>
            <w:tcW w:w="2122" w:type="dxa"/>
          </w:tcPr>
          <w:p w:rsidR="00CC26FB" w:rsidRPr="006E1461" w:rsidRDefault="00CC26FB" w:rsidP="00552BBA">
            <w:pPr>
              <w:rPr>
                <w:b/>
              </w:rPr>
            </w:pPr>
          </w:p>
        </w:tc>
        <w:tc>
          <w:tcPr>
            <w:tcW w:w="7484" w:type="dxa"/>
          </w:tcPr>
          <w:p w:rsidR="00CC26FB" w:rsidRPr="002D03C7" w:rsidRDefault="00CC26FB" w:rsidP="00552BBA"/>
        </w:tc>
      </w:tr>
      <w:tr w:rsidR="00CC26FB" w:rsidRPr="00AD6C4A" w:rsidTr="00552BBA">
        <w:trPr>
          <w:trHeight w:val="270"/>
        </w:trPr>
        <w:tc>
          <w:tcPr>
            <w:tcW w:w="2122" w:type="dxa"/>
            <w:vAlign w:val="center"/>
          </w:tcPr>
          <w:p w:rsidR="00CC26FB" w:rsidRPr="006E1461" w:rsidRDefault="00CC26FB" w:rsidP="00552BBA">
            <w:pPr>
              <w:rPr>
                <w:b/>
              </w:rPr>
            </w:pPr>
          </w:p>
        </w:tc>
        <w:tc>
          <w:tcPr>
            <w:tcW w:w="7484" w:type="dxa"/>
            <w:vAlign w:val="center"/>
          </w:tcPr>
          <w:p w:rsidR="00CC26FB" w:rsidRPr="00C45264" w:rsidRDefault="00CC26FB" w:rsidP="00552BBA"/>
        </w:tc>
      </w:tr>
    </w:tbl>
    <w:p w:rsidR="00CC26FB" w:rsidRDefault="00CC26FB" w:rsidP="00CC26FB">
      <w:pPr>
        <w:pStyle w:val="Ttulo1"/>
      </w:pPr>
      <w:bookmarkStart w:id="231" w:name="_Toc437505962"/>
      <w:bookmarkStart w:id="232" w:name="_Toc464634088"/>
      <w:r>
        <w:t>Definições</w:t>
      </w:r>
      <w:bookmarkEnd w:id="231"/>
      <w:bookmarkEnd w:id="232"/>
    </w:p>
    <w:p w:rsidR="00CC26FB" w:rsidRDefault="00CC26FB" w:rsidP="00CC26FB">
      <w:pPr>
        <w:pStyle w:val="Instruo"/>
        <w:rPr>
          <w:lang w:val="pt-PT"/>
        </w:rPr>
      </w:pPr>
      <w:r>
        <w:rPr>
          <w:lang w:val="pt-PT"/>
        </w:rPr>
        <w:t xml:space="preserve">[A definição do &lt;Termo&gt; é apresentada aqui na tabela. </w:t>
      </w:r>
      <w:r>
        <w:t>Você deverá apresentar quantas informações forem necessárias para que o leitor compreenda o conceito</w:t>
      </w:r>
      <w:r>
        <w:rPr>
          <w:lang w:val="pt-PT"/>
        </w:rPr>
        <w:t xml:space="preserve">. </w:t>
      </w:r>
      <w:r>
        <w:t xml:space="preserve">Eles poderão ser definidos na ordem desejada, mas geralmente a ordem alfabética propicia maior acessibilidade. </w:t>
      </w:r>
      <w:r>
        <w:rPr>
          <w:lang w:val="pt-PT"/>
        </w:rPr>
        <w:t>]</w:t>
      </w:r>
    </w:p>
    <w:p w:rsidR="00CC26FB" w:rsidRDefault="00CC26FB" w:rsidP="00CC26FB">
      <w:pPr>
        <w:rPr>
          <w:lang w:val="pt-PT"/>
        </w:rPr>
      </w:pPr>
    </w:p>
    <w:tbl>
      <w:tblPr>
        <w:tblW w:w="963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90"/>
        <w:gridCol w:w="7449"/>
      </w:tblGrid>
      <w:tr w:rsidR="00CC26FB" w:rsidRPr="00553410" w:rsidTr="00552BBA">
        <w:trPr>
          <w:trHeight w:val="397"/>
        </w:trPr>
        <w:tc>
          <w:tcPr>
            <w:tcW w:w="2190" w:type="dxa"/>
            <w:shd w:val="clear" w:color="auto" w:fill="D9D9D9"/>
            <w:vAlign w:val="center"/>
          </w:tcPr>
          <w:p w:rsidR="00CC26FB" w:rsidRPr="00553410" w:rsidRDefault="00CC26FB" w:rsidP="00552BBA">
            <w:pPr>
              <w:jc w:val="center"/>
              <w:rPr>
                <w:b/>
                <w:sz w:val="24"/>
                <w:szCs w:val="24"/>
                <w:lang w:eastAsia="en-US"/>
              </w:rPr>
            </w:pPr>
            <w:r w:rsidRPr="00553410">
              <w:rPr>
                <w:b/>
                <w:sz w:val="24"/>
                <w:szCs w:val="24"/>
                <w:lang w:eastAsia="en-US"/>
              </w:rPr>
              <w:t>Termos</w:t>
            </w:r>
          </w:p>
        </w:tc>
        <w:tc>
          <w:tcPr>
            <w:tcW w:w="7449" w:type="dxa"/>
            <w:shd w:val="clear" w:color="auto" w:fill="D9D9D9"/>
            <w:vAlign w:val="center"/>
          </w:tcPr>
          <w:p w:rsidR="00CC26FB" w:rsidRPr="00553410" w:rsidRDefault="00CC26FB" w:rsidP="00552BBA">
            <w:pPr>
              <w:jc w:val="center"/>
              <w:rPr>
                <w:b/>
                <w:sz w:val="24"/>
                <w:szCs w:val="24"/>
                <w:lang w:eastAsia="en-US"/>
              </w:rPr>
            </w:pPr>
            <w:r w:rsidRPr="00553410">
              <w:rPr>
                <w:b/>
                <w:sz w:val="24"/>
                <w:szCs w:val="24"/>
                <w:lang w:eastAsia="en-US"/>
              </w:rPr>
              <w:t>Descrição</w:t>
            </w:r>
          </w:p>
        </w:tc>
      </w:tr>
      <w:tr w:rsidR="00CC26FB" w:rsidRPr="00286D13" w:rsidTr="00552BBA">
        <w:trPr>
          <w:trHeight w:val="284"/>
        </w:trPr>
        <w:tc>
          <w:tcPr>
            <w:tcW w:w="2190" w:type="dxa"/>
            <w:vAlign w:val="center"/>
          </w:tcPr>
          <w:p w:rsidR="00CC26FB" w:rsidRPr="00C45264" w:rsidRDefault="00CC26FB" w:rsidP="00552BBA">
            <w:pPr>
              <w:pStyle w:val="Instruo"/>
            </w:pPr>
            <w:r w:rsidRPr="008110D0">
              <w:t>Abono Part-Time</w:t>
            </w:r>
          </w:p>
        </w:tc>
        <w:tc>
          <w:tcPr>
            <w:tcW w:w="7449" w:type="dxa"/>
            <w:vAlign w:val="center"/>
          </w:tcPr>
          <w:p w:rsidR="00CC26FB" w:rsidRPr="00286D13" w:rsidRDefault="00CC26FB" w:rsidP="00552BBA">
            <w:pPr>
              <w:pStyle w:val="Instruo"/>
            </w:pPr>
            <w:r>
              <w:t>Abono u</w:t>
            </w:r>
            <w:r w:rsidRPr="008110D0">
              <w:t xml:space="preserve">tilizado para trabalhadores ou estudantes que recebem parte do salário.   </w:t>
            </w:r>
          </w:p>
        </w:tc>
      </w:tr>
      <w:tr w:rsidR="00CC26FB" w:rsidRPr="00743E7C" w:rsidTr="00552BBA">
        <w:trPr>
          <w:trHeight w:val="284"/>
        </w:trPr>
        <w:tc>
          <w:tcPr>
            <w:tcW w:w="2190" w:type="dxa"/>
            <w:vAlign w:val="center"/>
          </w:tcPr>
          <w:p w:rsidR="00CC26FB" w:rsidRPr="00743E7C" w:rsidRDefault="00CC26FB" w:rsidP="00552BBA">
            <w:pPr>
              <w:pStyle w:val="Instruo"/>
            </w:pPr>
            <w:r w:rsidRPr="00743E7C">
              <w:t>Activos</w:t>
            </w:r>
          </w:p>
        </w:tc>
        <w:tc>
          <w:tcPr>
            <w:tcW w:w="7449" w:type="dxa"/>
            <w:vAlign w:val="center"/>
          </w:tcPr>
          <w:p w:rsidR="00CC26FB" w:rsidRPr="00743E7C" w:rsidRDefault="00CC26FB" w:rsidP="00552BBA">
            <w:pPr>
              <w:pStyle w:val="Instruo"/>
            </w:pPr>
            <w:r w:rsidRPr="00743E7C">
              <w:t>Conjunto de recursos (bens e direitos) controlados por uma entidade como resultado de acontecimentos passados e dos económicos futuros.</w:t>
            </w:r>
          </w:p>
        </w:tc>
      </w:tr>
      <w:tr w:rsidR="00CC26FB" w:rsidRPr="00743E7C" w:rsidTr="00552BBA">
        <w:trPr>
          <w:trHeight w:val="284"/>
        </w:trPr>
        <w:tc>
          <w:tcPr>
            <w:tcW w:w="2190" w:type="dxa"/>
            <w:vAlign w:val="center"/>
          </w:tcPr>
          <w:p w:rsidR="00CC26FB" w:rsidRPr="00743E7C" w:rsidRDefault="00CC26FB" w:rsidP="00552BBA"/>
        </w:tc>
        <w:tc>
          <w:tcPr>
            <w:tcW w:w="7449" w:type="dxa"/>
            <w:vAlign w:val="center"/>
          </w:tcPr>
          <w:p w:rsidR="00CC26FB" w:rsidRPr="00743E7C" w:rsidRDefault="00CC26FB" w:rsidP="00552BBA">
            <w:pPr>
              <w:autoSpaceDE w:val="0"/>
              <w:autoSpaceDN w:val="0"/>
              <w:adjustRightInd w:val="0"/>
            </w:pPr>
          </w:p>
        </w:tc>
      </w:tr>
      <w:tr w:rsidR="00CC26FB" w:rsidRPr="00743E7C" w:rsidTr="00552BBA">
        <w:trPr>
          <w:trHeight w:val="284"/>
        </w:trPr>
        <w:tc>
          <w:tcPr>
            <w:tcW w:w="2190" w:type="dxa"/>
            <w:vAlign w:val="center"/>
          </w:tcPr>
          <w:p w:rsidR="00CC26FB" w:rsidRPr="00743E7C" w:rsidRDefault="00CC26FB" w:rsidP="00552BBA"/>
        </w:tc>
        <w:tc>
          <w:tcPr>
            <w:tcW w:w="7449" w:type="dxa"/>
            <w:vAlign w:val="center"/>
          </w:tcPr>
          <w:p w:rsidR="00CC26FB" w:rsidRPr="00743E7C" w:rsidRDefault="00CC26FB" w:rsidP="00552BBA">
            <w:pPr>
              <w:autoSpaceDE w:val="0"/>
              <w:autoSpaceDN w:val="0"/>
              <w:adjustRightInd w:val="0"/>
            </w:pPr>
          </w:p>
        </w:tc>
      </w:tr>
      <w:tr w:rsidR="00CC26FB" w:rsidRPr="00743E7C" w:rsidTr="00552BBA">
        <w:trPr>
          <w:trHeight w:val="284"/>
        </w:trPr>
        <w:tc>
          <w:tcPr>
            <w:tcW w:w="2190" w:type="dxa"/>
            <w:vAlign w:val="center"/>
          </w:tcPr>
          <w:p w:rsidR="00CC26FB" w:rsidRPr="00743E7C" w:rsidRDefault="00CC26FB" w:rsidP="00552BBA"/>
        </w:tc>
        <w:tc>
          <w:tcPr>
            <w:tcW w:w="7449" w:type="dxa"/>
            <w:vAlign w:val="center"/>
          </w:tcPr>
          <w:p w:rsidR="00CC26FB" w:rsidRPr="00743E7C" w:rsidRDefault="00CC26FB" w:rsidP="00552BBA"/>
        </w:tc>
      </w:tr>
    </w:tbl>
    <w:p w:rsidR="002446C3" w:rsidRDefault="002446C3" w:rsidP="00CC26FB">
      <w:pPr>
        <w:rPr>
          <w:b/>
          <w:bCs/>
        </w:rPr>
      </w:pPr>
    </w:p>
    <w:sectPr w:rsidR="002446C3">
      <w:headerReference w:type="default" r:id="rId10"/>
      <w:footerReference w:type="default" r:id="rId11"/>
      <w:pgSz w:w="11907" w:h="16840" w:code="9"/>
      <w:pgMar w:top="851" w:right="851" w:bottom="851" w:left="1418" w:header="851"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5B4E" w:rsidRDefault="00B85B4E">
      <w:r>
        <w:separator/>
      </w:r>
    </w:p>
  </w:endnote>
  <w:endnote w:type="continuationSeparator" w:id="0">
    <w:p w:rsidR="00B85B4E" w:rsidRDefault="00B85B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5FBB" w:rsidRDefault="000B5FBB">
    <w:pPr>
      <w:pStyle w:val="Rodap"/>
    </w:pPr>
  </w:p>
  <w:tbl>
    <w:tblPr>
      <w:tblW w:w="9639"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4" w:type="dxa"/>
        <w:left w:w="144" w:type="dxa"/>
        <w:bottom w:w="144" w:type="dxa"/>
        <w:right w:w="144" w:type="dxa"/>
      </w:tblCellMar>
      <w:tblLook w:val="0000" w:firstRow="0" w:lastRow="0" w:firstColumn="0" w:lastColumn="0" w:noHBand="0" w:noVBand="0"/>
    </w:tblPr>
    <w:tblGrid>
      <w:gridCol w:w="4788"/>
      <w:gridCol w:w="3037"/>
      <w:gridCol w:w="1814"/>
    </w:tblGrid>
    <w:tr w:rsidR="000B5FBB">
      <w:trPr>
        <w:trHeight w:val="216"/>
      </w:trPr>
      <w:tc>
        <w:tcPr>
          <w:tcW w:w="4788" w:type="dxa"/>
          <w:tcBorders>
            <w:top w:val="single" w:sz="36" w:space="0" w:color="999999"/>
            <w:left w:val="single" w:sz="36" w:space="0" w:color="999999"/>
            <w:bottom w:val="single" w:sz="36" w:space="0" w:color="999999"/>
            <w:right w:val="single" w:sz="36" w:space="0" w:color="999999"/>
          </w:tcBorders>
        </w:tcPr>
        <w:p w:rsidR="000B5FBB" w:rsidRDefault="000B5FBB">
          <w:pPr>
            <w:pStyle w:val="Rodap"/>
          </w:pPr>
          <w:r>
            <w:t>Politec Ltda.</w:t>
          </w:r>
        </w:p>
        <w:p w:rsidR="000B5FBB" w:rsidRDefault="000B5FBB">
          <w:pPr>
            <w:pStyle w:val="Rodap"/>
          </w:pPr>
          <w:r>
            <w:t>ITQ- X.X-XX.XX – Nome da ITQ</w:t>
          </w:r>
        </w:p>
      </w:tc>
      <w:tc>
        <w:tcPr>
          <w:tcW w:w="3037" w:type="dxa"/>
          <w:tcBorders>
            <w:top w:val="single" w:sz="36" w:space="0" w:color="999999"/>
            <w:left w:val="single" w:sz="36" w:space="0" w:color="999999"/>
            <w:bottom w:val="single" w:sz="36" w:space="0" w:color="999999"/>
            <w:right w:val="single" w:sz="36" w:space="0" w:color="999999"/>
          </w:tcBorders>
        </w:tcPr>
        <w:p w:rsidR="000B5FBB" w:rsidRDefault="000B5FBB">
          <w:pPr>
            <w:pStyle w:val="Rodap"/>
          </w:pPr>
          <w:r>
            <w:t>Rev. X. Em DD de MM de AAAA</w:t>
          </w:r>
        </w:p>
      </w:tc>
      <w:tc>
        <w:tcPr>
          <w:tcW w:w="1814" w:type="dxa"/>
          <w:tcBorders>
            <w:top w:val="single" w:sz="36" w:space="0" w:color="999999"/>
            <w:left w:val="single" w:sz="36" w:space="0" w:color="999999"/>
            <w:bottom w:val="single" w:sz="36" w:space="0" w:color="999999"/>
            <w:right w:val="single" w:sz="36" w:space="0" w:color="999999"/>
          </w:tcBorders>
        </w:tcPr>
        <w:p w:rsidR="000B5FBB" w:rsidRDefault="000B5FBB">
          <w:pPr>
            <w:pStyle w:val="Rodap"/>
          </w:pPr>
          <w:r>
            <w:t xml:space="preserve">Página </w:t>
          </w:r>
          <w:r>
            <w:fldChar w:fldCharType="begin"/>
          </w:r>
          <w:r>
            <w:instrText xml:space="preserve"> PAGE </w:instrText>
          </w:r>
          <w:r>
            <w:fldChar w:fldCharType="separate"/>
          </w:r>
          <w:r>
            <w:rPr>
              <w:noProof/>
            </w:rPr>
            <w:t>1</w:t>
          </w:r>
          <w:r>
            <w:fldChar w:fldCharType="end"/>
          </w:r>
          <w:r>
            <w:t xml:space="preserve"> de </w:t>
          </w:r>
          <w:r>
            <w:fldChar w:fldCharType="begin"/>
          </w:r>
          <w:r>
            <w:instrText xml:space="preserve"> NUMPAGES </w:instrText>
          </w:r>
          <w:r>
            <w:fldChar w:fldCharType="separate"/>
          </w:r>
          <w:r>
            <w:rPr>
              <w:noProof/>
            </w:rPr>
            <w:t>3</w:t>
          </w:r>
          <w:r>
            <w:rPr>
              <w:noProof/>
            </w:rPr>
            <w:fldChar w:fldCharType="end"/>
          </w:r>
        </w:p>
      </w:tc>
    </w:tr>
  </w:tbl>
  <w:p w:rsidR="000B5FBB" w:rsidRDefault="000B5FBB">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10" w:type="dxa"/>
      <w:tblInd w:w="70" w:type="dxa"/>
      <w:tblBorders>
        <w:top w:val="single" w:sz="12" w:space="0" w:color="auto"/>
      </w:tblBorders>
      <w:tblLayout w:type="fixed"/>
      <w:tblCellMar>
        <w:left w:w="70" w:type="dxa"/>
        <w:right w:w="70" w:type="dxa"/>
      </w:tblCellMar>
      <w:tblLook w:val="0000" w:firstRow="0" w:lastRow="0" w:firstColumn="0" w:lastColumn="0" w:noHBand="0" w:noVBand="0"/>
    </w:tblPr>
    <w:tblGrid>
      <w:gridCol w:w="6300"/>
      <w:gridCol w:w="1705"/>
      <w:gridCol w:w="1705"/>
    </w:tblGrid>
    <w:tr w:rsidR="007C3EEC">
      <w:trPr>
        <w:cantSplit/>
      </w:trPr>
      <w:tc>
        <w:tcPr>
          <w:tcW w:w="6300" w:type="dxa"/>
        </w:tcPr>
        <w:p w:rsidR="007C3EEC" w:rsidRDefault="00B85B4E" w:rsidP="000B5FBB">
          <w:pPr>
            <w:pStyle w:val="Rodap"/>
            <w:tabs>
              <w:tab w:val="clear" w:pos="4320"/>
              <w:tab w:val="clear" w:pos="8640"/>
              <w:tab w:val="right" w:pos="6160"/>
            </w:tabs>
            <w:jc w:val="left"/>
          </w:pPr>
          <w:sdt>
            <w:sdtPr>
              <w:alias w:val="Gestor"/>
              <w:tag w:val=""/>
              <w:id w:val="2086334407"/>
              <w:placeholder>
                <w:docPart w:val="FF299D38C30643929E0C4DC6EA4A8081"/>
              </w:placeholder>
              <w:dataBinding w:prefixMappings="xmlns:ns0='http://schemas.openxmlformats.org/officeDocument/2006/extended-properties' " w:xpath="/ns0:Properties[1]/ns0:Manager[1]" w:storeItemID="{6668398D-A668-4E3E-A5EB-62B293D839F1}"/>
              <w:text/>
            </w:sdtPr>
            <w:sdtEndPr/>
            <w:sdtContent>
              <w:r w:rsidR="0004166A">
                <w:t>JOB SEA – MAR DE OPORTUNIDADES</w:t>
              </w:r>
            </w:sdtContent>
          </w:sdt>
          <w:r w:rsidR="000B5FBB">
            <w:tab/>
          </w:r>
          <w:sdt>
            <w:sdtPr>
              <w:alias w:val="Assunto"/>
              <w:tag w:val=""/>
              <w:id w:val="-1302073007"/>
              <w:placeholder>
                <w:docPart w:val="845D6D3E57964B1B8CFD1D99E969B927"/>
              </w:placeholder>
              <w:dataBinding w:prefixMappings="xmlns:ns0='http://purl.org/dc/elements/1.1/' xmlns:ns1='http://schemas.openxmlformats.org/package/2006/metadata/core-properties' " w:xpath="/ns1:coreProperties[1]/ns0:subject[1]" w:storeItemID="{6C3C8BC8-F283-45AE-878A-BAB7291924A1}"/>
              <w:text/>
            </w:sdtPr>
            <w:sdtEndPr/>
            <w:sdtContent>
              <w:r w:rsidR="0004166A">
                <w:t>Versão 1</w:t>
              </w:r>
            </w:sdtContent>
          </w:sdt>
        </w:p>
      </w:tc>
      <w:tc>
        <w:tcPr>
          <w:tcW w:w="1705" w:type="dxa"/>
          <w:vAlign w:val="center"/>
        </w:tcPr>
        <w:p w:rsidR="007C3EEC" w:rsidRDefault="007C3EEC" w:rsidP="002446C3">
          <w:pPr>
            <w:pStyle w:val="Rodap"/>
            <w:rPr>
              <w:lang w:val="pt-PT"/>
            </w:rPr>
          </w:pPr>
        </w:p>
      </w:tc>
      <w:tc>
        <w:tcPr>
          <w:tcW w:w="1705" w:type="dxa"/>
          <w:vAlign w:val="center"/>
        </w:tcPr>
        <w:p w:rsidR="007C3EEC" w:rsidRDefault="00C4222D">
          <w:pPr>
            <w:pStyle w:val="Rodap"/>
            <w:jc w:val="right"/>
          </w:pPr>
          <w:r>
            <w:rPr>
              <w:lang w:val="pt-PT"/>
            </w:rPr>
            <w:t xml:space="preserve">Pág. </w:t>
          </w:r>
          <w:r>
            <w:fldChar w:fldCharType="begin"/>
          </w:r>
          <w:r>
            <w:instrText xml:space="preserve"> PAGE </w:instrText>
          </w:r>
          <w:r>
            <w:fldChar w:fldCharType="separate"/>
          </w:r>
          <w:r w:rsidR="00C331C2">
            <w:rPr>
              <w:noProof/>
            </w:rPr>
            <w:t>4</w:t>
          </w:r>
          <w:r>
            <w:fldChar w:fldCharType="end"/>
          </w:r>
          <w:r>
            <w:t xml:space="preserve"> de </w:t>
          </w:r>
          <w:r>
            <w:fldChar w:fldCharType="begin"/>
          </w:r>
          <w:r>
            <w:instrText xml:space="preserve"> NUMPAGES </w:instrText>
          </w:r>
          <w:r>
            <w:fldChar w:fldCharType="separate"/>
          </w:r>
          <w:r w:rsidR="00C331C2">
            <w:rPr>
              <w:noProof/>
            </w:rPr>
            <w:t>4</w:t>
          </w:r>
          <w:r>
            <w:fldChar w:fldCharType="end"/>
          </w:r>
        </w:p>
      </w:tc>
    </w:tr>
  </w:tbl>
  <w:p w:rsidR="007C3EEC" w:rsidRDefault="000B5FBB" w:rsidP="000B5FBB">
    <w:pPr>
      <w:pStyle w:val="Rodap"/>
      <w:jc w:val="right"/>
    </w:pPr>
    <w:r>
      <w:t xml:space="preserve">vs: </w:t>
    </w:r>
    <w:r w:rsidR="00B85B4E">
      <w:fldChar w:fldCharType="begin"/>
    </w:r>
    <w:r w:rsidR="00B85B4E">
      <w:instrText xml:space="preserve"> DOCPROPERTY  "Versão Modelo"  \* MERGEFORMAT </w:instrText>
    </w:r>
    <w:r w:rsidR="00B85B4E">
      <w:fldChar w:fldCharType="separate"/>
    </w:r>
    <w:r w:rsidR="00447DF9">
      <w:t>1</w:t>
    </w:r>
    <w:r w:rsidR="00B85B4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5B4E" w:rsidRDefault="00B85B4E">
      <w:r>
        <w:separator/>
      </w:r>
    </w:p>
  </w:footnote>
  <w:footnote w:type="continuationSeparator" w:id="0">
    <w:p w:rsidR="00B85B4E" w:rsidRDefault="00B85B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20" w:type="dxa"/>
      <w:tblInd w:w="70" w:type="dxa"/>
      <w:tblBorders>
        <w:bottom w:val="single" w:sz="12" w:space="0" w:color="auto"/>
      </w:tblBorders>
      <w:tblLayout w:type="fixed"/>
      <w:tblCellMar>
        <w:left w:w="70" w:type="dxa"/>
        <w:right w:w="70" w:type="dxa"/>
      </w:tblCellMar>
      <w:tblLook w:val="0000" w:firstRow="0" w:lastRow="0" w:firstColumn="0" w:lastColumn="0" w:noHBand="0" w:noVBand="0"/>
    </w:tblPr>
    <w:tblGrid>
      <w:gridCol w:w="1440"/>
      <w:gridCol w:w="6840"/>
      <w:gridCol w:w="1440"/>
    </w:tblGrid>
    <w:tr w:rsidR="000B5FBB">
      <w:trPr>
        <w:cantSplit/>
      </w:trPr>
      <w:tc>
        <w:tcPr>
          <w:tcW w:w="1440" w:type="dxa"/>
          <w:tcBorders>
            <w:bottom w:val="single" w:sz="12" w:space="0" w:color="auto"/>
          </w:tcBorders>
          <w:shd w:val="clear" w:color="auto" w:fill="C0C0C0"/>
          <w:vAlign w:val="center"/>
        </w:tcPr>
        <w:p w:rsidR="000B5FBB" w:rsidRDefault="000B5FBB">
          <w:pPr>
            <w:pStyle w:val="Rodap"/>
            <w:jc w:val="center"/>
            <w:rPr>
              <w:b/>
              <w:lang w:val="pt-PT"/>
            </w:rPr>
          </w:pPr>
          <w:r>
            <w:rPr>
              <w:b/>
              <w:lang w:val="pt-PT"/>
            </w:rPr>
            <w:t>Marca do Cliente</w:t>
          </w:r>
        </w:p>
      </w:tc>
      <w:tc>
        <w:tcPr>
          <w:tcW w:w="6840" w:type="dxa"/>
          <w:vAlign w:val="center"/>
        </w:tcPr>
        <w:p w:rsidR="000B5FBB" w:rsidRDefault="000B5FBB">
          <w:pPr>
            <w:pStyle w:val="Rodap"/>
            <w:jc w:val="center"/>
            <w:rPr>
              <w:bCs/>
              <w:lang w:val="pt-PT"/>
            </w:rPr>
          </w:pPr>
          <w:r>
            <w:rPr>
              <w:bCs/>
            </w:rPr>
            <w:t>Nomde do MF</w:t>
          </w:r>
        </w:p>
      </w:tc>
      <w:tc>
        <w:tcPr>
          <w:tcW w:w="1440" w:type="dxa"/>
          <w:vAlign w:val="center"/>
        </w:tcPr>
        <w:p w:rsidR="000B5FBB" w:rsidRDefault="000B5FBB">
          <w:pPr>
            <w:pStyle w:val="Rodap"/>
            <w:jc w:val="right"/>
            <w:rPr>
              <w:b/>
            </w:rPr>
          </w:pPr>
          <w:r>
            <w:rPr>
              <w:b/>
            </w:rPr>
            <w:object w:dxaOrig="1230" w:dyaOrig="6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5pt;height:34.5pt">
                <v:imagedata r:id="rId1" o:title=""/>
              </v:shape>
              <o:OLEObject Type="Embed" ProgID="Word.Picture.8" ShapeID="_x0000_i1025" DrawAspect="Content" ObjectID="_1669437784" r:id="rId2"/>
            </w:object>
          </w:r>
        </w:p>
      </w:tc>
    </w:tr>
  </w:tbl>
  <w:p w:rsidR="000B5FBB" w:rsidRDefault="000B5FBB">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20" w:type="dxa"/>
      <w:tblInd w:w="70" w:type="dxa"/>
      <w:tblBorders>
        <w:bottom w:val="single" w:sz="12" w:space="0" w:color="auto"/>
      </w:tblBorders>
      <w:tblLayout w:type="fixed"/>
      <w:tblCellMar>
        <w:left w:w="70" w:type="dxa"/>
        <w:right w:w="70" w:type="dxa"/>
      </w:tblCellMar>
      <w:tblLook w:val="0000" w:firstRow="0" w:lastRow="0" w:firstColumn="0" w:lastColumn="0" w:noHBand="0" w:noVBand="0"/>
    </w:tblPr>
    <w:tblGrid>
      <w:gridCol w:w="1440"/>
      <w:gridCol w:w="6840"/>
      <w:gridCol w:w="1440"/>
    </w:tblGrid>
    <w:tr w:rsidR="007C3EEC">
      <w:trPr>
        <w:cantSplit/>
      </w:trPr>
      <w:tc>
        <w:tcPr>
          <w:tcW w:w="1440" w:type="dxa"/>
          <w:tcBorders>
            <w:bottom w:val="single" w:sz="12" w:space="0" w:color="auto"/>
          </w:tcBorders>
          <w:vAlign w:val="center"/>
        </w:tcPr>
        <w:p w:rsidR="007C3EEC" w:rsidRDefault="009A1AD1">
          <w:pPr>
            <w:jc w:val="center"/>
            <w:rPr>
              <w:b/>
              <w:bCs/>
              <w:lang w:val="pt-PT"/>
            </w:rPr>
          </w:pPr>
          <w:r>
            <w:rPr>
              <w:b/>
              <w:bCs/>
              <w:lang w:val="pt-PT"/>
            </w:rPr>
            <w:t>IFSP</w:t>
          </w:r>
        </w:p>
      </w:tc>
      <w:sdt>
        <w:sdtPr>
          <w:rPr>
            <w:bCs/>
            <w:lang w:val="pt-PT"/>
          </w:rPr>
          <w:alias w:val="Título"/>
          <w:tag w:val=""/>
          <w:id w:val="-2094935345"/>
          <w:placeholder>
            <w:docPart w:val="9456FC71840E45C39164A502A65831FB"/>
          </w:placeholder>
          <w:dataBinding w:prefixMappings="xmlns:ns0='http://purl.org/dc/elements/1.1/' xmlns:ns1='http://schemas.openxmlformats.org/package/2006/metadata/core-properties' " w:xpath="/ns1:coreProperties[1]/ns0:title[1]" w:storeItemID="{6C3C8BC8-F283-45AE-878A-BAB7291924A1}"/>
          <w:text/>
        </w:sdtPr>
        <w:sdtEndPr/>
        <w:sdtContent>
          <w:tc>
            <w:tcPr>
              <w:tcW w:w="6840" w:type="dxa"/>
              <w:vAlign w:val="center"/>
            </w:tcPr>
            <w:p w:rsidR="007C3EEC" w:rsidRDefault="000B5FBB">
              <w:pPr>
                <w:jc w:val="center"/>
                <w:rPr>
                  <w:bCs/>
                  <w:lang w:val="pt-PT"/>
                </w:rPr>
              </w:pPr>
              <w:r>
                <w:rPr>
                  <w:bCs/>
                  <w:lang w:val="pt-PT"/>
                </w:rPr>
                <w:t>Glossário</w:t>
              </w:r>
            </w:p>
          </w:tc>
        </w:sdtContent>
      </w:sdt>
      <w:tc>
        <w:tcPr>
          <w:tcW w:w="1440" w:type="dxa"/>
          <w:vAlign w:val="center"/>
        </w:tcPr>
        <w:p w:rsidR="007C3EEC" w:rsidRDefault="007C3EEC">
          <w:pPr>
            <w:rPr>
              <w:b/>
            </w:rPr>
          </w:pPr>
        </w:p>
      </w:tc>
    </w:tr>
  </w:tbl>
  <w:p w:rsidR="007C3EEC" w:rsidRDefault="007C3EE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21441E"/>
    <w:multiLevelType w:val="hybridMultilevel"/>
    <w:tmpl w:val="61D0E80E"/>
    <w:lvl w:ilvl="0" w:tplc="48323970">
      <w:start w:val="1"/>
      <w:numFmt w:val="decimal"/>
      <w:pStyle w:val="Ttulo6"/>
      <w:lvlText w:val="%1)"/>
      <w:lvlJc w:val="left"/>
      <w:pPr>
        <w:tabs>
          <w:tab w:val="num" w:pos="360"/>
        </w:tabs>
        <w:ind w:left="0" w:firstLine="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 w15:restartNumberingAfterBreak="0">
    <w:nsid w:val="73F37BFE"/>
    <w:multiLevelType w:val="hybridMultilevel"/>
    <w:tmpl w:val="37B6D176"/>
    <w:lvl w:ilvl="0" w:tplc="9B2095CA">
      <w:start w:val="1"/>
      <w:numFmt w:val="bullet"/>
      <w:pStyle w:val="Lista"/>
      <w:lvlText w:val=""/>
      <w:lvlJc w:val="left"/>
      <w:pPr>
        <w:tabs>
          <w:tab w:val="num" w:pos="720"/>
        </w:tabs>
        <w:ind w:left="720" w:hanging="360"/>
      </w:pPr>
      <w:rPr>
        <w:rFonts w:ascii="Wingdings" w:hAnsi="Wingdings"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75133A1"/>
    <w:multiLevelType w:val="multilevel"/>
    <w:tmpl w:val="A84626EA"/>
    <w:lvl w:ilvl="0">
      <w:start w:val="1"/>
      <w:numFmt w:val="decimal"/>
      <w:pStyle w:val="Ttulo1"/>
      <w:suff w:val="space"/>
      <w:lvlText w:val="%1."/>
      <w:lvlJc w:val="left"/>
      <w:pPr>
        <w:ind w:left="432" w:hanging="432"/>
      </w:pPr>
      <w:rPr>
        <w:rFonts w:hint="default"/>
      </w:rPr>
    </w:lvl>
    <w:lvl w:ilvl="1">
      <w:start w:val="1"/>
      <w:numFmt w:val="decimal"/>
      <w:pStyle w:val="Ttulo2"/>
      <w:suff w:val="space"/>
      <w:lvlText w:val="%1.%2."/>
      <w:lvlJc w:val="left"/>
      <w:pPr>
        <w:ind w:left="576" w:hanging="576"/>
      </w:pPr>
      <w:rPr>
        <w:rFonts w:hint="default"/>
      </w:rPr>
    </w:lvl>
    <w:lvl w:ilvl="2">
      <w:start w:val="1"/>
      <w:numFmt w:val="decimal"/>
      <w:pStyle w:val="Ttulo3"/>
      <w:suff w:val="space"/>
      <w:lvlText w:val="%1.%2.%3."/>
      <w:lvlJc w:val="left"/>
      <w:pPr>
        <w:ind w:left="720" w:hanging="720"/>
      </w:pPr>
      <w:rPr>
        <w:rFonts w:hint="default"/>
      </w:rPr>
    </w:lvl>
    <w:lvl w:ilvl="3">
      <w:start w:val="1"/>
      <w:numFmt w:val="decimal"/>
      <w:pStyle w:val="Ttulo4"/>
      <w:suff w:val="space"/>
      <w:lvlText w:val="%1.%2.%4.%3."/>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584" w:hanging="1584"/>
      </w:pPr>
      <w:rPr>
        <w:rFonts w:hint="default"/>
      </w:rPr>
    </w:lvl>
  </w:abstractNum>
  <w:num w:numId="1">
    <w:abstractNumId w:val="1"/>
  </w:num>
  <w:num w:numId="2">
    <w:abstractNumId w:val="2"/>
  </w:num>
  <w:num w:numId="3">
    <w:abstractNumId w:val="2"/>
  </w:num>
  <w:num w:numId="4">
    <w:abstractNumId w:val="2"/>
  </w:num>
  <w:num w:numId="5">
    <w:abstractNumId w:val="2"/>
  </w:num>
  <w:num w:numId="6">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47DF9"/>
    <w:rsid w:val="0004166A"/>
    <w:rsid w:val="00080742"/>
    <w:rsid w:val="000B5FBB"/>
    <w:rsid w:val="00113B18"/>
    <w:rsid w:val="001D44F3"/>
    <w:rsid w:val="002446C3"/>
    <w:rsid w:val="003E4EDE"/>
    <w:rsid w:val="00447DF9"/>
    <w:rsid w:val="004C5DD3"/>
    <w:rsid w:val="00587F90"/>
    <w:rsid w:val="005A6D65"/>
    <w:rsid w:val="007C3EEC"/>
    <w:rsid w:val="00834762"/>
    <w:rsid w:val="00903341"/>
    <w:rsid w:val="009A1AD1"/>
    <w:rsid w:val="00B85B4E"/>
    <w:rsid w:val="00BB26C5"/>
    <w:rsid w:val="00C0672F"/>
    <w:rsid w:val="00C331C2"/>
    <w:rsid w:val="00C4222D"/>
    <w:rsid w:val="00CA170D"/>
    <w:rsid w:val="00CC26FB"/>
    <w:rsid w:val="00F5087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73DBDD4-A7DA-4833-B51D-005A4C6E0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Arial" w:hAnsi="Arial" w:cs="Arial"/>
      <w:color w:val="000000"/>
      <w:lang w:val="pt-BR" w:eastAsia="pt-BR"/>
    </w:rPr>
  </w:style>
  <w:style w:type="paragraph" w:styleId="Ttulo1">
    <w:name w:val="heading 1"/>
    <w:basedOn w:val="Normal"/>
    <w:next w:val="Normal"/>
    <w:qFormat/>
    <w:pPr>
      <w:keepNext/>
      <w:numPr>
        <w:numId w:val="2"/>
      </w:numPr>
      <w:spacing w:before="480" w:after="360"/>
      <w:ind w:left="0" w:firstLine="0"/>
      <w:outlineLvl w:val="0"/>
    </w:pPr>
    <w:rPr>
      <w:b/>
      <w:caps/>
      <w:color w:val="auto"/>
      <w:sz w:val="24"/>
      <w:lang w:eastAsia="en-US"/>
    </w:rPr>
  </w:style>
  <w:style w:type="paragraph" w:styleId="Ttulo2">
    <w:name w:val="heading 2"/>
    <w:basedOn w:val="Normal"/>
    <w:next w:val="Normal"/>
    <w:qFormat/>
    <w:pPr>
      <w:keepNext/>
      <w:numPr>
        <w:ilvl w:val="1"/>
        <w:numId w:val="3"/>
      </w:numPr>
      <w:spacing w:before="360" w:after="240"/>
      <w:ind w:left="0" w:firstLine="0"/>
      <w:jc w:val="left"/>
      <w:outlineLvl w:val="1"/>
    </w:pPr>
    <w:rPr>
      <w:rFonts w:cs="Times New Roman"/>
      <w:b/>
      <w:color w:val="auto"/>
      <w:sz w:val="24"/>
      <w:lang w:eastAsia="en-US"/>
    </w:rPr>
  </w:style>
  <w:style w:type="paragraph" w:styleId="Ttulo3">
    <w:name w:val="heading 3"/>
    <w:basedOn w:val="Ttulo2"/>
    <w:next w:val="Normal"/>
    <w:qFormat/>
    <w:pPr>
      <w:numPr>
        <w:ilvl w:val="2"/>
        <w:numId w:val="4"/>
      </w:numPr>
      <w:spacing w:before="240" w:after="120"/>
      <w:ind w:left="0" w:firstLine="0"/>
      <w:outlineLvl w:val="2"/>
    </w:pPr>
  </w:style>
  <w:style w:type="paragraph" w:styleId="Ttulo4">
    <w:name w:val="heading 4"/>
    <w:basedOn w:val="Normal"/>
    <w:next w:val="Normal"/>
    <w:qFormat/>
    <w:pPr>
      <w:keepNext/>
      <w:numPr>
        <w:ilvl w:val="3"/>
        <w:numId w:val="5"/>
      </w:numPr>
      <w:tabs>
        <w:tab w:val="left" w:pos="360"/>
      </w:tabs>
      <w:spacing w:before="240" w:after="120"/>
      <w:ind w:left="0" w:firstLine="0"/>
      <w:outlineLvl w:val="3"/>
    </w:pPr>
    <w:rPr>
      <w:rFonts w:cs="Times New Roman"/>
      <w:b/>
      <w:snapToGrid w:val="0"/>
      <w:color w:val="auto"/>
      <w:sz w:val="24"/>
    </w:rPr>
  </w:style>
  <w:style w:type="paragraph" w:styleId="Ttulo5">
    <w:name w:val="heading 5"/>
    <w:basedOn w:val="Normal"/>
    <w:next w:val="Normal"/>
    <w:qFormat/>
    <w:pPr>
      <w:spacing w:before="240" w:after="120"/>
      <w:outlineLvl w:val="4"/>
    </w:pPr>
    <w:rPr>
      <w:rFonts w:cs="Times New Roman"/>
      <w:b/>
      <w:color w:val="auto"/>
      <w:lang w:eastAsia="en-US"/>
    </w:rPr>
  </w:style>
  <w:style w:type="paragraph" w:styleId="Ttulo6">
    <w:name w:val="heading 6"/>
    <w:aliases w:val="Título Atividade"/>
    <w:basedOn w:val="Normal"/>
    <w:next w:val="Normal"/>
    <w:qFormat/>
    <w:pPr>
      <w:numPr>
        <w:numId w:val="6"/>
      </w:numPr>
      <w:spacing w:before="240" w:after="120"/>
      <w:outlineLvl w:val="5"/>
    </w:pPr>
    <w:rPr>
      <w:rFonts w:cs="Times New Roman"/>
      <w:b/>
      <w:i/>
      <w:color w:val="auto"/>
      <w:lang w:eastAsia="en-US"/>
    </w:rPr>
  </w:style>
  <w:style w:type="paragraph" w:styleId="Ttulo7">
    <w:name w:val="heading 7"/>
    <w:basedOn w:val="Normal"/>
    <w:next w:val="Normal"/>
    <w:qFormat/>
    <w:pPr>
      <w:spacing w:before="240" w:after="60"/>
      <w:outlineLvl w:val="6"/>
    </w:pPr>
    <w:rPr>
      <w:rFonts w:cs="Times New Roman"/>
      <w:color w:val="auto"/>
      <w:lang w:eastAsia="en-US"/>
    </w:rPr>
  </w:style>
  <w:style w:type="paragraph" w:styleId="Ttulo8">
    <w:name w:val="heading 8"/>
    <w:basedOn w:val="Normal"/>
    <w:next w:val="Normal"/>
    <w:qFormat/>
    <w:pPr>
      <w:spacing w:before="240" w:after="60"/>
      <w:outlineLvl w:val="7"/>
    </w:pPr>
    <w:rPr>
      <w:rFonts w:cs="Times New Roman"/>
      <w:i/>
      <w:color w:val="auto"/>
      <w:lang w:eastAsia="en-US"/>
    </w:rPr>
  </w:style>
  <w:style w:type="paragraph" w:styleId="Ttulo9">
    <w:name w:val="heading 9"/>
    <w:basedOn w:val="Normal"/>
    <w:next w:val="Normal"/>
    <w:qFormat/>
    <w:pPr>
      <w:spacing w:before="240" w:after="60"/>
      <w:outlineLvl w:val="8"/>
    </w:pPr>
    <w:rPr>
      <w:rFonts w:cs="Times New Roman"/>
      <w:i/>
      <w:color w:val="auto"/>
      <w:sz w:val="18"/>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uiPriority w:val="39"/>
    <w:pPr>
      <w:tabs>
        <w:tab w:val="left" w:pos="539"/>
        <w:tab w:val="right" w:leader="dot" w:pos="9540"/>
      </w:tabs>
      <w:spacing w:before="120"/>
    </w:pPr>
    <w:rPr>
      <w:rFonts w:cs="Times New Roman"/>
      <w:bCs/>
      <w:caps/>
      <w:noProof/>
      <w:color w:val="auto"/>
      <w:szCs w:val="28"/>
      <w:lang w:eastAsia="en-US"/>
    </w:rPr>
  </w:style>
  <w:style w:type="paragraph" w:styleId="Sumrio2">
    <w:name w:val="toc 2"/>
    <w:basedOn w:val="Normal"/>
    <w:next w:val="Normal"/>
    <w:uiPriority w:val="39"/>
    <w:pPr>
      <w:tabs>
        <w:tab w:val="left" w:pos="540"/>
        <w:tab w:val="left" w:pos="960"/>
        <w:tab w:val="left" w:pos="1200"/>
        <w:tab w:val="right" w:leader="dot" w:pos="9540"/>
      </w:tabs>
      <w:spacing w:before="120"/>
      <w:ind w:left="539"/>
    </w:pPr>
    <w:rPr>
      <w:rFonts w:eastAsia="MS Mincho"/>
      <w:bCs/>
      <w:noProof/>
      <w:color w:val="auto"/>
      <w:szCs w:val="28"/>
      <w:lang w:eastAsia="en-US"/>
    </w:rPr>
  </w:style>
  <w:style w:type="paragraph" w:styleId="Sumrio3">
    <w:name w:val="toc 3"/>
    <w:basedOn w:val="Sumrio2"/>
    <w:next w:val="Normal"/>
    <w:uiPriority w:val="39"/>
    <w:pPr>
      <w:tabs>
        <w:tab w:val="left" w:pos="851"/>
      </w:tabs>
      <w:ind w:left="851"/>
    </w:pPr>
    <w:rPr>
      <w:rFonts w:cs="Times New Roman"/>
    </w:rPr>
  </w:style>
  <w:style w:type="paragraph" w:styleId="Cabealho">
    <w:name w:val="header"/>
    <w:basedOn w:val="Normal"/>
    <w:semiHidden/>
    <w:pPr>
      <w:tabs>
        <w:tab w:val="center" w:pos="4320"/>
        <w:tab w:val="right" w:pos="8640"/>
      </w:tabs>
      <w:jc w:val="center"/>
    </w:pPr>
    <w:rPr>
      <w:b/>
    </w:rPr>
  </w:style>
  <w:style w:type="character" w:styleId="Hyperlink">
    <w:name w:val="Hyperlink"/>
    <w:basedOn w:val="Fontepargpadro"/>
    <w:uiPriority w:val="99"/>
    <w:rPr>
      <w:color w:val="0000FF"/>
      <w:u w:val="single"/>
    </w:rPr>
  </w:style>
  <w:style w:type="paragraph" w:styleId="Lista">
    <w:name w:val="List"/>
    <w:basedOn w:val="Normal"/>
    <w:semiHidden/>
    <w:pPr>
      <w:numPr>
        <w:numId w:val="1"/>
      </w:numPr>
      <w:spacing w:before="80" w:after="240"/>
    </w:pPr>
    <w:rPr>
      <w:rFonts w:cs="Times New Roman"/>
      <w:color w:val="auto"/>
      <w:lang w:eastAsia="en-US"/>
    </w:rPr>
  </w:style>
  <w:style w:type="paragraph" w:styleId="Rodap">
    <w:name w:val="footer"/>
    <w:basedOn w:val="Normal"/>
    <w:link w:val="RodapChar"/>
    <w:semiHidden/>
    <w:pPr>
      <w:tabs>
        <w:tab w:val="center" w:pos="4320"/>
        <w:tab w:val="right" w:pos="8640"/>
      </w:tabs>
    </w:pPr>
  </w:style>
  <w:style w:type="paragraph" w:styleId="Ttulo">
    <w:name w:val="Title"/>
    <w:basedOn w:val="Normal"/>
    <w:next w:val="Normal"/>
    <w:qFormat/>
    <w:pPr>
      <w:spacing w:before="480" w:after="360"/>
    </w:pPr>
    <w:rPr>
      <w:rFonts w:cs="Times New Roman"/>
      <w:b/>
      <w:caps/>
      <w:color w:val="auto"/>
      <w:sz w:val="28"/>
      <w:lang w:eastAsia="en-US"/>
    </w:rPr>
  </w:style>
  <w:style w:type="paragraph" w:customStyle="1" w:styleId="Titulodocumento">
    <w:name w:val="Titulo documento"/>
    <w:basedOn w:val="Normal"/>
    <w:next w:val="Normal"/>
    <w:pPr>
      <w:spacing w:after="240"/>
      <w:jc w:val="left"/>
    </w:pPr>
    <w:rPr>
      <w:b/>
      <w:color w:val="999999"/>
      <w:sz w:val="52"/>
    </w:rPr>
  </w:style>
  <w:style w:type="paragraph" w:customStyle="1" w:styleId="BodyText">
    <w:name w:val="BodyText"/>
    <w:basedOn w:val="Normal"/>
    <w:pPr>
      <w:spacing w:before="40" w:after="60"/>
    </w:pPr>
    <w:rPr>
      <w:color w:val="auto"/>
    </w:rPr>
  </w:style>
  <w:style w:type="character" w:styleId="Refdecomentrio">
    <w:name w:val="annotation reference"/>
    <w:basedOn w:val="Fontepargpadro"/>
    <w:semiHidden/>
    <w:rPr>
      <w:sz w:val="16"/>
      <w:szCs w:val="16"/>
    </w:rPr>
  </w:style>
  <w:style w:type="paragraph" w:styleId="Textodecomentrio">
    <w:name w:val="annotation text"/>
    <w:basedOn w:val="Normal"/>
    <w:semiHidden/>
  </w:style>
  <w:style w:type="paragraph" w:customStyle="1" w:styleId="Instruo">
    <w:name w:val="Instrução"/>
    <w:basedOn w:val="Normal"/>
    <w:next w:val="Normal"/>
    <w:pPr>
      <w:jc w:val="left"/>
    </w:pPr>
    <w:rPr>
      <w:i/>
      <w:color w:val="0000FF"/>
    </w:rPr>
  </w:style>
  <w:style w:type="paragraph" w:customStyle="1" w:styleId="infoblue">
    <w:name w:val="infoblue"/>
    <w:basedOn w:val="Normal"/>
    <w:pPr>
      <w:spacing w:after="120" w:line="240" w:lineRule="atLeast"/>
      <w:jc w:val="left"/>
    </w:pPr>
    <w:rPr>
      <w:rFonts w:ascii="Times New Roman" w:eastAsia="Arial Unicode MS" w:hAnsi="Times New Roman" w:cs="Times New Roman"/>
      <w:i/>
      <w:iCs/>
      <w:color w:val="0000FF"/>
    </w:rPr>
  </w:style>
  <w:style w:type="paragraph" w:styleId="Corpodetexto">
    <w:name w:val="Body Text"/>
    <w:basedOn w:val="Normal"/>
    <w:semiHidden/>
    <w:pPr>
      <w:jc w:val="left"/>
    </w:pPr>
    <w:rPr>
      <w:lang w:val="pt-PT"/>
    </w:rPr>
  </w:style>
  <w:style w:type="paragraph" w:styleId="NormalWeb">
    <w:name w:val="Normal (Web)"/>
    <w:basedOn w:val="Normal"/>
    <w:semiHidden/>
    <w:pPr>
      <w:spacing w:before="100" w:beforeAutospacing="1" w:after="100" w:afterAutospacing="1"/>
      <w:jc w:val="left"/>
    </w:pPr>
    <w:rPr>
      <w:rFonts w:ascii="Arial Unicode MS" w:eastAsia="Arial Unicode MS" w:hAnsi="Arial Unicode MS" w:cs="Arial Unicode MS"/>
      <w:color w:val="auto"/>
      <w:sz w:val="24"/>
      <w:szCs w:val="24"/>
    </w:rPr>
  </w:style>
  <w:style w:type="paragraph" w:styleId="Sumrio4">
    <w:name w:val="toc 4"/>
    <w:basedOn w:val="Normal"/>
    <w:next w:val="Normal"/>
    <w:autoRedefine/>
    <w:semiHidden/>
    <w:pPr>
      <w:ind w:left="720"/>
      <w:jc w:val="left"/>
    </w:pPr>
    <w:rPr>
      <w:rFonts w:ascii="Times New Roman" w:hAnsi="Times New Roman" w:cs="Times New Roman"/>
      <w:color w:val="auto"/>
      <w:sz w:val="24"/>
      <w:szCs w:val="24"/>
    </w:rPr>
  </w:style>
  <w:style w:type="paragraph" w:styleId="Sumrio5">
    <w:name w:val="toc 5"/>
    <w:basedOn w:val="Normal"/>
    <w:next w:val="Normal"/>
    <w:autoRedefine/>
    <w:semiHidden/>
    <w:pPr>
      <w:ind w:left="960"/>
      <w:jc w:val="left"/>
    </w:pPr>
    <w:rPr>
      <w:rFonts w:ascii="Times New Roman" w:hAnsi="Times New Roman" w:cs="Times New Roman"/>
      <w:color w:val="auto"/>
      <w:sz w:val="24"/>
      <w:szCs w:val="24"/>
    </w:rPr>
  </w:style>
  <w:style w:type="paragraph" w:styleId="Sumrio6">
    <w:name w:val="toc 6"/>
    <w:basedOn w:val="Normal"/>
    <w:next w:val="Normal"/>
    <w:autoRedefine/>
    <w:semiHidden/>
    <w:pPr>
      <w:ind w:left="1200"/>
      <w:jc w:val="left"/>
    </w:pPr>
    <w:rPr>
      <w:rFonts w:ascii="Times New Roman" w:hAnsi="Times New Roman" w:cs="Times New Roman"/>
      <w:color w:val="auto"/>
      <w:sz w:val="24"/>
      <w:szCs w:val="24"/>
    </w:rPr>
  </w:style>
  <w:style w:type="paragraph" w:styleId="Sumrio7">
    <w:name w:val="toc 7"/>
    <w:basedOn w:val="Normal"/>
    <w:next w:val="Normal"/>
    <w:autoRedefine/>
    <w:semiHidden/>
    <w:pPr>
      <w:ind w:left="1440"/>
      <w:jc w:val="left"/>
    </w:pPr>
    <w:rPr>
      <w:rFonts w:ascii="Times New Roman" w:hAnsi="Times New Roman" w:cs="Times New Roman"/>
      <w:color w:val="auto"/>
      <w:sz w:val="24"/>
      <w:szCs w:val="24"/>
    </w:rPr>
  </w:style>
  <w:style w:type="paragraph" w:styleId="Sumrio8">
    <w:name w:val="toc 8"/>
    <w:basedOn w:val="Normal"/>
    <w:next w:val="Normal"/>
    <w:autoRedefine/>
    <w:semiHidden/>
    <w:pPr>
      <w:ind w:left="1680"/>
      <w:jc w:val="left"/>
    </w:pPr>
    <w:rPr>
      <w:rFonts w:ascii="Times New Roman" w:hAnsi="Times New Roman" w:cs="Times New Roman"/>
      <w:color w:val="auto"/>
      <w:sz w:val="24"/>
      <w:szCs w:val="24"/>
    </w:rPr>
  </w:style>
  <w:style w:type="paragraph" w:styleId="Sumrio9">
    <w:name w:val="toc 9"/>
    <w:basedOn w:val="Normal"/>
    <w:next w:val="Normal"/>
    <w:autoRedefine/>
    <w:semiHidden/>
    <w:pPr>
      <w:ind w:left="1920"/>
      <w:jc w:val="left"/>
    </w:pPr>
    <w:rPr>
      <w:rFonts w:ascii="Times New Roman" w:hAnsi="Times New Roman" w:cs="Times New Roman"/>
      <w:color w:val="auto"/>
      <w:sz w:val="24"/>
      <w:szCs w:val="24"/>
    </w:rPr>
  </w:style>
  <w:style w:type="character" w:customStyle="1" w:styleId="RodapChar">
    <w:name w:val="Rodapé Char"/>
    <w:basedOn w:val="Fontepargpadro"/>
    <w:link w:val="Rodap"/>
    <w:semiHidden/>
    <w:rsid w:val="000B5FBB"/>
    <w:rPr>
      <w:rFonts w:ascii="Arial" w:hAnsi="Arial" w:cs="Arial"/>
      <w:color w:val="000000"/>
      <w:lang w:val="pt-BR" w:eastAsia="pt-BR"/>
    </w:rPr>
  </w:style>
  <w:style w:type="character" w:styleId="TextodoEspaoReservado">
    <w:name w:val="Placeholder Text"/>
    <w:basedOn w:val="Fontepargpadro"/>
    <w:uiPriority w:val="99"/>
    <w:semiHidden/>
    <w:rsid w:val="000B5FBB"/>
    <w:rPr>
      <w:color w:val="808080"/>
    </w:rPr>
  </w:style>
  <w:style w:type="paragraph" w:styleId="Textodebalo">
    <w:name w:val="Balloon Text"/>
    <w:basedOn w:val="Normal"/>
    <w:link w:val="TextodebaloChar"/>
    <w:uiPriority w:val="99"/>
    <w:semiHidden/>
    <w:unhideWhenUsed/>
    <w:rsid w:val="00CC26FB"/>
    <w:rPr>
      <w:rFonts w:ascii="Tahoma" w:hAnsi="Tahoma" w:cs="Tahoma"/>
      <w:sz w:val="16"/>
      <w:szCs w:val="16"/>
    </w:rPr>
  </w:style>
  <w:style w:type="character" w:customStyle="1" w:styleId="TextodebaloChar">
    <w:name w:val="Texto de balão Char"/>
    <w:basedOn w:val="Fontepargpadro"/>
    <w:link w:val="Textodebalo"/>
    <w:uiPriority w:val="99"/>
    <w:semiHidden/>
    <w:rsid w:val="00CC26FB"/>
    <w:rPr>
      <w:rFonts w:ascii="Tahoma" w:hAnsi="Tahoma" w:cs="Tahoma"/>
      <w:color w:val="000000"/>
      <w:sz w:val="16"/>
      <w:szCs w:val="16"/>
      <w:lang w:val="pt-BR" w:eastAsia="pt-BR"/>
    </w:rPr>
  </w:style>
  <w:style w:type="paragraph" w:styleId="Recuodecorpodetexto">
    <w:name w:val="Body Text Indent"/>
    <w:basedOn w:val="Normal"/>
    <w:link w:val="RecuodecorpodetextoChar"/>
    <w:uiPriority w:val="99"/>
    <w:semiHidden/>
    <w:unhideWhenUsed/>
    <w:rsid w:val="00CC26FB"/>
    <w:pPr>
      <w:spacing w:after="120"/>
      <w:ind w:left="360"/>
    </w:pPr>
  </w:style>
  <w:style w:type="character" w:customStyle="1" w:styleId="RecuodecorpodetextoChar">
    <w:name w:val="Recuo de corpo de texto Char"/>
    <w:basedOn w:val="Fontepargpadro"/>
    <w:link w:val="Recuodecorpodetexto"/>
    <w:uiPriority w:val="99"/>
    <w:semiHidden/>
    <w:rsid w:val="00CC26FB"/>
    <w:rPr>
      <w:rFonts w:ascii="Arial" w:hAnsi="Arial" w:cs="Arial"/>
      <w:color w:val="000000"/>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uisio\Desktop\Template%20-%20Gloss&#225;ri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29CCBEB7E4D46BF94CA5F2A77282200"/>
        <w:category>
          <w:name w:val="Geral"/>
          <w:gallery w:val="placeholder"/>
        </w:category>
        <w:types>
          <w:type w:val="bbPlcHdr"/>
        </w:types>
        <w:behaviors>
          <w:behavior w:val="content"/>
        </w:behaviors>
        <w:guid w:val="{AEFC5DAC-91BC-44F3-A577-28962B6C16B7}"/>
      </w:docPartPr>
      <w:docPartBody>
        <w:p w:rsidR="00AB0C05" w:rsidRDefault="002C27B1">
          <w:pPr>
            <w:pStyle w:val="D29CCBEB7E4D46BF94CA5F2A77282200"/>
          </w:pPr>
          <w:r w:rsidRPr="003D2951">
            <w:rPr>
              <w:rStyle w:val="TextodoEspaoReservado"/>
            </w:rPr>
            <w:t>[Título]</w:t>
          </w:r>
        </w:p>
      </w:docPartBody>
    </w:docPart>
    <w:docPart>
      <w:docPartPr>
        <w:name w:val="9456FC71840E45C39164A502A65831FB"/>
        <w:category>
          <w:name w:val="Geral"/>
          <w:gallery w:val="placeholder"/>
        </w:category>
        <w:types>
          <w:type w:val="bbPlcHdr"/>
        </w:types>
        <w:behaviors>
          <w:behavior w:val="content"/>
        </w:behaviors>
        <w:guid w:val="{67FE891E-8468-4198-BC2D-74F8248374E9}"/>
      </w:docPartPr>
      <w:docPartBody>
        <w:p w:rsidR="00AB0C05" w:rsidRDefault="002C27B1">
          <w:pPr>
            <w:pStyle w:val="9456FC71840E45C39164A502A65831FB"/>
          </w:pPr>
          <w:r w:rsidRPr="00A0088E">
            <w:rPr>
              <w:rStyle w:val="TextodoEspaoReservado"/>
            </w:rPr>
            <w:t>[Título]</w:t>
          </w:r>
        </w:p>
      </w:docPartBody>
    </w:docPart>
    <w:docPart>
      <w:docPartPr>
        <w:name w:val="FF299D38C30643929E0C4DC6EA4A8081"/>
        <w:category>
          <w:name w:val="Geral"/>
          <w:gallery w:val="placeholder"/>
        </w:category>
        <w:types>
          <w:type w:val="bbPlcHdr"/>
        </w:types>
        <w:behaviors>
          <w:behavior w:val="content"/>
        </w:behaviors>
        <w:guid w:val="{0149C393-59DB-4EF5-9647-BFA7A72DBE21}"/>
      </w:docPartPr>
      <w:docPartBody>
        <w:p w:rsidR="00AB0C05" w:rsidRDefault="002C27B1">
          <w:pPr>
            <w:pStyle w:val="FF299D38C30643929E0C4DC6EA4A8081"/>
          </w:pPr>
          <w:r w:rsidRPr="00A0088E">
            <w:rPr>
              <w:rStyle w:val="TextodoEspaoReservado"/>
            </w:rPr>
            <w:t>[Gestor]</w:t>
          </w:r>
        </w:p>
      </w:docPartBody>
    </w:docPart>
    <w:docPart>
      <w:docPartPr>
        <w:name w:val="845D6D3E57964B1B8CFD1D99E969B927"/>
        <w:category>
          <w:name w:val="Geral"/>
          <w:gallery w:val="placeholder"/>
        </w:category>
        <w:types>
          <w:type w:val="bbPlcHdr"/>
        </w:types>
        <w:behaviors>
          <w:behavior w:val="content"/>
        </w:behaviors>
        <w:guid w:val="{52A9A93E-E446-48BF-9923-274177AEE96D}"/>
      </w:docPartPr>
      <w:docPartBody>
        <w:p w:rsidR="00AB0C05" w:rsidRDefault="002C27B1">
          <w:pPr>
            <w:pStyle w:val="845D6D3E57964B1B8CFD1D99E969B927"/>
          </w:pPr>
          <w:r w:rsidRPr="00A0088E">
            <w:rPr>
              <w:rStyle w:val="TextodoEspaoReservado"/>
            </w:rPr>
            <w:t>[Assunto]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7B1"/>
    <w:rsid w:val="002C27B1"/>
    <w:rsid w:val="00326C82"/>
    <w:rsid w:val="00973458"/>
    <w:rsid w:val="00AB0C05"/>
    <w:rsid w:val="00BD4D97"/>
    <w:rsid w:val="00C26F1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Pr>
      <w:color w:val="808080"/>
    </w:rPr>
  </w:style>
  <w:style w:type="paragraph" w:customStyle="1" w:styleId="D29CCBEB7E4D46BF94CA5F2A77282200">
    <w:name w:val="D29CCBEB7E4D46BF94CA5F2A77282200"/>
  </w:style>
  <w:style w:type="paragraph" w:customStyle="1" w:styleId="9456FC71840E45C39164A502A65831FB">
    <w:name w:val="9456FC71840E45C39164A502A65831FB"/>
  </w:style>
  <w:style w:type="paragraph" w:customStyle="1" w:styleId="FF299D38C30643929E0C4DC6EA4A8081">
    <w:name w:val="FF299D38C30643929E0C4DC6EA4A8081"/>
  </w:style>
  <w:style w:type="paragraph" w:customStyle="1" w:styleId="845D6D3E57964B1B8CFD1D99E969B927">
    <w:name w:val="845D6D3E57964B1B8CFD1D99E969B9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 - Glossário</Template>
  <TotalTime>7</TotalTime>
  <Pages>4</Pages>
  <Words>321</Words>
  <Characters>1737</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Glossário</vt:lpstr>
    </vt:vector>
  </TitlesOfParts>
  <Manager>JOB SEA – MAR DE OPORTUNIDADES</Manager>
  <Company/>
  <LinksUpToDate>false</LinksUpToDate>
  <CharactersWithSpaces>2054</CharactersWithSpaces>
  <SharedDoc>false</SharedDoc>
  <HLinks>
    <vt:vector size="72" baseType="variant">
      <vt:variant>
        <vt:i4>1245240</vt:i4>
      </vt:variant>
      <vt:variant>
        <vt:i4>62</vt:i4>
      </vt:variant>
      <vt:variant>
        <vt:i4>0</vt:i4>
      </vt:variant>
      <vt:variant>
        <vt:i4>5</vt:i4>
      </vt:variant>
      <vt:variant>
        <vt:lpwstr/>
      </vt:variant>
      <vt:variant>
        <vt:lpwstr>_Toc124651811</vt:lpwstr>
      </vt:variant>
      <vt:variant>
        <vt:i4>1245240</vt:i4>
      </vt:variant>
      <vt:variant>
        <vt:i4>56</vt:i4>
      </vt:variant>
      <vt:variant>
        <vt:i4>0</vt:i4>
      </vt:variant>
      <vt:variant>
        <vt:i4>5</vt:i4>
      </vt:variant>
      <vt:variant>
        <vt:lpwstr/>
      </vt:variant>
      <vt:variant>
        <vt:lpwstr>_Toc124651810</vt:lpwstr>
      </vt:variant>
      <vt:variant>
        <vt:i4>1179704</vt:i4>
      </vt:variant>
      <vt:variant>
        <vt:i4>50</vt:i4>
      </vt:variant>
      <vt:variant>
        <vt:i4>0</vt:i4>
      </vt:variant>
      <vt:variant>
        <vt:i4>5</vt:i4>
      </vt:variant>
      <vt:variant>
        <vt:lpwstr/>
      </vt:variant>
      <vt:variant>
        <vt:lpwstr>_Toc124651809</vt:lpwstr>
      </vt:variant>
      <vt:variant>
        <vt:i4>1179704</vt:i4>
      </vt:variant>
      <vt:variant>
        <vt:i4>44</vt:i4>
      </vt:variant>
      <vt:variant>
        <vt:i4>0</vt:i4>
      </vt:variant>
      <vt:variant>
        <vt:i4>5</vt:i4>
      </vt:variant>
      <vt:variant>
        <vt:lpwstr/>
      </vt:variant>
      <vt:variant>
        <vt:lpwstr>_Toc124651808</vt:lpwstr>
      </vt:variant>
      <vt:variant>
        <vt:i4>1179704</vt:i4>
      </vt:variant>
      <vt:variant>
        <vt:i4>38</vt:i4>
      </vt:variant>
      <vt:variant>
        <vt:i4>0</vt:i4>
      </vt:variant>
      <vt:variant>
        <vt:i4>5</vt:i4>
      </vt:variant>
      <vt:variant>
        <vt:lpwstr/>
      </vt:variant>
      <vt:variant>
        <vt:lpwstr>_Toc124651807</vt:lpwstr>
      </vt:variant>
      <vt:variant>
        <vt:i4>1179704</vt:i4>
      </vt:variant>
      <vt:variant>
        <vt:i4>32</vt:i4>
      </vt:variant>
      <vt:variant>
        <vt:i4>0</vt:i4>
      </vt:variant>
      <vt:variant>
        <vt:i4>5</vt:i4>
      </vt:variant>
      <vt:variant>
        <vt:lpwstr/>
      </vt:variant>
      <vt:variant>
        <vt:lpwstr>_Toc124651806</vt:lpwstr>
      </vt:variant>
      <vt:variant>
        <vt:i4>1179704</vt:i4>
      </vt:variant>
      <vt:variant>
        <vt:i4>26</vt:i4>
      </vt:variant>
      <vt:variant>
        <vt:i4>0</vt:i4>
      </vt:variant>
      <vt:variant>
        <vt:i4>5</vt:i4>
      </vt:variant>
      <vt:variant>
        <vt:lpwstr/>
      </vt:variant>
      <vt:variant>
        <vt:lpwstr>_Toc124651805</vt:lpwstr>
      </vt:variant>
      <vt:variant>
        <vt:i4>1179704</vt:i4>
      </vt:variant>
      <vt:variant>
        <vt:i4>20</vt:i4>
      </vt:variant>
      <vt:variant>
        <vt:i4>0</vt:i4>
      </vt:variant>
      <vt:variant>
        <vt:i4>5</vt:i4>
      </vt:variant>
      <vt:variant>
        <vt:lpwstr/>
      </vt:variant>
      <vt:variant>
        <vt:lpwstr>_Toc124651804</vt:lpwstr>
      </vt:variant>
      <vt:variant>
        <vt:i4>1179704</vt:i4>
      </vt:variant>
      <vt:variant>
        <vt:i4>14</vt:i4>
      </vt:variant>
      <vt:variant>
        <vt:i4>0</vt:i4>
      </vt:variant>
      <vt:variant>
        <vt:i4>5</vt:i4>
      </vt:variant>
      <vt:variant>
        <vt:lpwstr/>
      </vt:variant>
      <vt:variant>
        <vt:lpwstr>_Toc124651803</vt:lpwstr>
      </vt:variant>
      <vt:variant>
        <vt:i4>1179704</vt:i4>
      </vt:variant>
      <vt:variant>
        <vt:i4>8</vt:i4>
      </vt:variant>
      <vt:variant>
        <vt:i4>0</vt:i4>
      </vt:variant>
      <vt:variant>
        <vt:i4>5</vt:i4>
      </vt:variant>
      <vt:variant>
        <vt:lpwstr/>
      </vt:variant>
      <vt:variant>
        <vt:lpwstr>_Toc124651802</vt:lpwstr>
      </vt:variant>
      <vt:variant>
        <vt:i4>1179704</vt:i4>
      </vt:variant>
      <vt:variant>
        <vt:i4>2</vt:i4>
      </vt:variant>
      <vt:variant>
        <vt:i4>0</vt:i4>
      </vt:variant>
      <vt:variant>
        <vt:i4>5</vt:i4>
      </vt:variant>
      <vt:variant>
        <vt:lpwstr/>
      </vt:variant>
      <vt:variant>
        <vt:lpwstr>_Toc124651801</vt:lpwstr>
      </vt:variant>
      <vt:variant>
        <vt:i4>983054</vt:i4>
      </vt:variant>
      <vt:variant>
        <vt:i4>-1</vt:i4>
      </vt:variant>
      <vt:variant>
        <vt:i4>1027</vt:i4>
      </vt:variant>
      <vt:variant>
        <vt:i4>1</vt:i4>
      </vt:variant>
      <vt:variant>
        <vt:lpwstr>barracuda server:456:active jobs:politec:capa de proposta.jpg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Glossário</dc:title>
  <dc:subject>Versão 1</dc:subject>
  <dc:creator>Aluisio</dc:creator>
  <cp:lastModifiedBy>Aluisio Santos</cp:lastModifiedBy>
  <cp:revision>5</cp:revision>
  <cp:lastPrinted>2005-05-05T14:34:00Z</cp:lastPrinted>
  <dcterms:created xsi:type="dcterms:W3CDTF">2020-11-20T22:36:00Z</dcterms:created>
  <dcterms:modified xsi:type="dcterms:W3CDTF">2020-12-14T10:57:00Z</dcterms:modified>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ão Modelo">
    <vt:i4>1</vt:i4>
  </property>
</Properties>
</file>