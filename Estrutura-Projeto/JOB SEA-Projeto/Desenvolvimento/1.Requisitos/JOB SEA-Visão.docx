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A25C4" w:rsidRDefault="000C79D2" w:rsidP="006F3CDE">
      <w:pPr>
        <w:jc w:val="center"/>
      </w:pPr>
      <w:r>
        <w:rPr>
          <w:noProof/>
        </w:rPr>
        <w:drawing>
          <wp:inline distT="0" distB="0" distL="0" distR="0">
            <wp:extent cx="6120130" cy="34423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1F1E00" w:rsidP="001F1E00">
      <w:pPr>
        <w:jc w:val="center"/>
      </w:pPr>
      <w:r w:rsidRPr="001F1E00">
        <w:rPr>
          <w:sz w:val="72"/>
          <w:szCs w:val="72"/>
        </w:rPr>
        <w:t>JOB SEA</w:t>
      </w:r>
    </w:p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Default="006A25C4" w:rsidP="006A25C4"/>
    <w:p w:rsidR="006A25C4" w:rsidRDefault="006A25C4" w:rsidP="001F1E00">
      <w:pPr>
        <w:tabs>
          <w:tab w:val="left" w:pos="4184"/>
        </w:tabs>
        <w:rPr>
          <w:i/>
        </w:rPr>
      </w:pPr>
    </w:p>
    <w:p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A8A64" wp14:editId="189BDF4B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5DFBFFF6316047168BF37966E6F3FAB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Visão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FA8A6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5DFBFFF6316047168BF37966E6F3FAB5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Visão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D2063B" wp14:editId="4A45D1EF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B044C5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</w:t>
                                </w:r>
                              </w:p>
                            </w:sdtContent>
                          </w:sdt>
                          <w:p w:rsidR="006A25C4" w:rsidRPr="0037364C" w:rsidRDefault="006A25C4" w:rsidP="006A25C4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6A25C4" w:rsidRPr="0037364C" w:rsidRDefault="006A25C4" w:rsidP="006A25C4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2063B" id="_x0000_s1027" type="#_x0000_t202" style="position:absolute;left:0;text-align:left;margin-left:-54.4pt;margin-top:15.5pt;width:559.25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B044C5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</w:t>
                          </w:r>
                        </w:p>
                      </w:sdtContent>
                    </w:sdt>
                    <w:p w:rsidR="006A25C4" w:rsidRPr="0037364C" w:rsidRDefault="006A25C4" w:rsidP="006A25C4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:rsidR="006A25C4" w:rsidRPr="0037364C" w:rsidRDefault="006A25C4" w:rsidP="006A25C4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>
      <w:r>
        <w:tab/>
      </w:r>
    </w:p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Default="006A25C4" w:rsidP="006A25C4">
      <w:pPr>
        <w:tabs>
          <w:tab w:val="left" w:pos="3700"/>
        </w:tabs>
      </w:pPr>
      <w:r>
        <w:tab/>
      </w:r>
    </w:p>
    <w:p w:rsidR="006A25C4" w:rsidRPr="00264EFB" w:rsidRDefault="006A25C4" w:rsidP="006A25C4">
      <w:pPr>
        <w:tabs>
          <w:tab w:val="left" w:pos="3700"/>
        </w:tabs>
        <w:sectPr w:rsidR="006A25C4" w:rsidRPr="00264EFB">
          <w:headerReference w:type="first" r:id="rId9"/>
          <w:footerReference w:type="first" r:id="rId10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93A91E" wp14:editId="02CBE84D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  <w:lang w:val="es-ES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:rsidR="006A25C4" w:rsidRPr="001F1E00" w:rsidRDefault="004C4EDA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s-ES"/>
                                  </w:rPr>
                                  <w:t>JOB SEA - MAR DE OPORTUNIDADES</w:t>
                                </w:r>
                              </w:p>
                            </w:sdtContent>
                          </w:sdt>
                          <w:p w:rsidR="006A25C4" w:rsidRPr="001F1E00" w:rsidRDefault="006A25C4" w:rsidP="006A25C4">
                            <w:pPr>
                              <w:pStyle w:val="Titulodocument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3A91E" id="Text Box 4" o:spid="_x0000_s1028" type="#_x0000_t202" style="position:absolute;left:0;text-align:left;margin-left:-59.15pt;margin-top:23pt;width:572.4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  <w:lang w:val="es-ES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:rsidR="006A25C4" w:rsidRPr="001F1E00" w:rsidRDefault="004C4EDA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s-ES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s-ES"/>
                            </w:rPr>
                            <w:t>JOB SEA - MAR DE OPORTUNIDADES</w:t>
                          </w:r>
                        </w:p>
                      </w:sdtContent>
                    </w:sdt>
                    <w:p w:rsidR="006A25C4" w:rsidRPr="001F1E00" w:rsidRDefault="006A25C4" w:rsidP="006A25C4">
                      <w:pPr>
                        <w:pStyle w:val="Titulodocumento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CA1C0D" w:rsidRDefault="00E14F8E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A25C4" w:rsidTr="00EC38D2">
        <w:trPr>
          <w:trHeight w:val="284"/>
        </w:trPr>
        <w:tc>
          <w:tcPr>
            <w:tcW w:w="1550" w:type="dxa"/>
            <w:shd w:val="clear" w:color="auto" w:fill="C00000"/>
          </w:tcPr>
          <w:p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A25C4" w:rsidTr="00EC38D2">
        <w:trPr>
          <w:trHeight w:val="284"/>
        </w:trPr>
        <w:tc>
          <w:tcPr>
            <w:tcW w:w="1550" w:type="dxa"/>
          </w:tcPr>
          <w:p w:rsidR="006A25C4" w:rsidRPr="00F93F07" w:rsidRDefault="001F1E00" w:rsidP="00EC38D2">
            <w:pPr>
              <w:pStyle w:val="Instruo"/>
              <w:rPr>
                <w:i w:val="0"/>
                <w:iCs/>
                <w:color w:val="auto"/>
              </w:rPr>
            </w:pPr>
            <w:r w:rsidRPr="00F93F07">
              <w:rPr>
                <w:i w:val="0"/>
                <w:iCs/>
                <w:color w:val="auto"/>
              </w:rPr>
              <w:t>10/11/2020</w:t>
            </w:r>
          </w:p>
          <w:p w:rsidR="006A25C4" w:rsidRPr="00AB66FD" w:rsidRDefault="006A25C4" w:rsidP="00EC38D2">
            <w:pPr>
              <w:pStyle w:val="Instruo"/>
            </w:pPr>
          </w:p>
        </w:tc>
        <w:tc>
          <w:tcPr>
            <w:tcW w:w="1080" w:type="dxa"/>
          </w:tcPr>
          <w:p w:rsidR="006A25C4" w:rsidRPr="00F93F07" w:rsidRDefault="001F1E00" w:rsidP="00EC38D2">
            <w:pPr>
              <w:pStyle w:val="Instruo"/>
              <w:rPr>
                <w:i w:val="0"/>
                <w:iCs/>
              </w:rPr>
            </w:pPr>
            <w:r w:rsidRPr="00F93F07">
              <w:rPr>
                <w:i w:val="0"/>
                <w:iCs/>
                <w:color w:val="auto"/>
              </w:rPr>
              <w:t>1</w:t>
            </w:r>
          </w:p>
        </w:tc>
        <w:tc>
          <w:tcPr>
            <w:tcW w:w="4680" w:type="dxa"/>
          </w:tcPr>
          <w:p w:rsidR="006A25C4" w:rsidRPr="00F93F07" w:rsidRDefault="001F1E00" w:rsidP="00EC38D2">
            <w:pPr>
              <w:pStyle w:val="Instruo"/>
              <w:rPr>
                <w:i w:val="0"/>
                <w:iCs/>
              </w:rPr>
            </w:pPr>
            <w:r w:rsidRPr="00F93F07">
              <w:rPr>
                <w:i w:val="0"/>
                <w:iCs/>
                <w:color w:val="auto"/>
              </w:rPr>
              <w:t>Trabalho de Conclusão do Curso</w:t>
            </w:r>
          </w:p>
        </w:tc>
        <w:tc>
          <w:tcPr>
            <w:tcW w:w="2410" w:type="dxa"/>
          </w:tcPr>
          <w:p w:rsidR="006A25C4" w:rsidRPr="00F93F07" w:rsidRDefault="001F1E00" w:rsidP="00EC38D2">
            <w:pPr>
              <w:pStyle w:val="Instruo"/>
              <w:rPr>
                <w:i w:val="0"/>
                <w:iCs/>
                <w:color w:val="auto"/>
              </w:rPr>
            </w:pPr>
            <w:r w:rsidRPr="00F93F07">
              <w:rPr>
                <w:i w:val="0"/>
                <w:iCs/>
                <w:color w:val="auto"/>
              </w:rPr>
              <w:t>Aluisio José Galvão dos Santos</w:t>
            </w:r>
          </w:p>
        </w:tc>
      </w:tr>
      <w:tr w:rsidR="00141DF7" w:rsidTr="00EC38D2">
        <w:trPr>
          <w:trHeight w:val="284"/>
        </w:trPr>
        <w:tc>
          <w:tcPr>
            <w:tcW w:w="1550" w:type="dxa"/>
          </w:tcPr>
          <w:p w:rsidR="00141DF7" w:rsidRDefault="00141DF7" w:rsidP="00141DF7">
            <w:pPr>
              <w:jc w:val="left"/>
            </w:pPr>
            <w:r>
              <w:t>06/01/2021</w:t>
            </w:r>
          </w:p>
        </w:tc>
        <w:tc>
          <w:tcPr>
            <w:tcW w:w="1080" w:type="dxa"/>
          </w:tcPr>
          <w:p w:rsidR="00141DF7" w:rsidRDefault="00141DF7" w:rsidP="00141DF7">
            <w:pPr>
              <w:jc w:val="left"/>
            </w:pPr>
            <w:r>
              <w:t>2</w:t>
            </w:r>
          </w:p>
        </w:tc>
        <w:tc>
          <w:tcPr>
            <w:tcW w:w="4680" w:type="dxa"/>
          </w:tcPr>
          <w:p w:rsidR="00141DF7" w:rsidRPr="00F93F07" w:rsidRDefault="00141DF7" w:rsidP="00141DF7">
            <w:pPr>
              <w:pStyle w:val="Instruo"/>
              <w:rPr>
                <w:i w:val="0"/>
                <w:iCs/>
              </w:rPr>
            </w:pPr>
            <w:r w:rsidRPr="00F93F07">
              <w:rPr>
                <w:i w:val="0"/>
                <w:iCs/>
                <w:color w:val="auto"/>
              </w:rPr>
              <w:t>Trabalho de Conclusão do Curso</w:t>
            </w:r>
          </w:p>
        </w:tc>
        <w:tc>
          <w:tcPr>
            <w:tcW w:w="2410" w:type="dxa"/>
          </w:tcPr>
          <w:p w:rsidR="00141DF7" w:rsidRPr="00F93F07" w:rsidRDefault="00141DF7" w:rsidP="00141DF7">
            <w:pPr>
              <w:pStyle w:val="Instruo"/>
              <w:rPr>
                <w:i w:val="0"/>
                <w:iCs/>
                <w:color w:val="auto"/>
              </w:rPr>
            </w:pPr>
            <w:r w:rsidRPr="00F93F07">
              <w:rPr>
                <w:i w:val="0"/>
                <w:iCs/>
                <w:color w:val="auto"/>
              </w:rPr>
              <w:t>Aluisio José Galvão dos Santos</w:t>
            </w:r>
          </w:p>
        </w:tc>
      </w:tr>
    </w:tbl>
    <w:p w:rsidR="00CA1C0D" w:rsidRDefault="00CA1C0D"/>
    <w:p w:rsidR="00CA1C0D" w:rsidRDefault="00E14F8E">
      <w:pPr>
        <w:pStyle w:val="Ttulo"/>
        <w:jc w:val="center"/>
      </w:pPr>
      <w:r>
        <w:br w:type="page"/>
      </w:r>
      <w:r>
        <w:lastRenderedPageBreak/>
        <w:t>SUMÁRIO</w:t>
      </w:r>
    </w:p>
    <w:p w:rsidR="00B31999" w:rsidRDefault="00E14F8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1559909" w:history="1">
        <w:r w:rsidR="00B31999" w:rsidRPr="00233068">
          <w:rPr>
            <w:rStyle w:val="Hyperlink"/>
          </w:rPr>
          <w:t>1. Introdução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_Toc41559909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:rsidR="00B31999" w:rsidRDefault="008149C8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0" w:history="1">
        <w:r w:rsidR="00B31999" w:rsidRPr="00233068">
          <w:rPr>
            <w:rStyle w:val="Hyperlink"/>
            <w:lang w:val="pt-PT"/>
          </w:rPr>
          <w:t>1.1. Resumo do Negócio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_Toc41559910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:rsidR="00B31999" w:rsidRDefault="008149C8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1" w:history="1">
        <w:r w:rsidR="00B31999" w:rsidRPr="00233068">
          <w:rPr>
            <w:rStyle w:val="Hyperlink"/>
            <w:lang w:val="pt-PT"/>
          </w:rPr>
          <w:t>1.2. Objetivo do Sistema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_Toc41559911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:rsidR="00B31999" w:rsidRDefault="008149C8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2" w:history="1">
        <w:r w:rsidR="00B31999" w:rsidRPr="00233068">
          <w:rPr>
            <w:rStyle w:val="Hyperlink"/>
            <w:lang w:val="pt-PT"/>
          </w:rPr>
          <w:t>1.3. Glossário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_Toc41559912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:rsidR="00B31999" w:rsidRDefault="008149C8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3" w:history="1">
        <w:r w:rsidR="00B31999" w:rsidRPr="00233068">
          <w:rPr>
            <w:rStyle w:val="Hyperlink"/>
            <w:lang w:val="pt-PT"/>
          </w:rPr>
          <w:t>1.4. Referências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_Toc41559913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:rsidR="00B31999" w:rsidRDefault="008149C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4" w:history="1">
        <w:r w:rsidR="00B31999" w:rsidRPr="00233068">
          <w:rPr>
            <w:rStyle w:val="Hyperlink"/>
          </w:rPr>
          <w:t>2. Problema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_Toc41559914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5</w:t>
        </w:r>
        <w:r w:rsidR="00B31999">
          <w:rPr>
            <w:webHidden/>
          </w:rPr>
          <w:fldChar w:fldCharType="end"/>
        </w:r>
      </w:hyperlink>
    </w:p>
    <w:p w:rsidR="00B31999" w:rsidRDefault="008149C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5" w:history="1">
        <w:r w:rsidR="00B31999" w:rsidRPr="00233068">
          <w:rPr>
            <w:rStyle w:val="Hyperlink"/>
            <w:lang w:val="pt-PT"/>
          </w:rPr>
          <w:t>3. Usuários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_Toc41559915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:rsidR="00B31999" w:rsidRDefault="008149C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6" w:history="1">
        <w:r w:rsidR="00B31999" w:rsidRPr="00233068">
          <w:rPr>
            <w:rStyle w:val="Hyperlink"/>
            <w:lang w:val="pt-PT"/>
          </w:rPr>
          <w:t>4. Restrições Impostas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_Toc41559916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:rsidR="00B31999" w:rsidRDefault="008149C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7" w:history="1">
        <w:r w:rsidR="00B31999" w:rsidRPr="00233068">
          <w:rPr>
            <w:rStyle w:val="Hyperlink"/>
            <w:lang w:val="pt-PT"/>
          </w:rPr>
          <w:t>5. Riscos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_Toc41559917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:rsidR="00B31999" w:rsidRDefault="008149C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8" w:history="1">
        <w:r w:rsidR="00B31999" w:rsidRPr="00233068">
          <w:rPr>
            <w:rStyle w:val="Hyperlink"/>
            <w:lang w:val="pt-PT"/>
          </w:rPr>
          <w:t>6. Requisitos de Documentação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_Toc41559918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:rsidR="00CA1C0D" w:rsidRDefault="00E14F8E">
      <w:pPr>
        <w:spacing w:before="120" w:after="120"/>
      </w:pPr>
      <w:r>
        <w:fldChar w:fldCharType="end"/>
      </w:r>
      <w:r>
        <w:t xml:space="preserve"> </w:t>
      </w:r>
    </w:p>
    <w:p w:rsidR="00CA1C0D" w:rsidRDefault="00E14F8E">
      <w:pPr>
        <w:pStyle w:val="Ttulo1"/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4155990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Introdução</w:t>
      </w:r>
      <w:bookmarkEnd w:id="13"/>
    </w:p>
    <w:p w:rsidR="00152A9F" w:rsidRDefault="00152A9F" w:rsidP="00152A9F">
      <w:pPr>
        <w:pStyle w:val="Ttulo2"/>
        <w:rPr>
          <w:lang w:val="pt-PT"/>
        </w:rPr>
      </w:pPr>
      <w:bookmarkStart w:id="14" w:name="_Toc41559910"/>
      <w:r>
        <w:rPr>
          <w:lang w:val="pt-PT"/>
        </w:rPr>
        <w:t>Resumo do Negócio</w:t>
      </w:r>
      <w:bookmarkEnd w:id="14"/>
    </w:p>
    <w:p w:rsidR="00AE6FF9" w:rsidRDefault="00AE6FF9" w:rsidP="00AE6FF9">
      <w:pPr>
        <w:rPr>
          <w:lang w:eastAsia="en-US"/>
        </w:rPr>
      </w:pPr>
      <w:r w:rsidRPr="00AE6FF9">
        <w:rPr>
          <w:lang w:eastAsia="en-US"/>
        </w:rPr>
        <w:t xml:space="preserve">Este projeto tem por objetivo desenvolver uma aplicação que facilite a qualidade para projetos inovadores nas áreas de pequenos, médios e grandes </w:t>
      </w:r>
      <w:r>
        <w:rPr>
          <w:lang w:eastAsia="en-US"/>
        </w:rPr>
        <w:t>projetos</w:t>
      </w:r>
      <w:r w:rsidRPr="00AE6FF9">
        <w:rPr>
          <w:lang w:eastAsia="en-US"/>
        </w:rPr>
        <w:t xml:space="preserve"> tecnológicos. </w:t>
      </w:r>
    </w:p>
    <w:p w:rsidR="00AE6FF9" w:rsidRPr="00AE6FF9" w:rsidRDefault="00AE6FF9" w:rsidP="00AE6FF9">
      <w:pPr>
        <w:rPr>
          <w:lang w:val="pt-PT" w:eastAsia="en-US"/>
        </w:rPr>
      </w:pPr>
      <w:r w:rsidRPr="00AE6FF9">
        <w:rPr>
          <w:lang w:eastAsia="en-US"/>
        </w:rPr>
        <w:t xml:space="preserve">Temos como propósito para projetos inovadores, com transparência e liberdade de seus usuários, pois teremos várias </w:t>
      </w:r>
      <w:r>
        <w:rPr>
          <w:lang w:eastAsia="en-US"/>
        </w:rPr>
        <w:t>pessoas</w:t>
      </w:r>
      <w:r w:rsidRPr="00AE6FF9">
        <w:rPr>
          <w:lang w:eastAsia="en-US"/>
        </w:rPr>
        <w:t xml:space="preserve"> formadas entre Freelancers altamente capacitados e de diversos setores como:  Web Designers, Web </w:t>
      </w:r>
      <w:proofErr w:type="spellStart"/>
      <w:r w:rsidRPr="00AE6FF9">
        <w:rPr>
          <w:lang w:eastAsia="en-US"/>
        </w:rPr>
        <w:t>Developers</w:t>
      </w:r>
      <w:proofErr w:type="spellEnd"/>
      <w:r w:rsidRPr="00AE6FF9">
        <w:rPr>
          <w:lang w:eastAsia="en-US"/>
        </w:rPr>
        <w:t xml:space="preserve">, Web Masters, Analistas de Sistemas e técnicos em Informática, entre outros. E seus serviços procurados por </w:t>
      </w:r>
      <w:proofErr w:type="spellStart"/>
      <w:r w:rsidRPr="00AE6FF9">
        <w:rPr>
          <w:lang w:eastAsia="en-US"/>
        </w:rPr>
        <w:t>Owners</w:t>
      </w:r>
      <w:proofErr w:type="spellEnd"/>
      <w:r>
        <w:rPr>
          <w:lang w:eastAsia="en-US"/>
        </w:rPr>
        <w:t xml:space="preserve"> (clientes)</w:t>
      </w:r>
      <w:r w:rsidRPr="00AE6FF9">
        <w:rPr>
          <w:lang w:eastAsia="en-US"/>
        </w:rPr>
        <w:t xml:space="preserve"> e empresas de forma transparente e com um canal de comunicação abrangente onde serão repassados projetos de diferentes áreas para cada especialista, fazendo com que possam assim executar seus trabalhos de uma forma mais eficiente e com um custo-benefício considerável.</w:t>
      </w:r>
    </w:p>
    <w:p w:rsidR="008535C4" w:rsidRDefault="008535C4" w:rsidP="00970EC6">
      <w:pPr>
        <w:pStyle w:val="Ttulo2"/>
        <w:rPr>
          <w:lang w:val="pt-PT"/>
        </w:rPr>
      </w:pPr>
      <w:bookmarkStart w:id="15" w:name="_Toc41559911"/>
      <w:r>
        <w:rPr>
          <w:lang w:val="pt-PT"/>
        </w:rPr>
        <w:t>Objetivo do Sistema</w:t>
      </w:r>
      <w:bookmarkEnd w:id="15"/>
    </w:p>
    <w:p w:rsidR="00AE6FF9" w:rsidRPr="00AE6FF9" w:rsidRDefault="00AE6FF9" w:rsidP="00AE6FF9">
      <w:pPr>
        <w:rPr>
          <w:lang w:val="pt-PT" w:eastAsia="en-US"/>
        </w:rPr>
      </w:pPr>
      <w:r w:rsidRPr="00AE6FF9">
        <w:rPr>
          <w:lang w:val="pt-PT" w:eastAsia="en-US"/>
        </w:rPr>
        <w:t xml:space="preserve">Job Sea, ou “Mar de trabalho”. Tem como objetivo principal permitir que pessoas publiquem seus projetos freelancers na área tecnológica, em uma plataforma Microsoft Windows network e/ou encontre </w:t>
      </w:r>
      <w:r>
        <w:rPr>
          <w:lang w:val="pt-PT" w:eastAsia="en-US"/>
        </w:rPr>
        <w:t xml:space="preserve">pessoas </w:t>
      </w:r>
      <w:r w:rsidRPr="00AE6FF9">
        <w:rPr>
          <w:lang w:val="pt-PT" w:eastAsia="en-US"/>
        </w:rPr>
        <w:t xml:space="preserve"> para trabalhar em diversos outros projetos, como também seus Owner, ou seja, “contratantes” </w:t>
      </w:r>
      <w:r>
        <w:rPr>
          <w:lang w:val="pt-PT" w:eastAsia="en-US"/>
        </w:rPr>
        <w:t>encontre pessoas</w:t>
      </w:r>
      <w:r w:rsidRPr="00AE6FF9">
        <w:rPr>
          <w:lang w:val="pt-PT" w:eastAsia="en-US"/>
        </w:rPr>
        <w:t xml:space="preserve"> preparadas para seus determinados </w:t>
      </w:r>
      <w:r>
        <w:rPr>
          <w:lang w:val="pt-PT" w:eastAsia="en-US"/>
        </w:rPr>
        <w:t>projetos</w:t>
      </w:r>
      <w:r w:rsidRPr="00AE6FF9">
        <w:rPr>
          <w:lang w:val="pt-PT" w:eastAsia="en-US"/>
        </w:rPr>
        <w:t>.</w:t>
      </w:r>
    </w:p>
    <w:p w:rsidR="00152A9F" w:rsidRDefault="00152A9F" w:rsidP="00152A9F">
      <w:pPr>
        <w:pStyle w:val="Ttulo2"/>
        <w:rPr>
          <w:lang w:val="pt-PT"/>
        </w:rPr>
      </w:pPr>
      <w:bookmarkStart w:id="16" w:name="_Toc41559913"/>
      <w:r>
        <w:rPr>
          <w:lang w:val="pt-PT"/>
        </w:rPr>
        <w:t>Referências</w:t>
      </w:r>
      <w:bookmarkEnd w:id="16"/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BENTO, Evaldo Junior. Desenvolvimento WEB com: PHP e MSQL. Vila Mariana – São Paulo – SP – Brasil: Casa do Código, 2005. 204 p.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 </w:t>
      </w:r>
    </w:p>
    <w:p w:rsidR="001F1E00" w:rsidRPr="001F1E00" w:rsidRDefault="001F1E00" w:rsidP="001F1E00">
      <w:pPr>
        <w:rPr>
          <w:lang w:val="en-US" w:eastAsia="en-US"/>
        </w:rPr>
      </w:pPr>
      <w:r w:rsidRPr="001F1E00">
        <w:rPr>
          <w:lang w:val="pt-PT" w:eastAsia="en-US"/>
        </w:rPr>
        <w:t xml:space="preserve">BOOCH, Grady; RUMBAUGH, James; JACOBSON, Ivar. UML: Guia DO Usuário. </w:t>
      </w:r>
      <w:r w:rsidRPr="001F1E00">
        <w:rPr>
          <w:lang w:val="en-US" w:eastAsia="en-US"/>
        </w:rPr>
        <w:t xml:space="preserve">2.0. ed. [S. l.]: Elsevier </w:t>
      </w:r>
      <w:proofErr w:type="spellStart"/>
      <w:r w:rsidRPr="001F1E00">
        <w:rPr>
          <w:lang w:val="en-US" w:eastAsia="en-US"/>
        </w:rPr>
        <w:t>Brasil</w:t>
      </w:r>
      <w:proofErr w:type="spellEnd"/>
      <w:r w:rsidRPr="001F1E00">
        <w:rPr>
          <w:lang w:val="en-US" w:eastAsia="en-US"/>
        </w:rPr>
        <w:t xml:space="preserve">, 1998. 474 p. </w:t>
      </w:r>
    </w:p>
    <w:p w:rsidR="001F1E00" w:rsidRPr="001F1E00" w:rsidRDefault="001F1E00" w:rsidP="001F1E00">
      <w:pPr>
        <w:rPr>
          <w:lang w:val="en-US" w:eastAsia="en-US"/>
        </w:rPr>
      </w:pPr>
      <w:r w:rsidRPr="001F1E00">
        <w:rPr>
          <w:lang w:val="en-US" w:eastAsia="en-US"/>
        </w:rPr>
        <w:t xml:space="preserve">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en-US" w:eastAsia="en-US"/>
        </w:rPr>
        <w:t xml:space="preserve">DUCKETT, Jon et al. </w:t>
      </w:r>
      <w:r w:rsidRPr="001F1E00">
        <w:rPr>
          <w:lang w:val="pt-PT" w:eastAsia="en-US"/>
        </w:rPr>
        <w:t xml:space="preserve">HTML e CSS: Projete e Construa Websites. </w:t>
      </w:r>
      <w:r w:rsidRPr="000C79D2">
        <w:rPr>
          <w:lang w:val="en-US" w:eastAsia="en-US"/>
        </w:rPr>
        <w:t xml:space="preserve">1.0. ed. </w:t>
      </w:r>
      <w:r w:rsidRPr="001F1E00">
        <w:rPr>
          <w:lang w:val="en-US" w:eastAsia="en-US"/>
        </w:rPr>
        <w:t xml:space="preserve">[S. l.]: Alta Books, 2016. </w:t>
      </w:r>
      <w:r w:rsidRPr="001F1E00">
        <w:rPr>
          <w:lang w:val="pt-PT" w:eastAsia="en-US"/>
        </w:rPr>
        <w:t xml:space="preserve">512 p.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GIL, A. C. Métodos e técnicas de pesquisa social. São Paulo: Atlas, 1994. 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MARCONI, Maria de Andrade; LAKATOS, Eva Maria. Fundamentos de Metodologia Científica. 5ª ed. São Paulo: Atlas S.A., 2003. 310 p. 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PAULA FILHO, Wilson de Pádua. Engenharia de Software. Rio de Janeiro: LTC, 2003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PESCUMA, Derna; CASTILHO, Antonio Paulo Ferreira de. Projeto de pesquisa. O que é? Como fazer? Um guia para sua elaboração. São Paulo: Olho d’Água, 2005.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PRODANOV, Cleber Cristiano; FREITAS, Ernani Cesar de. Metodologia do Trabalho Científico: Métodos e técnicas da Pesquisa e do Trabalho cadêmico. 2ªed. Novo Hamburgo - Rio Grande do Sul - Brasil: FEEVALE, 2013. 276 p.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ROCKETSEAT, Semana Omnistack 8.  Rio do Sul, 2019. Disponível em: Projeto ficou disponível por tempo limitado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SCHIMITZ, Daniel; GEORGII, Daniel Pedrinha. Vue. js na prática (PT - BR). [S. l.]: Leanpub, 2016. 340 p.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SWITCH CASE. Curso online de Vue JS, Disponível em 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&lt;https://www.youtube.com/watch?v=eBBV40Nll1M&amp;list=PLp7Agl_DsqxqtT7jn6PgzwC2jqdMajP2&amp;index=7&gt;.  acesso em : 11 de agosto de 2020. 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 </w:t>
      </w:r>
    </w:p>
    <w:p w:rsidR="0091283D" w:rsidRPr="0091283D" w:rsidRDefault="0091283D" w:rsidP="0091283D">
      <w:pPr>
        <w:rPr>
          <w:lang w:val="pt-PT"/>
        </w:rPr>
      </w:pPr>
    </w:p>
    <w:p w:rsidR="00152A9F" w:rsidRPr="00264EFB" w:rsidRDefault="00152A9F" w:rsidP="00152A9F">
      <w:pPr>
        <w:tabs>
          <w:tab w:val="left" w:pos="3700"/>
        </w:tabs>
        <w:sectPr w:rsidR="00152A9F" w:rsidRPr="00264EFB">
          <w:headerReference w:type="first" r:id="rId11"/>
          <w:footerReference w:type="first" r:id="rId12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</w:p>
    <w:p w:rsidR="00CA1C0D" w:rsidRDefault="00E14F8E" w:rsidP="008904B9">
      <w:pPr>
        <w:pStyle w:val="Ttulo1"/>
      </w:pPr>
      <w:bookmarkStart w:id="17" w:name="_Toc41559914"/>
      <w:r>
        <w:lastRenderedPageBreak/>
        <w:t>Problema</w:t>
      </w:r>
      <w:bookmarkEnd w:id="17"/>
    </w:p>
    <w:p w:rsidR="00184C3A" w:rsidRDefault="00184C3A" w:rsidP="00184C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39"/>
        <w:gridCol w:w="2177"/>
        <w:gridCol w:w="3881"/>
        <w:gridCol w:w="5657"/>
      </w:tblGrid>
      <w:tr w:rsidR="00480DDC" w:rsidRPr="0091283D" w:rsidTr="00A07D45">
        <w:tc>
          <w:tcPr>
            <w:tcW w:w="3639" w:type="dxa"/>
            <w:shd w:val="pct5" w:color="auto" w:fill="auto"/>
          </w:tcPr>
          <w:p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Problema</w:t>
            </w:r>
          </w:p>
        </w:tc>
        <w:tc>
          <w:tcPr>
            <w:tcW w:w="2177" w:type="dxa"/>
            <w:shd w:val="pct5" w:color="auto" w:fill="auto"/>
          </w:tcPr>
          <w:p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Afetados</w:t>
            </w:r>
          </w:p>
        </w:tc>
        <w:tc>
          <w:tcPr>
            <w:tcW w:w="3881" w:type="dxa"/>
            <w:shd w:val="pct5" w:color="auto" w:fill="auto"/>
          </w:tcPr>
          <w:p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Impacto</w:t>
            </w:r>
          </w:p>
        </w:tc>
        <w:tc>
          <w:tcPr>
            <w:tcW w:w="5657" w:type="dxa"/>
            <w:shd w:val="pct5" w:color="auto" w:fill="auto"/>
          </w:tcPr>
          <w:p w:rsidR="00184C3A" w:rsidRPr="0091283D" w:rsidRDefault="00152A9F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Necessidades</w:t>
            </w:r>
            <w:r w:rsidR="0095017F" w:rsidRPr="0091283D">
              <w:rPr>
                <w:b/>
                <w:bCs/>
                <w:lang w:val="pt-PT"/>
              </w:rPr>
              <w:t xml:space="preserve"> (Escopo)</w:t>
            </w:r>
          </w:p>
        </w:tc>
      </w:tr>
      <w:tr w:rsidR="00480DDC" w:rsidTr="00A07D45">
        <w:tc>
          <w:tcPr>
            <w:tcW w:w="3639" w:type="dxa"/>
          </w:tcPr>
          <w:p w:rsidR="00184C3A" w:rsidRPr="00A07D45" w:rsidRDefault="00FA4784" w:rsidP="00480DDC">
            <w:pPr>
              <w:pStyle w:val="Instruo"/>
              <w:rPr>
                <w:i w:val="0"/>
                <w:iCs/>
                <w:color w:val="auto"/>
              </w:rPr>
            </w:pPr>
            <w:r w:rsidRPr="00A07D45">
              <w:rPr>
                <w:i w:val="0"/>
                <w:iCs/>
                <w:color w:val="auto"/>
              </w:rPr>
              <w:t>A instabilidade</w:t>
            </w:r>
            <w:r w:rsidR="00AE6FF9">
              <w:rPr>
                <w:i w:val="0"/>
                <w:iCs/>
                <w:color w:val="auto"/>
              </w:rPr>
              <w:t xml:space="preserve"> </w:t>
            </w:r>
            <w:r>
              <w:rPr>
                <w:i w:val="0"/>
                <w:iCs/>
                <w:color w:val="auto"/>
              </w:rPr>
              <w:t xml:space="preserve">de emprego </w:t>
            </w:r>
            <w:r w:rsidR="00AE6FF9">
              <w:rPr>
                <w:i w:val="0"/>
                <w:iCs/>
                <w:color w:val="auto"/>
              </w:rPr>
              <w:t>em empresas</w:t>
            </w:r>
            <w:r w:rsidR="008904B9" w:rsidRPr="00A07D45">
              <w:rPr>
                <w:i w:val="0"/>
                <w:iCs/>
                <w:color w:val="auto"/>
              </w:rPr>
              <w:t xml:space="preserve"> por parte dos desenvolvedores e o alto custo</w:t>
            </w:r>
            <w:r w:rsidR="00AE6FF9">
              <w:rPr>
                <w:i w:val="0"/>
                <w:iCs/>
                <w:color w:val="auto"/>
              </w:rPr>
              <w:t xml:space="preserve"> de projetos que necessitam de vários especialistas.</w:t>
            </w:r>
          </w:p>
        </w:tc>
        <w:tc>
          <w:tcPr>
            <w:tcW w:w="2177" w:type="dxa"/>
          </w:tcPr>
          <w:p w:rsidR="00184C3A" w:rsidRPr="00A07D45" w:rsidRDefault="00423DD0" w:rsidP="0006541F">
            <w:pPr>
              <w:pStyle w:val="Instruo"/>
              <w:numPr>
                <w:ilvl w:val="0"/>
                <w:numId w:val="10"/>
              </w:numPr>
              <w:rPr>
                <w:color w:val="auto"/>
              </w:rPr>
            </w:pPr>
            <w:r>
              <w:rPr>
                <w:i w:val="0"/>
                <w:iCs/>
                <w:color w:val="auto"/>
              </w:rPr>
              <w:t>Usuários</w:t>
            </w:r>
            <w:r w:rsidR="0006541F" w:rsidRPr="00A07D45">
              <w:rPr>
                <w:i w:val="0"/>
                <w:iCs/>
                <w:color w:val="auto"/>
              </w:rPr>
              <w:t>.</w:t>
            </w:r>
          </w:p>
        </w:tc>
        <w:tc>
          <w:tcPr>
            <w:tcW w:w="3881" w:type="dxa"/>
          </w:tcPr>
          <w:p w:rsidR="00480DDC" w:rsidRPr="00A07D45" w:rsidRDefault="00480DDC" w:rsidP="0006541F">
            <w:pPr>
              <w:pStyle w:val="Instruo"/>
              <w:numPr>
                <w:ilvl w:val="0"/>
                <w:numId w:val="9"/>
              </w:numPr>
              <w:rPr>
                <w:i w:val="0"/>
                <w:iCs/>
                <w:color w:val="auto"/>
              </w:rPr>
            </w:pPr>
            <w:r w:rsidRPr="00A07D45">
              <w:rPr>
                <w:i w:val="0"/>
                <w:iCs/>
                <w:color w:val="auto"/>
              </w:rPr>
              <w:t>Ausência de disponibilidade</w:t>
            </w:r>
            <w:r w:rsidR="00A07D45" w:rsidRPr="00A07D45">
              <w:rPr>
                <w:i w:val="0"/>
                <w:iCs/>
                <w:color w:val="auto"/>
              </w:rPr>
              <w:t xml:space="preserve"> de </w:t>
            </w:r>
            <w:r w:rsidR="00FA4784">
              <w:rPr>
                <w:i w:val="0"/>
                <w:iCs/>
                <w:color w:val="auto"/>
              </w:rPr>
              <w:t>especialistas</w:t>
            </w:r>
            <w:r w:rsidRPr="00A07D45">
              <w:rPr>
                <w:i w:val="0"/>
                <w:iCs/>
                <w:color w:val="auto"/>
              </w:rPr>
              <w:t>;</w:t>
            </w:r>
          </w:p>
          <w:p w:rsidR="00184C3A" w:rsidRPr="00A07D45" w:rsidRDefault="00480DDC" w:rsidP="0006541F">
            <w:pPr>
              <w:pStyle w:val="Instruo"/>
              <w:numPr>
                <w:ilvl w:val="0"/>
                <w:numId w:val="9"/>
              </w:numPr>
              <w:rPr>
                <w:color w:val="auto"/>
              </w:rPr>
            </w:pPr>
            <w:r w:rsidRPr="00A07D45">
              <w:rPr>
                <w:i w:val="0"/>
                <w:iCs/>
                <w:color w:val="auto"/>
              </w:rPr>
              <w:t xml:space="preserve">Insatisfação ou até perda de </w:t>
            </w:r>
            <w:r w:rsidR="00423DD0">
              <w:rPr>
                <w:i w:val="0"/>
                <w:iCs/>
                <w:color w:val="auto"/>
              </w:rPr>
              <w:t>usuários</w:t>
            </w:r>
            <w:r w:rsidR="00E26429" w:rsidRPr="00A07D45">
              <w:rPr>
                <w:i w:val="0"/>
                <w:iCs/>
                <w:color w:val="auto"/>
              </w:rPr>
              <w:t>, o que tem gerado d</w:t>
            </w:r>
            <w:r w:rsidRPr="00A07D45">
              <w:rPr>
                <w:i w:val="0"/>
                <w:iCs/>
                <w:color w:val="auto"/>
              </w:rPr>
              <w:t>ificuldade no cumprimento de metas de satisfação de clientes de 95%</w:t>
            </w:r>
          </w:p>
        </w:tc>
        <w:tc>
          <w:tcPr>
            <w:tcW w:w="5657" w:type="dxa"/>
          </w:tcPr>
          <w:p w:rsidR="00480DDC" w:rsidRPr="00A07D45" w:rsidRDefault="00480DDC" w:rsidP="00480DDC">
            <w:pPr>
              <w:pStyle w:val="Instruo"/>
              <w:rPr>
                <w:color w:val="auto"/>
                <w:lang w:val="pt-PT"/>
              </w:rPr>
            </w:pPr>
          </w:p>
          <w:p w:rsidR="00E26429" w:rsidRPr="00A07D45" w:rsidRDefault="00480DDC" w:rsidP="00A07D45">
            <w:pPr>
              <w:pStyle w:val="Instruo"/>
              <w:rPr>
                <w:i w:val="0"/>
                <w:iCs/>
                <w:color w:val="auto"/>
                <w:lang w:val="pt-PT"/>
              </w:rPr>
            </w:pPr>
            <w:r w:rsidRPr="00A07D45">
              <w:rPr>
                <w:i w:val="0"/>
                <w:iCs/>
                <w:color w:val="auto"/>
                <w:lang w:val="pt-PT"/>
              </w:rPr>
              <w:t xml:space="preserve">Como </w:t>
            </w:r>
            <w:r w:rsidR="00A07D45" w:rsidRPr="00A07D45">
              <w:rPr>
                <w:i w:val="0"/>
                <w:iCs/>
                <w:color w:val="auto"/>
                <w:lang w:val="pt-PT"/>
              </w:rPr>
              <w:t>desenvolvedor</w:t>
            </w:r>
            <w:r w:rsidRPr="00A07D45">
              <w:rPr>
                <w:i w:val="0"/>
                <w:iCs/>
                <w:color w:val="auto"/>
                <w:lang w:val="pt-PT"/>
              </w:rPr>
              <w:t xml:space="preserve"> </w:t>
            </w:r>
            <w:r w:rsidR="00FA4784">
              <w:rPr>
                <w:i w:val="0"/>
                <w:iCs/>
                <w:color w:val="auto"/>
                <w:lang w:val="pt-PT"/>
              </w:rPr>
              <w:t xml:space="preserve">é necessário </w:t>
            </w:r>
            <w:r w:rsidR="00A07D45" w:rsidRPr="00A07D45">
              <w:rPr>
                <w:i w:val="0"/>
                <w:iCs/>
                <w:color w:val="auto"/>
                <w:lang w:val="pt-PT"/>
              </w:rPr>
              <w:t xml:space="preserve">estar presente nos projetos que contemplam a minha área para poder oferecer de forma rápida e precisa o meu conhecimento aos </w:t>
            </w:r>
            <w:r w:rsidR="00423DD0">
              <w:rPr>
                <w:i w:val="0"/>
                <w:iCs/>
                <w:color w:val="auto"/>
                <w:lang w:val="pt-PT"/>
              </w:rPr>
              <w:t>usuários</w:t>
            </w:r>
            <w:r w:rsidR="00A07D45" w:rsidRPr="00A07D45">
              <w:rPr>
                <w:i w:val="0"/>
                <w:iCs/>
                <w:color w:val="auto"/>
                <w:lang w:val="pt-PT"/>
              </w:rPr>
              <w:t>.</w:t>
            </w:r>
          </w:p>
          <w:p w:rsidR="00A07D45" w:rsidRPr="00A07D45" w:rsidRDefault="00A07D45" w:rsidP="00A07D45">
            <w:pPr>
              <w:rPr>
                <w:iCs/>
                <w:color w:val="auto"/>
                <w:lang w:val="pt-PT"/>
              </w:rPr>
            </w:pPr>
          </w:p>
          <w:p w:rsidR="00E26429" w:rsidRPr="00A07D45" w:rsidRDefault="00E26429" w:rsidP="00E26429">
            <w:pPr>
              <w:pStyle w:val="Instruo"/>
              <w:rPr>
                <w:i w:val="0"/>
                <w:iCs/>
                <w:color w:val="auto"/>
              </w:rPr>
            </w:pPr>
            <w:r w:rsidRPr="00A07D45">
              <w:rPr>
                <w:i w:val="0"/>
                <w:iCs/>
                <w:color w:val="auto"/>
                <w:lang w:val="pt-PT"/>
              </w:rPr>
              <w:t xml:space="preserve">Como </w:t>
            </w:r>
            <w:r w:rsidR="00FA4784">
              <w:rPr>
                <w:i w:val="0"/>
                <w:iCs/>
                <w:color w:val="auto"/>
                <w:lang w:val="pt-PT"/>
              </w:rPr>
              <w:t xml:space="preserve">cliente é necessário </w:t>
            </w:r>
            <w:r w:rsidRPr="00A07D45">
              <w:rPr>
                <w:i w:val="0"/>
                <w:iCs/>
                <w:color w:val="auto"/>
                <w:lang w:val="pt-PT"/>
              </w:rPr>
              <w:t xml:space="preserve">que os </w:t>
            </w:r>
            <w:r w:rsidR="00A07D45" w:rsidRPr="00A07D45">
              <w:rPr>
                <w:i w:val="0"/>
                <w:iCs/>
                <w:color w:val="auto"/>
                <w:lang w:val="pt-PT"/>
              </w:rPr>
              <w:t>desenvolvedores façam os melhores projetos a um custo justo e satisfaçam a demanda.</w:t>
            </w:r>
          </w:p>
          <w:p w:rsidR="00480DDC" w:rsidRPr="00A07D45" w:rsidRDefault="00480DDC" w:rsidP="00480DDC">
            <w:pPr>
              <w:rPr>
                <w:color w:val="auto"/>
              </w:rPr>
            </w:pPr>
          </w:p>
          <w:p w:rsidR="00184C3A" w:rsidRPr="00A07D45" w:rsidRDefault="00184C3A" w:rsidP="00184C3A">
            <w:pPr>
              <w:rPr>
                <w:color w:val="auto"/>
              </w:rPr>
            </w:pPr>
          </w:p>
        </w:tc>
      </w:tr>
    </w:tbl>
    <w:p w:rsidR="00D77A69" w:rsidRDefault="00D77A69" w:rsidP="00D77A69">
      <w:pPr>
        <w:rPr>
          <w:lang w:val="pt-PT"/>
        </w:rPr>
      </w:pPr>
    </w:p>
    <w:p w:rsidR="00DA2E88" w:rsidRDefault="00DA2E88" w:rsidP="00D77A69">
      <w:pPr>
        <w:rPr>
          <w:lang w:val="pt-PT"/>
        </w:rPr>
      </w:pPr>
    </w:p>
    <w:p w:rsidR="00DA2E88" w:rsidRPr="0091283D" w:rsidRDefault="00DA2E88" w:rsidP="00DA2E88">
      <w:pPr>
        <w:rPr>
          <w:lang w:val="pt-PT"/>
        </w:rPr>
      </w:pPr>
    </w:p>
    <w:p w:rsidR="00DA2E88" w:rsidRPr="00264EFB" w:rsidRDefault="00DA2E88" w:rsidP="00DA2E88">
      <w:pPr>
        <w:tabs>
          <w:tab w:val="left" w:pos="3700"/>
        </w:tabs>
        <w:sectPr w:rsidR="00DA2E88" w:rsidRPr="00264EFB" w:rsidSect="00DA2E88">
          <w:headerReference w:type="first" r:id="rId13"/>
          <w:footerReference w:type="first" r:id="rId14"/>
          <w:pgSz w:w="16840" w:h="11907" w:orient="landscape" w:code="9"/>
          <w:pgMar w:top="851" w:right="851" w:bottom="1418" w:left="851" w:header="851" w:footer="851" w:gutter="0"/>
          <w:cols w:space="708"/>
          <w:docGrid w:linePitch="360"/>
        </w:sectPr>
      </w:pPr>
    </w:p>
    <w:p w:rsidR="00DA2E88" w:rsidRDefault="00DA2E88" w:rsidP="00D77A69">
      <w:pPr>
        <w:rPr>
          <w:lang w:val="pt-PT"/>
        </w:rPr>
      </w:pPr>
    </w:p>
    <w:p w:rsidR="0037618A" w:rsidRPr="0037618A" w:rsidRDefault="0037618A" w:rsidP="0037618A">
      <w:pPr>
        <w:pStyle w:val="Ttulo1"/>
        <w:rPr>
          <w:lang w:val="pt-PT"/>
        </w:rPr>
      </w:pPr>
      <w:bookmarkStart w:id="18" w:name="_Toc41559915"/>
      <w:r>
        <w:rPr>
          <w:lang w:val="pt-PT"/>
        </w:rPr>
        <w:t>Usuários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5"/>
        <w:gridCol w:w="2119"/>
        <w:gridCol w:w="6494"/>
      </w:tblGrid>
      <w:tr w:rsidR="00141DF7" w:rsidRPr="0091283D" w:rsidTr="00DA2E88">
        <w:tc>
          <w:tcPr>
            <w:tcW w:w="0" w:type="auto"/>
            <w:shd w:val="pct5" w:color="auto" w:fill="auto"/>
          </w:tcPr>
          <w:p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0" w:type="auto"/>
            <w:shd w:val="pct5" w:color="auto" w:fill="auto"/>
          </w:tcPr>
          <w:p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Responsável/Cargo</w:t>
            </w:r>
          </w:p>
        </w:tc>
        <w:tc>
          <w:tcPr>
            <w:tcW w:w="0" w:type="auto"/>
            <w:shd w:val="pct5" w:color="auto" w:fill="auto"/>
          </w:tcPr>
          <w:p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Responsabilidades</w:t>
            </w:r>
          </w:p>
        </w:tc>
      </w:tr>
      <w:tr w:rsidR="00141DF7" w:rsidTr="00DA2E88">
        <w:tc>
          <w:tcPr>
            <w:tcW w:w="0" w:type="auto"/>
          </w:tcPr>
          <w:p w:rsidR="0091283D" w:rsidRPr="004C4EDA" w:rsidRDefault="00A07D45" w:rsidP="0091283D">
            <w:pPr>
              <w:pStyle w:val="Instruo"/>
              <w:rPr>
                <w:i w:val="0"/>
                <w:iCs/>
                <w:color w:val="auto"/>
                <w:lang w:val="pt-PT"/>
              </w:rPr>
            </w:pPr>
            <w:r w:rsidRPr="004C4EDA">
              <w:rPr>
                <w:i w:val="0"/>
                <w:iCs/>
                <w:color w:val="auto"/>
                <w:lang w:val="pt-PT"/>
              </w:rPr>
              <w:t>Rogério Viana</w:t>
            </w:r>
          </w:p>
        </w:tc>
        <w:tc>
          <w:tcPr>
            <w:tcW w:w="0" w:type="auto"/>
          </w:tcPr>
          <w:p w:rsidR="0091283D" w:rsidRPr="004C4EDA" w:rsidRDefault="00423DD0" w:rsidP="0091283D">
            <w:pPr>
              <w:pStyle w:val="Instruo"/>
              <w:rPr>
                <w:i w:val="0"/>
                <w:iCs/>
                <w:color w:val="auto"/>
                <w:lang w:val="pt-PT"/>
              </w:rPr>
            </w:pPr>
            <w:r>
              <w:rPr>
                <w:i w:val="0"/>
                <w:iCs/>
                <w:color w:val="auto"/>
                <w:lang w:val="pt-PT"/>
              </w:rPr>
              <w:t>Usuário/Administrador</w:t>
            </w:r>
          </w:p>
        </w:tc>
        <w:tc>
          <w:tcPr>
            <w:tcW w:w="0" w:type="auto"/>
          </w:tcPr>
          <w:p w:rsidR="0091283D" w:rsidRPr="004C4EDA" w:rsidRDefault="004C4EDA" w:rsidP="0091283D">
            <w:pPr>
              <w:pStyle w:val="Instruo"/>
              <w:rPr>
                <w:i w:val="0"/>
                <w:iCs/>
                <w:color w:val="auto"/>
                <w:lang w:val="pt-PT"/>
              </w:rPr>
            </w:pPr>
            <w:r w:rsidRPr="004C4EDA">
              <w:rPr>
                <w:i w:val="0"/>
                <w:iCs/>
                <w:color w:val="auto"/>
                <w:lang w:val="pt-PT"/>
              </w:rPr>
              <w:t xml:space="preserve">Administra o sistema </w:t>
            </w:r>
            <w:r w:rsidR="00141DF7">
              <w:rPr>
                <w:i w:val="0"/>
                <w:iCs/>
                <w:color w:val="auto"/>
                <w:lang w:val="pt-PT"/>
              </w:rPr>
              <w:t xml:space="preserve">como dados de </w:t>
            </w:r>
            <w:r w:rsidR="00F63CA4">
              <w:rPr>
                <w:i w:val="0"/>
                <w:iCs/>
                <w:color w:val="auto"/>
                <w:lang w:val="pt-PT"/>
              </w:rPr>
              <w:t>seus</w:t>
            </w:r>
            <w:r w:rsidRPr="004C4EDA">
              <w:rPr>
                <w:i w:val="0"/>
                <w:iCs/>
                <w:color w:val="auto"/>
                <w:lang w:val="pt-PT"/>
              </w:rPr>
              <w:t xml:space="preserve"> usuários</w:t>
            </w:r>
            <w:r w:rsidR="00141DF7">
              <w:rPr>
                <w:i w:val="0"/>
                <w:iCs/>
                <w:color w:val="auto"/>
                <w:lang w:val="pt-PT"/>
              </w:rPr>
              <w:t>, suas especificações como o Owner que vai disponibilizar projetos e vai procurar desenvolvedores específicos ao seu projeto, como também vai organizar dados e especialidades dos desenvolvedores cadastrados.</w:t>
            </w:r>
            <w:r w:rsidRPr="004C4EDA">
              <w:rPr>
                <w:i w:val="0"/>
                <w:iCs/>
                <w:color w:val="auto"/>
                <w:lang w:val="pt-PT"/>
              </w:rPr>
              <w:t xml:space="preserve"> </w:t>
            </w:r>
          </w:p>
        </w:tc>
      </w:tr>
      <w:tr w:rsidR="00141DF7" w:rsidTr="00DA2E88">
        <w:tc>
          <w:tcPr>
            <w:tcW w:w="0" w:type="auto"/>
          </w:tcPr>
          <w:p w:rsidR="0091283D" w:rsidRPr="004C4EDA" w:rsidRDefault="004C4EDA" w:rsidP="00523697">
            <w:pPr>
              <w:pStyle w:val="Instruo"/>
              <w:rPr>
                <w:i w:val="0"/>
                <w:iCs/>
                <w:color w:val="auto"/>
                <w:lang w:val="pt-PT"/>
              </w:rPr>
            </w:pPr>
            <w:r w:rsidRPr="004C4EDA">
              <w:rPr>
                <w:i w:val="0"/>
                <w:iCs/>
                <w:color w:val="auto"/>
                <w:lang w:val="pt-PT"/>
              </w:rPr>
              <w:t>Iago Fernandes</w:t>
            </w:r>
          </w:p>
        </w:tc>
        <w:tc>
          <w:tcPr>
            <w:tcW w:w="0" w:type="auto"/>
          </w:tcPr>
          <w:p w:rsidR="0091283D" w:rsidRPr="004C4EDA" w:rsidRDefault="004C4EDA" w:rsidP="00523697">
            <w:pPr>
              <w:pStyle w:val="Instruo"/>
              <w:rPr>
                <w:i w:val="0"/>
                <w:iCs/>
                <w:color w:val="auto"/>
                <w:lang w:val="pt-PT"/>
              </w:rPr>
            </w:pPr>
            <w:r w:rsidRPr="004C4EDA">
              <w:rPr>
                <w:i w:val="0"/>
                <w:iCs/>
                <w:color w:val="auto"/>
                <w:lang w:val="pt-PT"/>
              </w:rPr>
              <w:t>Usuário</w:t>
            </w:r>
          </w:p>
        </w:tc>
        <w:tc>
          <w:tcPr>
            <w:tcW w:w="0" w:type="auto"/>
          </w:tcPr>
          <w:p w:rsidR="0091283D" w:rsidRPr="004C4EDA" w:rsidRDefault="00141DF7" w:rsidP="0091283D">
            <w:pPr>
              <w:pStyle w:val="Instruo"/>
              <w:rPr>
                <w:i w:val="0"/>
                <w:iCs/>
                <w:color w:val="auto"/>
                <w:lang w:val="pt-PT"/>
              </w:rPr>
            </w:pPr>
            <w:r>
              <w:rPr>
                <w:i w:val="0"/>
                <w:iCs/>
                <w:color w:val="auto"/>
                <w:lang w:val="pt-PT"/>
              </w:rPr>
              <w:t>O usuário d</w:t>
            </w:r>
            <w:r w:rsidR="004C4EDA" w:rsidRPr="004C4EDA">
              <w:rPr>
                <w:i w:val="0"/>
                <w:iCs/>
                <w:color w:val="auto"/>
                <w:lang w:val="pt-PT"/>
              </w:rPr>
              <w:t>esenvovedor</w:t>
            </w:r>
            <w:r>
              <w:rPr>
                <w:i w:val="0"/>
                <w:iCs/>
                <w:color w:val="auto"/>
                <w:lang w:val="pt-PT"/>
              </w:rPr>
              <w:t xml:space="preserve"> (contratado) vai fazer seu cadastro e especificar todas as suas especialidades como também estará disponível para trabalhar em projetos dos quais forem direcionados e o usuário Owner(contratante) irá disponibilizar seus tipos de projetos na plataforma e de acordo com as especificações dos desenvolvedores cadastrados, ele irá contratar sua equipe para a realização do seu projeto.</w:t>
            </w:r>
          </w:p>
        </w:tc>
      </w:tr>
    </w:tbl>
    <w:p w:rsidR="0037618A" w:rsidRDefault="0037618A" w:rsidP="0037618A">
      <w:pPr>
        <w:rPr>
          <w:lang w:val="pt-PT"/>
        </w:rPr>
      </w:pPr>
    </w:p>
    <w:p w:rsidR="00CA1C0D" w:rsidRDefault="00E14F8E">
      <w:pPr>
        <w:pStyle w:val="Ttulo1"/>
        <w:rPr>
          <w:lang w:val="pt-PT"/>
        </w:rPr>
      </w:pPr>
      <w:bookmarkStart w:id="19" w:name="_Toc41559916"/>
      <w:r>
        <w:rPr>
          <w:lang w:val="pt-PT"/>
        </w:rPr>
        <w:t>Restrições Impostas</w:t>
      </w:r>
      <w:bookmarkEnd w:id="19"/>
    </w:p>
    <w:p w:rsidR="00BD4D84" w:rsidRDefault="00BD4D84" w:rsidP="00BD4D84">
      <w:pPr>
        <w:pStyle w:val="Instruo"/>
        <w:numPr>
          <w:ilvl w:val="0"/>
          <w:numId w:val="7"/>
        </w:numPr>
        <w:rPr>
          <w:i w:val="0"/>
          <w:iCs/>
          <w:color w:val="auto"/>
          <w:lang w:val="pt-PT"/>
        </w:rPr>
      </w:pPr>
      <w:r w:rsidRPr="00F93F07">
        <w:rPr>
          <w:i w:val="0"/>
          <w:iCs/>
          <w:color w:val="auto"/>
          <w:lang w:val="pt-PT"/>
        </w:rPr>
        <w:t xml:space="preserve">Deve ser entregue até </w:t>
      </w:r>
      <w:r w:rsidR="00F93F07" w:rsidRPr="00F93F07">
        <w:rPr>
          <w:i w:val="0"/>
          <w:iCs/>
          <w:color w:val="auto"/>
          <w:lang w:val="pt-PT"/>
        </w:rPr>
        <w:t>Fevereiro</w:t>
      </w:r>
      <w:r w:rsidRPr="00F93F07">
        <w:rPr>
          <w:i w:val="0"/>
          <w:iCs/>
          <w:color w:val="auto"/>
          <w:lang w:val="pt-PT"/>
        </w:rPr>
        <w:t xml:space="preserve"> de 20</w:t>
      </w:r>
      <w:r w:rsidR="000568CE" w:rsidRPr="00F93F07">
        <w:rPr>
          <w:i w:val="0"/>
          <w:iCs/>
          <w:color w:val="auto"/>
          <w:lang w:val="pt-PT"/>
        </w:rPr>
        <w:t>2</w:t>
      </w:r>
      <w:r w:rsidR="00F93F07" w:rsidRPr="00F93F07">
        <w:rPr>
          <w:i w:val="0"/>
          <w:iCs/>
          <w:color w:val="auto"/>
          <w:lang w:val="pt-PT"/>
        </w:rPr>
        <w:t>1</w:t>
      </w:r>
      <w:r w:rsidRPr="00F93F07">
        <w:rPr>
          <w:i w:val="0"/>
          <w:iCs/>
          <w:color w:val="auto"/>
          <w:lang w:val="pt-PT"/>
        </w:rPr>
        <w:t>;</w:t>
      </w:r>
    </w:p>
    <w:p w:rsidR="00F63CA4" w:rsidRPr="00F63CA4" w:rsidRDefault="00F63CA4" w:rsidP="00D10B69">
      <w:pPr>
        <w:pStyle w:val="Instruo"/>
        <w:numPr>
          <w:ilvl w:val="0"/>
          <w:numId w:val="7"/>
        </w:numPr>
        <w:rPr>
          <w:lang w:val="pt-PT"/>
        </w:rPr>
      </w:pPr>
      <w:r w:rsidRPr="00F63CA4">
        <w:rPr>
          <w:i w:val="0"/>
          <w:iCs/>
          <w:color w:val="auto"/>
          <w:lang w:val="pt-PT"/>
        </w:rPr>
        <w:t>Deve ser uma aplicação web;</w:t>
      </w:r>
      <w:bookmarkStart w:id="20" w:name="_GoBack"/>
      <w:bookmarkEnd w:id="20"/>
    </w:p>
    <w:p w:rsidR="00BD4D84" w:rsidRPr="00F93F07" w:rsidRDefault="00BD4D84" w:rsidP="00BD4D84">
      <w:pPr>
        <w:pStyle w:val="Instruo"/>
        <w:numPr>
          <w:ilvl w:val="0"/>
          <w:numId w:val="7"/>
        </w:numPr>
        <w:rPr>
          <w:i w:val="0"/>
          <w:iCs/>
          <w:color w:val="auto"/>
          <w:lang w:val="pt-PT"/>
        </w:rPr>
      </w:pPr>
      <w:r w:rsidRPr="00F93F07">
        <w:rPr>
          <w:i w:val="0"/>
          <w:iCs/>
          <w:color w:val="auto"/>
          <w:lang w:val="pt-PT"/>
        </w:rPr>
        <w:t xml:space="preserve">Deve </w:t>
      </w:r>
      <w:r w:rsidR="00FA4784">
        <w:rPr>
          <w:i w:val="0"/>
          <w:iCs/>
          <w:color w:val="auto"/>
          <w:lang w:val="pt-PT"/>
        </w:rPr>
        <w:t>efetuar cadastro.</w:t>
      </w:r>
    </w:p>
    <w:p w:rsidR="00BD4D84" w:rsidRPr="00F93F07" w:rsidRDefault="00BD4D84" w:rsidP="004C4EDA">
      <w:pPr>
        <w:pStyle w:val="Instruo"/>
        <w:ind w:left="720"/>
        <w:rPr>
          <w:i w:val="0"/>
          <w:iCs/>
          <w:color w:val="auto"/>
          <w:lang w:val="pt-PT"/>
        </w:rPr>
      </w:pPr>
    </w:p>
    <w:p w:rsidR="00CA1C0D" w:rsidRPr="00F93F07" w:rsidRDefault="00CA1C0D" w:rsidP="00F93F07">
      <w:pPr>
        <w:pStyle w:val="Instruo"/>
        <w:ind w:left="720"/>
        <w:rPr>
          <w:i w:val="0"/>
          <w:iCs/>
          <w:color w:val="auto"/>
          <w:lang w:val="pt-PT"/>
        </w:rPr>
      </w:pPr>
    </w:p>
    <w:p w:rsidR="007B7D37" w:rsidRDefault="007B7D37" w:rsidP="007B7D37">
      <w:pPr>
        <w:pStyle w:val="Ttulo1"/>
        <w:rPr>
          <w:lang w:val="pt-PT"/>
        </w:rPr>
      </w:pPr>
      <w:bookmarkStart w:id="21" w:name="_Toc41559917"/>
      <w:r>
        <w:rPr>
          <w:lang w:val="pt-PT"/>
        </w:rPr>
        <w:t>Riscos</w:t>
      </w:r>
      <w:bookmarkEnd w:id="21"/>
    </w:p>
    <w:p w:rsidR="007B7D37" w:rsidRDefault="007B7D37" w:rsidP="007B7D37">
      <w:pPr>
        <w:pStyle w:val="Instruo"/>
        <w:rPr>
          <w:lang w:val="pt-PT"/>
        </w:rPr>
      </w:pPr>
      <w:r>
        <w:rPr>
          <w:lang w:val="pt-PT"/>
        </w:rPr>
        <w:t>:</w:t>
      </w:r>
    </w:p>
    <w:p w:rsidR="00C7440E" w:rsidRPr="00C7440E" w:rsidRDefault="00E40350" w:rsidP="00C80687">
      <w:pPr>
        <w:pStyle w:val="Instruo"/>
        <w:numPr>
          <w:ilvl w:val="0"/>
          <w:numId w:val="7"/>
        </w:numPr>
        <w:rPr>
          <w:color w:val="auto"/>
          <w:sz w:val="22"/>
          <w:szCs w:val="22"/>
          <w:lang w:val="pt-PT"/>
        </w:rPr>
      </w:pPr>
      <w:r w:rsidRPr="00C7440E">
        <w:rPr>
          <w:i w:val="0"/>
          <w:iCs/>
          <w:color w:val="auto"/>
          <w:sz w:val="22"/>
          <w:szCs w:val="22"/>
          <w:lang w:val="pt-PT"/>
        </w:rPr>
        <w:t xml:space="preserve">Cumprimento de prazo dada a complexidade e </w:t>
      </w:r>
      <w:r w:rsidR="00FA4784">
        <w:rPr>
          <w:i w:val="0"/>
          <w:iCs/>
          <w:color w:val="auto"/>
          <w:sz w:val="22"/>
          <w:szCs w:val="22"/>
          <w:lang w:val="pt-PT"/>
        </w:rPr>
        <w:t xml:space="preserve">a falta de </w:t>
      </w:r>
      <w:r w:rsidRPr="00C7440E">
        <w:rPr>
          <w:i w:val="0"/>
          <w:iCs/>
          <w:color w:val="auto"/>
          <w:sz w:val="22"/>
          <w:szCs w:val="22"/>
          <w:lang w:val="pt-PT"/>
        </w:rPr>
        <w:t>tempo para o desenvolvimento do sistema.</w:t>
      </w:r>
    </w:p>
    <w:p w:rsidR="00C7440E" w:rsidRPr="00C7440E" w:rsidRDefault="00C7440E" w:rsidP="00C7440E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iCs/>
          <w:color w:val="auto"/>
          <w:sz w:val="22"/>
          <w:szCs w:val="22"/>
        </w:rPr>
      </w:pPr>
      <w:r w:rsidRPr="00C7440E">
        <w:rPr>
          <w:iCs/>
          <w:color w:val="auto"/>
          <w:sz w:val="22"/>
          <w:szCs w:val="22"/>
        </w:rPr>
        <w:t>Sobrecarga de trabalho das pessoas envolvidas</w:t>
      </w:r>
    </w:p>
    <w:p w:rsidR="00C7440E" w:rsidRPr="00C7440E" w:rsidRDefault="00C7440E" w:rsidP="00F63CA4">
      <w:pPr>
        <w:pStyle w:val="PargrafodaLista"/>
        <w:pBdr>
          <w:top w:val="nil"/>
          <w:left w:val="nil"/>
          <w:bottom w:val="nil"/>
          <w:right w:val="nil"/>
          <w:between w:val="nil"/>
        </w:pBdr>
        <w:jc w:val="left"/>
        <w:rPr>
          <w:iCs/>
          <w:color w:val="auto"/>
          <w:sz w:val="22"/>
          <w:szCs w:val="22"/>
        </w:rPr>
      </w:pPr>
    </w:p>
    <w:p w:rsidR="007B7D37" w:rsidRPr="00C7440E" w:rsidRDefault="007B7D37" w:rsidP="00F93F07">
      <w:pPr>
        <w:pStyle w:val="Instruo"/>
        <w:ind w:left="720"/>
      </w:pPr>
    </w:p>
    <w:p w:rsidR="00CA1C0D" w:rsidRDefault="00E14F8E">
      <w:pPr>
        <w:pStyle w:val="Ttulo1"/>
        <w:rPr>
          <w:lang w:val="pt-PT"/>
        </w:rPr>
      </w:pPr>
      <w:bookmarkStart w:id="22" w:name="_Toc41559918"/>
      <w:r>
        <w:rPr>
          <w:lang w:val="pt-PT"/>
        </w:rPr>
        <w:t>Requisitos de Documentação</w:t>
      </w:r>
      <w:bookmarkEnd w:id="22"/>
    </w:p>
    <w:p w:rsidR="00BD4D84" w:rsidRPr="00F93F07" w:rsidRDefault="00BD4D84" w:rsidP="00BD4D84">
      <w:pPr>
        <w:pStyle w:val="Instruo"/>
        <w:numPr>
          <w:ilvl w:val="0"/>
          <w:numId w:val="8"/>
        </w:numPr>
        <w:rPr>
          <w:i w:val="0"/>
          <w:iCs/>
          <w:color w:val="auto"/>
          <w:lang w:val="pt-PT"/>
        </w:rPr>
      </w:pPr>
      <w:r w:rsidRPr="00F93F07">
        <w:rPr>
          <w:i w:val="0"/>
          <w:iCs/>
          <w:color w:val="auto"/>
          <w:lang w:val="pt-PT"/>
        </w:rPr>
        <w:t>Manual do usuário;</w:t>
      </w:r>
    </w:p>
    <w:p w:rsidR="00BD4D84" w:rsidRPr="00F93F07" w:rsidRDefault="00BD4D84" w:rsidP="00BD4D84">
      <w:pPr>
        <w:pStyle w:val="Instruo"/>
        <w:numPr>
          <w:ilvl w:val="0"/>
          <w:numId w:val="8"/>
        </w:numPr>
        <w:rPr>
          <w:i w:val="0"/>
          <w:iCs/>
          <w:color w:val="auto"/>
          <w:lang w:val="pt-PT"/>
        </w:rPr>
      </w:pPr>
      <w:r w:rsidRPr="00F93F07">
        <w:rPr>
          <w:i w:val="0"/>
          <w:iCs/>
          <w:color w:val="auto"/>
          <w:lang w:val="pt-PT"/>
        </w:rPr>
        <w:t>Manual de instalação;</w:t>
      </w:r>
    </w:p>
    <w:p w:rsidR="00CA1C0D" w:rsidRDefault="00CA1C0D" w:rsidP="00F93F07">
      <w:pPr>
        <w:pStyle w:val="Instruo"/>
        <w:ind w:left="720"/>
        <w:rPr>
          <w:lang w:val="pt-PT"/>
        </w:rPr>
      </w:pPr>
    </w:p>
    <w:sectPr w:rsidR="00CA1C0D" w:rsidSect="00DA2E88">
      <w:headerReference w:type="default" r:id="rId15"/>
      <w:footerReference w:type="default" r:id="rId16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49C8" w:rsidRDefault="008149C8">
      <w:r>
        <w:separator/>
      </w:r>
    </w:p>
  </w:endnote>
  <w:endnote w:type="continuationSeparator" w:id="0">
    <w:p w:rsidR="008149C8" w:rsidRDefault="00814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25C4" w:rsidRDefault="006A25C4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A25C4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r>
            <w:t>Politec Ltda.</w:t>
          </w:r>
        </w:p>
        <w:p w:rsidR="006A25C4" w:rsidRDefault="006A25C4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:rsidR="006A25C4" w:rsidRDefault="006A25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A9F" w:rsidRDefault="00152A9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152A9F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152A9F" w:rsidRDefault="00152A9F">
          <w:pPr>
            <w:pStyle w:val="Rodap"/>
          </w:pPr>
          <w:r>
            <w:t>Politec Ltda.</w:t>
          </w:r>
        </w:p>
        <w:p w:rsidR="00152A9F" w:rsidRDefault="00152A9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152A9F" w:rsidRDefault="00152A9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152A9F" w:rsidRDefault="00152A9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149C8">
            <w:fldChar w:fldCharType="begin"/>
          </w:r>
          <w:r w:rsidR="008149C8">
            <w:instrText xml:space="preserve"> NUMPAGES </w:instrText>
          </w:r>
          <w:r w:rsidR="008149C8">
            <w:fldChar w:fldCharType="separate"/>
          </w:r>
          <w:r>
            <w:rPr>
              <w:noProof/>
            </w:rPr>
            <w:t>3</w:t>
          </w:r>
          <w:r w:rsidR="008149C8">
            <w:rPr>
              <w:noProof/>
            </w:rPr>
            <w:fldChar w:fldCharType="end"/>
          </w:r>
        </w:p>
      </w:tc>
    </w:tr>
  </w:tbl>
  <w:p w:rsidR="00152A9F" w:rsidRDefault="00152A9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E88" w:rsidRDefault="00DA2E88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DA2E88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DA2E88" w:rsidRDefault="00DA2E88">
          <w:pPr>
            <w:pStyle w:val="Rodap"/>
          </w:pPr>
          <w:r>
            <w:t>Politec Ltda.</w:t>
          </w:r>
        </w:p>
        <w:p w:rsidR="00DA2E88" w:rsidRDefault="00DA2E88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DA2E88" w:rsidRDefault="00DA2E88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DA2E88" w:rsidRDefault="00DA2E88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149C8">
            <w:fldChar w:fldCharType="begin"/>
          </w:r>
          <w:r w:rsidR="008149C8">
            <w:instrText xml:space="preserve"> NUMPAGES </w:instrText>
          </w:r>
          <w:r w:rsidR="008149C8">
            <w:fldChar w:fldCharType="separate"/>
          </w:r>
          <w:r>
            <w:rPr>
              <w:noProof/>
            </w:rPr>
            <w:t>3</w:t>
          </w:r>
          <w:r w:rsidR="008149C8">
            <w:rPr>
              <w:noProof/>
            </w:rPr>
            <w:fldChar w:fldCharType="end"/>
          </w:r>
        </w:p>
      </w:tc>
    </w:tr>
  </w:tbl>
  <w:p w:rsidR="00DA2E88" w:rsidRDefault="00DA2E8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1C0D" w:rsidRDefault="00CA1C0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CA1C0D">
      <w:trPr>
        <w:cantSplit/>
      </w:trPr>
      <w:sdt>
        <w:sdtPr>
          <w:rPr>
            <w:lang w:val="es-ES"/>
          </w:rPr>
          <w:alias w:val="Gestor"/>
          <w:tag w:val=""/>
          <w:id w:val="1558433569"/>
          <w:placeholder>
            <w:docPart w:val="D333F39AECA0415FB0B85A396697AA57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tc>
            <w:tcPr>
              <w:tcW w:w="4320" w:type="dxa"/>
            </w:tcPr>
            <w:p w:rsidR="00CA1C0D" w:rsidRPr="001F1E00" w:rsidRDefault="001F1E00">
              <w:pPr>
                <w:rPr>
                  <w:lang w:val="es-ES"/>
                </w:rPr>
              </w:pPr>
              <w:r w:rsidRPr="001F1E00">
                <w:rPr>
                  <w:lang w:val="es-ES"/>
                </w:rPr>
                <w:t>JOB SEA - MAR DE OPORTUNIDADES</w:t>
              </w:r>
            </w:p>
          </w:tc>
        </w:sdtContent>
      </w:sdt>
      <w:tc>
        <w:tcPr>
          <w:tcW w:w="1440" w:type="dxa"/>
          <w:vAlign w:val="center"/>
        </w:tcPr>
        <w:p w:rsidR="00CA1C0D" w:rsidRPr="001F1E00" w:rsidRDefault="00CA1C0D">
          <w:pPr>
            <w:rPr>
              <w:lang w:val="es-ES"/>
            </w:rPr>
          </w:pPr>
        </w:p>
      </w:tc>
      <w:sdt>
        <w:sdtPr>
          <w:rPr>
            <w:lang w:val="pt-PT"/>
          </w:rPr>
          <w:alias w:val="Assunto"/>
          <w:tag w:val=""/>
          <w:id w:val="1033692094"/>
          <w:placeholder>
            <w:docPart w:val="685F99FBED394474BEEEE72BD1B072C3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2340" w:type="dxa"/>
              <w:vAlign w:val="center"/>
            </w:tcPr>
            <w:p w:rsidR="00CA1C0D" w:rsidRPr="00F22AD8" w:rsidRDefault="00B044C5">
              <w:pPr>
                <w:rPr>
                  <w:lang w:val="pt-PT"/>
                </w:rPr>
              </w:pPr>
              <w:r>
                <w:rPr>
                  <w:lang w:val="pt-PT"/>
                </w:rPr>
                <w:t>Versão 1</w:t>
              </w:r>
            </w:p>
          </w:tc>
        </w:sdtContent>
      </w:sdt>
      <w:tc>
        <w:tcPr>
          <w:tcW w:w="1610" w:type="dxa"/>
          <w:vAlign w:val="center"/>
        </w:tcPr>
        <w:p w:rsidR="00CA1C0D" w:rsidRDefault="00E14F8E" w:rsidP="006A25C4">
          <w:pPr>
            <w:jc w:val="right"/>
          </w:pPr>
          <w:r>
            <w:rPr>
              <w:lang w:val="en-US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31999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fldSimple w:instr=" NUMPAGES ">
            <w:r w:rsidR="00B31999">
              <w:rPr>
                <w:noProof/>
              </w:rPr>
              <w:t>6</w:t>
            </w:r>
          </w:fldSimple>
        </w:p>
      </w:tc>
    </w:tr>
  </w:tbl>
  <w:p w:rsidR="00CA1C0D" w:rsidRDefault="006A25C4" w:rsidP="006A25C4">
    <w:pPr>
      <w:jc w:val="right"/>
    </w:pPr>
    <w:r>
      <w:t xml:space="preserve">vs: </w:t>
    </w:r>
    <w:r w:rsidR="008149C8">
      <w:fldChar w:fldCharType="begin"/>
    </w:r>
    <w:r w:rsidR="008149C8">
      <w:instrText xml:space="preserve"> DOCPROPERTY  "Versão Modelo"  \* MERGEFORMAT </w:instrText>
    </w:r>
    <w:r w:rsidR="008149C8">
      <w:fldChar w:fldCharType="separate"/>
    </w:r>
    <w:r w:rsidR="001F1E00">
      <w:t>1</w:t>
    </w:r>
    <w:r w:rsidR="008149C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49C8" w:rsidRDefault="008149C8">
      <w:r>
        <w:separator/>
      </w:r>
    </w:p>
  </w:footnote>
  <w:footnote w:type="continuationSeparator" w:id="0">
    <w:p w:rsidR="008149C8" w:rsidRDefault="008149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A25C4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6A25C4" w:rsidRDefault="006A25C4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6A25C4" w:rsidRDefault="006A25C4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6A25C4" w:rsidRDefault="006A25C4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71461348" r:id="rId2"/>
            </w:object>
          </w:r>
        </w:p>
      </w:tc>
    </w:tr>
  </w:tbl>
  <w:p w:rsidR="006A25C4" w:rsidRDefault="006A25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152A9F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152A9F" w:rsidRDefault="00152A9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152A9F" w:rsidRDefault="00152A9F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152A9F" w:rsidRDefault="00152A9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1.5pt;height:34.5pt">
                <v:imagedata r:id="rId1" o:title=""/>
              </v:shape>
              <o:OLEObject Type="Embed" ProgID="Word.Picture.8" ShapeID="_x0000_i1026" DrawAspect="Content" ObjectID="_1671461349" r:id="rId2"/>
            </w:object>
          </w:r>
        </w:p>
      </w:tc>
    </w:tr>
  </w:tbl>
  <w:p w:rsidR="00152A9F" w:rsidRDefault="00152A9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A2E88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DA2E88" w:rsidRDefault="00DA2E88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DA2E88" w:rsidRDefault="00DA2E88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DA2E88" w:rsidRDefault="00DA2E88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1.5pt;height:34.5pt">
                <v:imagedata r:id="rId1" o:title=""/>
              </v:shape>
              <o:OLEObject Type="Embed" ProgID="Word.Picture.8" ShapeID="_x0000_i1027" DrawAspect="Content" ObjectID="_1671461350" r:id="rId2"/>
            </w:object>
          </w:r>
        </w:p>
      </w:tc>
    </w:tr>
  </w:tbl>
  <w:p w:rsidR="00DA2E88" w:rsidRDefault="00DA2E8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A1C0D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CA1C0D" w:rsidRDefault="00A07D45">
          <w:pPr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IFSP</w:t>
          </w:r>
        </w:p>
      </w:tc>
      <w:sdt>
        <w:sdtPr>
          <w:rPr>
            <w:bCs/>
            <w:lang w:val="pt-PT"/>
          </w:rPr>
          <w:alias w:val="Título"/>
          <w:tag w:val=""/>
          <w:id w:val="1350989896"/>
          <w:placeholder>
            <w:docPart w:val="2B721DFEA2AA4FF1BD32A4EAC90C99E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CA1C0D" w:rsidRPr="00CF37F6" w:rsidRDefault="006A25C4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:rsidR="00CA1C0D" w:rsidRDefault="00CA1C0D">
          <w:pPr>
            <w:rPr>
              <w:b/>
            </w:rPr>
          </w:pPr>
        </w:p>
      </w:tc>
    </w:tr>
  </w:tbl>
  <w:p w:rsidR="00CA1C0D" w:rsidRDefault="00CA1C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15BB4"/>
    <w:multiLevelType w:val="hybridMultilevel"/>
    <w:tmpl w:val="C5781994"/>
    <w:lvl w:ilvl="0" w:tplc="9F7257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1441E"/>
    <w:multiLevelType w:val="hybridMultilevel"/>
    <w:tmpl w:val="607E467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659150F"/>
    <w:multiLevelType w:val="hybridMultilevel"/>
    <w:tmpl w:val="21449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60352"/>
    <w:multiLevelType w:val="hybridMultilevel"/>
    <w:tmpl w:val="9B48A740"/>
    <w:lvl w:ilvl="0" w:tplc="3148E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2393C"/>
    <w:multiLevelType w:val="hybridMultilevel"/>
    <w:tmpl w:val="E710EE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3F37BFE"/>
    <w:multiLevelType w:val="hybridMultilevel"/>
    <w:tmpl w:val="FA704D9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D01DE"/>
    <w:multiLevelType w:val="hybridMultilevel"/>
    <w:tmpl w:val="9B5ECE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6"/>
  </w:num>
  <w:num w:numId="10">
    <w:abstractNumId w:val="4"/>
  </w:num>
  <w:num w:numId="1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F1E00"/>
    <w:rsid w:val="00046F15"/>
    <w:rsid w:val="000568CE"/>
    <w:rsid w:val="0006541F"/>
    <w:rsid w:val="00094D52"/>
    <w:rsid w:val="000B1595"/>
    <w:rsid w:val="000B65A4"/>
    <w:rsid w:val="000C79D2"/>
    <w:rsid w:val="000E5CBC"/>
    <w:rsid w:val="00134755"/>
    <w:rsid w:val="00141DF7"/>
    <w:rsid w:val="00152A9F"/>
    <w:rsid w:val="00156BB7"/>
    <w:rsid w:val="00170C62"/>
    <w:rsid w:val="00184C3A"/>
    <w:rsid w:val="00195780"/>
    <w:rsid w:val="001F1E00"/>
    <w:rsid w:val="001F7C4D"/>
    <w:rsid w:val="00271A9A"/>
    <w:rsid w:val="00280DC8"/>
    <w:rsid w:val="002C4CB3"/>
    <w:rsid w:val="0037618A"/>
    <w:rsid w:val="003D28E2"/>
    <w:rsid w:val="00405ACF"/>
    <w:rsid w:val="00412ACF"/>
    <w:rsid w:val="00423DD0"/>
    <w:rsid w:val="00424835"/>
    <w:rsid w:val="004262DA"/>
    <w:rsid w:val="00480DDC"/>
    <w:rsid w:val="004C4EDA"/>
    <w:rsid w:val="0054001E"/>
    <w:rsid w:val="00572868"/>
    <w:rsid w:val="00577A27"/>
    <w:rsid w:val="00591727"/>
    <w:rsid w:val="005F1B63"/>
    <w:rsid w:val="005F37CD"/>
    <w:rsid w:val="0066032A"/>
    <w:rsid w:val="006A25C4"/>
    <w:rsid w:val="006C57DB"/>
    <w:rsid w:val="006F3CDE"/>
    <w:rsid w:val="00706369"/>
    <w:rsid w:val="00712677"/>
    <w:rsid w:val="00754E2E"/>
    <w:rsid w:val="007B7D37"/>
    <w:rsid w:val="008149C8"/>
    <w:rsid w:val="0085151F"/>
    <w:rsid w:val="008535C4"/>
    <w:rsid w:val="008601CF"/>
    <w:rsid w:val="00866C43"/>
    <w:rsid w:val="00866F97"/>
    <w:rsid w:val="008904B9"/>
    <w:rsid w:val="008F5C6A"/>
    <w:rsid w:val="0091283D"/>
    <w:rsid w:val="0095017F"/>
    <w:rsid w:val="00970EC6"/>
    <w:rsid w:val="0099317F"/>
    <w:rsid w:val="009B1EEF"/>
    <w:rsid w:val="00A07D45"/>
    <w:rsid w:val="00A17A8E"/>
    <w:rsid w:val="00A40A69"/>
    <w:rsid w:val="00AE6FF9"/>
    <w:rsid w:val="00B044C5"/>
    <w:rsid w:val="00B31999"/>
    <w:rsid w:val="00B562B3"/>
    <w:rsid w:val="00B940E5"/>
    <w:rsid w:val="00BA55D0"/>
    <w:rsid w:val="00BB7C2C"/>
    <w:rsid w:val="00BD4D84"/>
    <w:rsid w:val="00C22D9B"/>
    <w:rsid w:val="00C357FE"/>
    <w:rsid w:val="00C57F62"/>
    <w:rsid w:val="00C7440E"/>
    <w:rsid w:val="00CA1C0D"/>
    <w:rsid w:val="00CB3940"/>
    <w:rsid w:val="00CF37F6"/>
    <w:rsid w:val="00D675CB"/>
    <w:rsid w:val="00D77A69"/>
    <w:rsid w:val="00D82CF1"/>
    <w:rsid w:val="00DA2E88"/>
    <w:rsid w:val="00DE041A"/>
    <w:rsid w:val="00E14F8E"/>
    <w:rsid w:val="00E26429"/>
    <w:rsid w:val="00E37A72"/>
    <w:rsid w:val="00E40350"/>
    <w:rsid w:val="00E72350"/>
    <w:rsid w:val="00EB261B"/>
    <w:rsid w:val="00EE12F5"/>
    <w:rsid w:val="00EF3596"/>
    <w:rsid w:val="00F17D38"/>
    <w:rsid w:val="00F2279B"/>
    <w:rsid w:val="00F22AD8"/>
    <w:rsid w:val="00F63CA4"/>
    <w:rsid w:val="00F93F07"/>
    <w:rsid w:val="00FA4784"/>
    <w:rsid w:val="00FC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FCB9B0C"/>
  <w15:docId w15:val="{468E4A11-A37D-4666-88D2-0AE4FA8A8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character" w:styleId="TextodoEspaoReservado">
    <w:name w:val="Placeholder Text"/>
    <w:basedOn w:val="Fontepargpadro"/>
    <w:uiPriority w:val="99"/>
    <w:semiHidden/>
    <w:rsid w:val="006A25C4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A25C4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table" w:styleId="Tabelacomgrade">
    <w:name w:val="Table Grid"/>
    <w:basedOn w:val="Tabelanormal"/>
    <w:uiPriority w:val="39"/>
    <w:rsid w:val="00184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7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isio\Desktop\Template%20-%20Vis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FBFFF6316047168BF37966E6F3FA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A00517-A7C7-4575-A71A-FDAB600D95B1}"/>
      </w:docPartPr>
      <w:docPartBody>
        <w:p w:rsidR="00BF0C2B" w:rsidRDefault="007C0F5B">
          <w:pPr>
            <w:pStyle w:val="5DFBFFF6316047168BF37966E6F3FAB5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2B721DFEA2AA4FF1BD32A4EAC90C99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DC5517-245A-457E-AAFA-424837C18943}"/>
      </w:docPartPr>
      <w:docPartBody>
        <w:p w:rsidR="00BF0C2B" w:rsidRDefault="007C0F5B">
          <w:pPr>
            <w:pStyle w:val="2B721DFEA2AA4FF1BD32A4EAC90C99E7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D333F39AECA0415FB0B85A396697AA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23F4CD-FD8A-4EB3-B374-7707505DEE9F}"/>
      </w:docPartPr>
      <w:docPartBody>
        <w:p w:rsidR="00BF0C2B" w:rsidRDefault="007C0F5B">
          <w:pPr>
            <w:pStyle w:val="D333F39AECA0415FB0B85A396697AA57"/>
          </w:pPr>
          <w:r w:rsidRPr="00A0088E">
            <w:rPr>
              <w:rStyle w:val="TextodoEspaoReservado"/>
            </w:rPr>
            <w:t>[Gestor]</w:t>
          </w:r>
        </w:p>
      </w:docPartBody>
    </w:docPart>
    <w:docPart>
      <w:docPartPr>
        <w:name w:val="685F99FBED394474BEEEE72BD1B072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2F483D0-CD46-4107-A9DF-AD8347186557}"/>
      </w:docPartPr>
      <w:docPartBody>
        <w:p w:rsidR="00BF0C2B" w:rsidRDefault="007C0F5B">
          <w:pPr>
            <w:pStyle w:val="685F99FBED394474BEEEE72BD1B072C3"/>
          </w:pPr>
          <w:r w:rsidRPr="00A0088E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F5B"/>
    <w:rsid w:val="001355F9"/>
    <w:rsid w:val="0042541A"/>
    <w:rsid w:val="006C1EA0"/>
    <w:rsid w:val="006F404D"/>
    <w:rsid w:val="007A2AF6"/>
    <w:rsid w:val="007C0F5B"/>
    <w:rsid w:val="00BF0C2B"/>
    <w:rsid w:val="00C60397"/>
    <w:rsid w:val="00E978B0"/>
    <w:rsid w:val="00EE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5DFBFFF6316047168BF37966E6F3FAB5">
    <w:name w:val="5DFBFFF6316047168BF37966E6F3FAB5"/>
  </w:style>
  <w:style w:type="paragraph" w:customStyle="1" w:styleId="2B721DFEA2AA4FF1BD32A4EAC90C99E7">
    <w:name w:val="2B721DFEA2AA4FF1BD32A4EAC90C99E7"/>
  </w:style>
  <w:style w:type="paragraph" w:customStyle="1" w:styleId="D333F39AECA0415FB0B85A396697AA57">
    <w:name w:val="D333F39AECA0415FB0B85A396697AA57"/>
  </w:style>
  <w:style w:type="paragraph" w:customStyle="1" w:styleId="685F99FBED394474BEEEE72BD1B072C3">
    <w:name w:val="685F99FBED394474BEEEE72BD1B072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CBB05-9E96-4DCF-88C7-714DC3E44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Visão</Template>
  <TotalTime>83</TotalTime>
  <Pages>6</Pages>
  <Words>863</Words>
  <Characters>4664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Manager>JOB SEA - MAR DE OPORTUNIDADES</Manager>
  <Company/>
  <LinksUpToDate>false</LinksUpToDate>
  <CharactersWithSpaces>5516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1</dc:subject>
  <dc:creator>Aluisio</dc:creator>
  <cp:lastModifiedBy>Aluisio Santos</cp:lastModifiedBy>
  <cp:revision>10</cp:revision>
  <cp:lastPrinted>2005-05-17T17:30:00Z</cp:lastPrinted>
  <dcterms:created xsi:type="dcterms:W3CDTF">2020-11-11T09:40:00Z</dcterms:created>
  <dcterms:modified xsi:type="dcterms:W3CDTF">2021-01-06T21:03:00Z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