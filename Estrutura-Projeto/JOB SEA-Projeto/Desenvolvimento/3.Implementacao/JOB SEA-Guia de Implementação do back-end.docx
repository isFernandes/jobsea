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E2A600" w14:textId="77777777" w:rsidR="00AE3B37" w:rsidRPr="002732B3" w:rsidRDefault="00AE3B37" w:rsidP="00AE3B37">
      <w:pPr>
        <w:spacing w:before="120" w:after="120"/>
        <w:rPr>
          <w:color w:val="auto"/>
        </w:rPr>
      </w:pPr>
    </w:p>
    <w:sdt>
      <w:sdtPr>
        <w:rPr>
          <w:b/>
          <w:color w:val="auto"/>
          <w:sz w:val="36"/>
        </w:rPr>
        <w:alias w:val="Título"/>
        <w:tag w:val=""/>
        <w:id w:val="323086389"/>
        <w:placeholder>
          <w:docPart w:val="DBA5908FA46B442980991541C3D2BC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106F364" w14:textId="77777777" w:rsidR="00AE3B37" w:rsidRPr="002732B3" w:rsidRDefault="00AE3B37" w:rsidP="00AE3B37">
          <w:pPr>
            <w:jc w:val="center"/>
            <w:rPr>
              <w:b/>
              <w:color w:val="auto"/>
              <w:sz w:val="36"/>
            </w:rPr>
          </w:pPr>
          <w:r w:rsidRPr="002732B3">
            <w:rPr>
              <w:b/>
              <w:color w:val="auto"/>
              <w:sz w:val="36"/>
              <w:lang w:val="pt-PT"/>
            </w:rPr>
            <w:t>Guia de Implementação</w:t>
          </w:r>
        </w:p>
      </w:sdtContent>
    </w:sdt>
    <w:p w14:paraId="52B40F4E" w14:textId="77777777" w:rsidR="00AE3B37" w:rsidRPr="002732B3" w:rsidRDefault="00AE3B37" w:rsidP="00AE3B37">
      <w:pPr>
        <w:spacing w:before="120" w:after="120"/>
        <w:rPr>
          <w:color w:val="auto"/>
        </w:rPr>
      </w:pPr>
    </w:p>
    <w:p w14:paraId="60BC0437" w14:textId="77777777" w:rsidR="00AE3B37" w:rsidRPr="002732B3" w:rsidRDefault="00AE3B37" w:rsidP="00AE3B37">
      <w:pPr>
        <w:pStyle w:val="Ttulo"/>
        <w:jc w:val="center"/>
      </w:pPr>
      <w:r w:rsidRPr="002732B3">
        <w:t>SUMÁRIO</w:t>
      </w:r>
    </w:p>
    <w:p w14:paraId="27FAACDD" w14:textId="77777777" w:rsidR="00485865" w:rsidRPr="002732B3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2732B3">
        <w:rPr>
          <w:rFonts w:cs="Arial"/>
        </w:rPr>
        <w:fldChar w:fldCharType="begin"/>
      </w:r>
      <w:r w:rsidRPr="002732B3">
        <w:rPr>
          <w:rFonts w:cs="Arial"/>
        </w:rPr>
        <w:instrText xml:space="preserve"> TOC \o "1-3" \h \z </w:instrText>
      </w:r>
      <w:r w:rsidRPr="002732B3">
        <w:rPr>
          <w:rFonts w:cs="Arial"/>
        </w:rPr>
        <w:fldChar w:fldCharType="separate"/>
      </w:r>
      <w:hyperlink w:anchor="_Toc485801465" w:history="1">
        <w:r w:rsidR="00485865" w:rsidRPr="002732B3">
          <w:rPr>
            <w:rStyle w:val="Hyperlink"/>
            <w:color w:val="auto"/>
          </w:rPr>
          <w:t>1. Introdução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_Toc485801465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56C66FED" w14:textId="77777777" w:rsidR="00485865" w:rsidRPr="002732B3" w:rsidRDefault="00764FA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2732B3">
          <w:rPr>
            <w:rStyle w:val="Hyperlink"/>
            <w:color w:val="auto"/>
          </w:rPr>
          <w:t>1.1. Referências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_Toc485801466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5C0C88B" w14:textId="77777777" w:rsidR="00485865" w:rsidRPr="002732B3" w:rsidRDefault="00764FA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2732B3">
          <w:rPr>
            <w:rStyle w:val="Hyperlink"/>
            <w:color w:val="auto"/>
          </w:rPr>
          <w:t>2. Organização e Estilo do Código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_Toc485801467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FDA3020" w14:textId="77777777" w:rsidR="00485865" w:rsidRPr="002732B3" w:rsidRDefault="00764FA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2732B3">
          <w:rPr>
            <w:rStyle w:val="Hyperlink"/>
            <w:color w:val="auto"/>
          </w:rPr>
          <w:t>3. Comentários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_Toc485801468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074F4E0" w14:textId="77777777" w:rsidR="00485865" w:rsidRPr="002732B3" w:rsidRDefault="00764FA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2732B3">
          <w:rPr>
            <w:rStyle w:val="Hyperlink"/>
            <w:color w:val="auto"/>
          </w:rPr>
          <w:t>4. Nomeação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_Toc485801469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71E2E028" w14:textId="77777777" w:rsidR="00485865" w:rsidRPr="002732B3" w:rsidRDefault="00764FA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2732B3">
          <w:rPr>
            <w:rStyle w:val="Hyperlink"/>
            <w:color w:val="auto"/>
            <w:lang w:val="pt-PT"/>
          </w:rPr>
          <w:t>5. Declaração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_Toc485801470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27BE53DF" w14:textId="77777777" w:rsidR="00485865" w:rsidRPr="002732B3" w:rsidRDefault="00764FA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2732B3">
          <w:rPr>
            <w:rStyle w:val="Hyperlink"/>
            <w:color w:val="auto"/>
            <w:lang w:val="pt-PT"/>
          </w:rPr>
          <w:t>6. Reutilização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_Toc485801471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4BA456DF" w14:textId="77777777" w:rsidR="00485865" w:rsidRPr="002732B3" w:rsidRDefault="00764FA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2732B3">
          <w:rPr>
            <w:rStyle w:val="Hyperlink"/>
            <w:color w:val="auto"/>
            <w:lang w:val="pt-PT"/>
          </w:rPr>
          <w:t>7. Tratamento de Erros e de Exceções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_Toc485801472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7AA58013" w14:textId="77777777" w:rsidR="00485865" w:rsidRPr="002732B3" w:rsidRDefault="00764FA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2732B3">
          <w:rPr>
            <w:rStyle w:val="Hyperlink"/>
            <w:color w:val="auto"/>
            <w:lang w:val="pt-PT"/>
          </w:rPr>
          <w:t>8. teste unitário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_Toc485801473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3A2F5BA7" w14:textId="77777777" w:rsidR="00485865" w:rsidRPr="002732B3" w:rsidRDefault="00764FA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2732B3">
          <w:rPr>
            <w:rStyle w:val="Hyperlink"/>
            <w:color w:val="auto"/>
            <w:lang w:val="pt-PT"/>
          </w:rPr>
          <w:t>9. Diretrizes Gerais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_Toc485801474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4</w:t>
        </w:r>
        <w:r w:rsidR="00485865" w:rsidRPr="002732B3">
          <w:rPr>
            <w:webHidden/>
          </w:rPr>
          <w:fldChar w:fldCharType="end"/>
        </w:r>
      </w:hyperlink>
    </w:p>
    <w:p w14:paraId="45DBEE29" w14:textId="77777777" w:rsidR="00BA7D05" w:rsidRPr="002732B3" w:rsidRDefault="00BA7D05">
      <w:pPr>
        <w:rPr>
          <w:color w:val="auto"/>
        </w:rPr>
      </w:pPr>
      <w:r w:rsidRPr="002732B3">
        <w:rPr>
          <w:color w:val="auto"/>
        </w:rPr>
        <w:fldChar w:fldCharType="end"/>
      </w:r>
    </w:p>
    <w:p w14:paraId="214C623A" w14:textId="77777777" w:rsidR="00BA7D05" w:rsidRPr="002732B3" w:rsidRDefault="00BA7D05">
      <w:pPr>
        <w:pStyle w:val="Ttulo1"/>
      </w:pPr>
      <w:r w:rsidRPr="002732B3">
        <w:br w:type="page"/>
      </w:r>
      <w:bookmarkStart w:id="0" w:name="_Toc104341857"/>
      <w:bookmarkStart w:id="1" w:name="_Toc105989053"/>
      <w:bookmarkStart w:id="2" w:name="_Toc485801465"/>
      <w:r w:rsidRPr="002732B3">
        <w:lastRenderedPageBreak/>
        <w:t>Introdução</w:t>
      </w:r>
      <w:bookmarkEnd w:id="0"/>
      <w:bookmarkEnd w:id="1"/>
      <w:bookmarkEnd w:id="2"/>
    </w:p>
    <w:p w14:paraId="0FFB892A" w14:textId="77777777" w:rsidR="00A506C2" w:rsidRPr="002732B3" w:rsidRDefault="00A506C2" w:rsidP="00A506C2">
      <w:pPr>
        <w:rPr>
          <w:color w:val="auto"/>
          <w:lang w:eastAsia="en-US"/>
        </w:rPr>
      </w:pPr>
      <w:bookmarkStart w:id="3" w:name="_GoBack"/>
      <w:bookmarkEnd w:id="3"/>
      <w:r w:rsidRPr="002732B3">
        <w:rPr>
          <w:color w:val="auto"/>
          <w:lang w:eastAsia="en-US"/>
        </w:rPr>
        <w:t>No back-end foi realizado as etapas de cadastramento, atualização e desativação de usuário que se cadastram em nosso sistema e os projetos publicados pelos usuários. Falta ainda fazer um ambiente remoto de homologação e validações dos dados enviadas pelas as requisições HTTP feitas pelo front-end, também devem ser feitos refinos com filtros nas requisições de dados. As maiores dificuldades estão nas configurações do servidor remoto para hospedagem de uma versão de homologação do nosso sistema.</w:t>
      </w:r>
    </w:p>
    <w:p w14:paraId="3B1BECD2" w14:textId="0DA2E11B" w:rsidR="00BA7D05" w:rsidRPr="002732B3" w:rsidRDefault="00BA7D05">
      <w:pPr>
        <w:pStyle w:val="Ttulo2"/>
      </w:pPr>
      <w:bookmarkStart w:id="4" w:name="_Toc104341861"/>
      <w:bookmarkStart w:id="5" w:name="_Toc105989057"/>
      <w:bookmarkStart w:id="6" w:name="_Toc485801466"/>
      <w:r w:rsidRPr="002732B3">
        <w:t>Referências</w:t>
      </w:r>
      <w:bookmarkEnd w:id="4"/>
      <w:bookmarkEnd w:id="5"/>
      <w:bookmarkEnd w:id="6"/>
    </w:p>
    <w:p w14:paraId="3CA276E4" w14:textId="6986BD3F" w:rsidR="00106475" w:rsidRPr="002732B3" w:rsidRDefault="00106475" w:rsidP="00106475">
      <w:pPr>
        <w:rPr>
          <w:color w:val="auto"/>
          <w:lang w:eastAsia="en-US"/>
        </w:rPr>
      </w:pPr>
      <w:r w:rsidRPr="002732B3">
        <w:rPr>
          <w:color w:val="auto"/>
          <w:lang w:eastAsia="en-US"/>
        </w:rPr>
        <w:t xml:space="preserve">Documentos utilizados como fonte de informações </w:t>
      </w:r>
      <w:r w:rsidR="008F5FD7" w:rsidRPr="002732B3">
        <w:rPr>
          <w:color w:val="auto"/>
          <w:lang w:eastAsia="en-US"/>
        </w:rPr>
        <w:t>para desenvolvimento do projeto.</w:t>
      </w:r>
    </w:p>
    <w:p w14:paraId="29C4AB0C" w14:textId="282F45C9" w:rsidR="009C64D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2732B3">
        <w:rPr>
          <w:rFonts w:ascii="Arial" w:hAnsi="Arial" w:cs="Arial"/>
          <w:color w:val="auto"/>
        </w:rPr>
        <w:t xml:space="preserve">FlyWay Documentation - </w:t>
      </w:r>
      <w:hyperlink r:id="rId7" w:history="1">
        <w:r w:rsidRPr="002732B3">
          <w:rPr>
            <w:rStyle w:val="Hyperlink"/>
            <w:rFonts w:ascii="Arial" w:hAnsi="Arial" w:cs="Arial"/>
            <w:color w:val="auto"/>
          </w:rPr>
          <w:t>https://flywaydb.org/documentation/</w:t>
        </w:r>
      </w:hyperlink>
      <w:r w:rsidRPr="002732B3">
        <w:rPr>
          <w:rFonts w:ascii="Arial" w:hAnsi="Arial" w:cs="Arial"/>
          <w:color w:val="auto"/>
        </w:rPr>
        <w:t xml:space="preserve"> -  acessado 15/12/2020 </w:t>
      </w:r>
    </w:p>
    <w:p w14:paraId="4856F6C2" w14:textId="4491BDAB" w:rsidR="0010647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  <w:lang w:val="en-US"/>
        </w:rPr>
      </w:pPr>
      <w:r w:rsidRPr="002732B3">
        <w:rPr>
          <w:rFonts w:ascii="Arial" w:hAnsi="Arial" w:cs="Arial"/>
          <w:color w:val="auto"/>
          <w:lang w:val="en-US"/>
        </w:rPr>
        <w:t xml:space="preserve">Guide Spring Framework - </w:t>
      </w:r>
      <w:hyperlink r:id="rId8" w:history="1">
        <w:r w:rsidRPr="002732B3">
          <w:rPr>
            <w:rStyle w:val="Hyperlink"/>
            <w:rFonts w:ascii="Arial" w:hAnsi="Arial" w:cs="Arial"/>
            <w:color w:val="auto"/>
            <w:lang w:val="en-US"/>
          </w:rPr>
          <w:t>https://spring.io/guides</w:t>
        </w:r>
      </w:hyperlink>
      <w:r w:rsidRPr="002732B3">
        <w:rPr>
          <w:rFonts w:ascii="Arial" w:hAnsi="Arial" w:cs="Arial"/>
          <w:color w:val="auto"/>
          <w:lang w:val="en-US"/>
        </w:rPr>
        <w:t xml:space="preserve"> -  acessado 15/12/2020</w:t>
      </w:r>
    </w:p>
    <w:p w14:paraId="26262669" w14:textId="5DCC9CA9" w:rsidR="0010647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2732B3">
        <w:rPr>
          <w:rFonts w:ascii="Arial" w:hAnsi="Arial" w:cs="Arial"/>
          <w:color w:val="auto"/>
        </w:rPr>
        <w:t xml:space="preserve">Swagger - </w:t>
      </w:r>
      <w:hyperlink r:id="rId9" w:history="1">
        <w:r w:rsidRPr="002732B3">
          <w:rPr>
            <w:rStyle w:val="Hyperlink"/>
            <w:rFonts w:ascii="Arial" w:hAnsi="Arial" w:cs="Arial"/>
            <w:color w:val="auto"/>
          </w:rPr>
          <w:t>https://swagger.io/tools/swagger-ui/</w:t>
        </w:r>
      </w:hyperlink>
      <w:r w:rsidRPr="002732B3">
        <w:rPr>
          <w:rFonts w:ascii="Arial" w:hAnsi="Arial" w:cs="Arial"/>
          <w:color w:val="auto"/>
        </w:rPr>
        <w:t xml:space="preserve"> -  acessado 15/12/2020</w:t>
      </w:r>
    </w:p>
    <w:p w14:paraId="2DD6B129" w14:textId="77777777" w:rsidR="00BA7D05" w:rsidRPr="002732B3" w:rsidRDefault="00BA7D05">
      <w:pPr>
        <w:pStyle w:val="Ttulo1"/>
      </w:pPr>
      <w:bookmarkStart w:id="7" w:name="_Toc105989059"/>
      <w:bookmarkStart w:id="8" w:name="_Toc485801467"/>
      <w:r w:rsidRPr="002732B3">
        <w:t>Organização e Estilo do Código</w:t>
      </w:r>
      <w:bookmarkEnd w:id="7"/>
      <w:bookmarkEnd w:id="8"/>
    </w:p>
    <w:p w14:paraId="085229A1" w14:textId="2F8DBE02" w:rsidR="00BF4F36" w:rsidRPr="002732B3" w:rsidRDefault="00CC498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 projeto esta utilizando as convenções Java de codificação, documentação da convenção pode ser acessadas no sítio de www.oracle.com</w:t>
      </w:r>
    </w:p>
    <w:p w14:paraId="3894576B" w14:textId="07D53B1C" w:rsidR="00BF4F36" w:rsidRPr="002732B3" w:rsidRDefault="00BA7D05" w:rsidP="00CC498F">
      <w:pPr>
        <w:pStyle w:val="Ttulo1"/>
      </w:pPr>
      <w:bookmarkStart w:id="9" w:name="_Toc105989060"/>
      <w:bookmarkStart w:id="10" w:name="_Toc485801468"/>
      <w:r w:rsidRPr="002732B3">
        <w:t>Comentários</w:t>
      </w:r>
      <w:bookmarkEnd w:id="9"/>
      <w:bookmarkEnd w:id="10"/>
    </w:p>
    <w:p w14:paraId="2DEA7339" w14:textId="77777777" w:rsidR="00BF4F36" w:rsidRPr="002732B3" w:rsidRDefault="00BF4F36" w:rsidP="00BF4F36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Java Doc de Classes</w:t>
      </w:r>
    </w:p>
    <w:p w14:paraId="165312E6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/**</w:t>
      </w:r>
    </w:p>
    <w:p w14:paraId="0C08B615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&lt;Descrição da funcionalidade da Classe&gt;</w:t>
      </w:r>
    </w:p>
    <w:p w14:paraId="453E03C4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@author: &lt;Fulano da Silva&gt;</w:t>
      </w:r>
    </w:p>
    <w:p w14:paraId="7723629F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*/</w:t>
      </w:r>
    </w:p>
    <w:p w14:paraId="238B6799" w14:textId="77777777" w:rsidR="00BF4F36" w:rsidRPr="002732B3" w:rsidRDefault="00BF4F36" w:rsidP="00BF4F36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Java Doc de Método</w:t>
      </w:r>
      <w:r w:rsidR="006A0DA7" w:rsidRPr="002732B3">
        <w:rPr>
          <w:rFonts w:ascii="Arial" w:hAnsi="Arial" w:cs="Arial"/>
          <w:color w:val="auto"/>
          <w:lang w:val="pt-PT"/>
        </w:rPr>
        <w:t>s</w:t>
      </w:r>
    </w:p>
    <w:p w14:paraId="3612198C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/**</w:t>
      </w:r>
    </w:p>
    <w:p w14:paraId="6F6AD5D7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&lt;Descrição completa das funcionalidades do método&gt;</w:t>
      </w:r>
    </w:p>
    <w:p w14:paraId="709A8BF8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@return &lt;tipo do retorno do método: String, int, etc&gt;</w:t>
      </w:r>
    </w:p>
    <w:p w14:paraId="73F89477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@param &lt;parâmetro1&gt; &lt;Descrição do parâmetro&gt;</w:t>
      </w:r>
    </w:p>
    <w:p w14:paraId="22647E50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@param &lt;parâmetro2&gt; &lt;Descrição do parâmetro&gt;</w:t>
      </w:r>
    </w:p>
    <w:p w14:paraId="044E77E4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@exception &lt;exceção retornada&gt; </w:t>
      </w:r>
    </w:p>
    <w:p w14:paraId="08DCF343" w14:textId="6BBF12CA" w:rsidR="00BA7D05" w:rsidRPr="002732B3" w:rsidRDefault="00BF4F36" w:rsidP="00CC498F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*/</w:t>
      </w:r>
    </w:p>
    <w:p w14:paraId="1C40B4D7" w14:textId="711701E2" w:rsidR="008F5FD7" w:rsidRPr="002732B3" w:rsidRDefault="008F5FD7">
      <w:pPr>
        <w:jc w:val="left"/>
        <w:rPr>
          <w:color w:val="auto"/>
          <w:lang w:val="pt-PT"/>
        </w:rPr>
      </w:pPr>
      <w:r w:rsidRPr="002732B3">
        <w:rPr>
          <w:color w:val="auto"/>
          <w:lang w:val="pt-PT"/>
        </w:rPr>
        <w:br w:type="page"/>
      </w:r>
    </w:p>
    <w:p w14:paraId="1AB03FCD" w14:textId="77777777" w:rsidR="00CC498F" w:rsidRPr="002732B3" w:rsidRDefault="00CC498F" w:rsidP="00CC498F">
      <w:pPr>
        <w:autoSpaceDE w:val="0"/>
        <w:autoSpaceDN w:val="0"/>
        <w:adjustRightInd w:val="0"/>
        <w:ind w:left="708"/>
        <w:rPr>
          <w:color w:val="auto"/>
          <w:lang w:val="pt-PT"/>
        </w:rPr>
      </w:pPr>
    </w:p>
    <w:p w14:paraId="1F6CFFF3" w14:textId="77777777" w:rsidR="00BA7D05" w:rsidRPr="002732B3" w:rsidRDefault="00BA7D05">
      <w:pPr>
        <w:pStyle w:val="Ttulo1"/>
      </w:pPr>
      <w:bookmarkStart w:id="11" w:name="_Toc105989061"/>
      <w:bookmarkStart w:id="12" w:name="_Toc485801469"/>
      <w:r w:rsidRPr="002732B3">
        <w:t>Nomeação</w:t>
      </w:r>
      <w:bookmarkEnd w:id="11"/>
      <w:bookmarkEnd w:id="12"/>
    </w:p>
    <w:p w14:paraId="2C09BF14" w14:textId="5841072D" w:rsidR="006A0DA7" w:rsidRPr="002732B3" w:rsidRDefault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Arquivo</w:t>
      </w:r>
      <w:r w:rsidR="009A5A75" w:rsidRPr="002732B3">
        <w:rPr>
          <w:rFonts w:ascii="Arial" w:hAnsi="Arial" w:cs="Arial"/>
          <w:color w:val="auto"/>
          <w:lang w:val="pt-PT"/>
        </w:rPr>
        <w:t>s</w:t>
      </w:r>
      <w:r w:rsidRPr="002732B3">
        <w:rPr>
          <w:rFonts w:ascii="Arial" w:hAnsi="Arial" w:cs="Arial"/>
          <w:color w:val="auto"/>
          <w:lang w:val="pt-PT"/>
        </w:rPr>
        <w:t xml:space="preserve"> Java</w:t>
      </w:r>
    </w:p>
    <w:p w14:paraId="17EC6863" w14:textId="03D7536C" w:rsidR="009A5A75" w:rsidRPr="002732B3" w:rsidRDefault="009A5A75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arquivos Java devem usar a convenção “camel case” de nomes, começando com a primeira letra do nome maiúscula</w:t>
      </w:r>
      <w:r w:rsidR="00014D2E" w:rsidRPr="002732B3">
        <w:rPr>
          <w:rFonts w:ascii="Arial" w:hAnsi="Arial" w:cs="Arial"/>
          <w:color w:val="auto"/>
          <w:lang w:val="pt-PT"/>
        </w:rPr>
        <w:t xml:space="preserve"> e as subsequentes minúsculas exceto a primeira letra da próxima palavra, todas as palavras devem ser escritas juntas sem espaço de separação.</w:t>
      </w:r>
    </w:p>
    <w:p w14:paraId="0F612160" w14:textId="77777777" w:rsidR="00014D2E" w:rsidRPr="002732B3" w:rsidRDefault="00014D2E" w:rsidP="00014D2E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Exemplo:</w:t>
      </w:r>
    </w:p>
    <w:p w14:paraId="0CF43E81" w14:textId="1D9244AB" w:rsidR="006A0DA7" w:rsidRPr="002732B3" w:rsidRDefault="006A0DA7" w:rsidP="00014D2E">
      <w:pPr>
        <w:pStyle w:val="infoblue"/>
        <w:ind w:firstLine="708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NomeClasse.java</w:t>
      </w:r>
    </w:p>
    <w:p w14:paraId="110EA558" w14:textId="493195D4" w:rsidR="006A0DA7" w:rsidRPr="002732B3" w:rsidRDefault="006A0DA7" w:rsidP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Scripts SQL</w:t>
      </w:r>
    </w:p>
    <w:p w14:paraId="0E4DC926" w14:textId="39F1B8F4" w:rsidR="009A5A75" w:rsidRPr="002732B3" w:rsidRDefault="009A5A75" w:rsidP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scripts SQL devem seguir as seguintes regras:</w:t>
      </w:r>
    </w:p>
    <w:p w14:paraId="09513C44" w14:textId="1CB5416E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Prefixo com a letra “V” maiúscula</w:t>
      </w:r>
    </w:p>
    <w:p w14:paraId="709BCADC" w14:textId="406B0FCD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Número da versão “1”</w:t>
      </w:r>
    </w:p>
    <w:p w14:paraId="6649F773" w14:textId="2A26ACA1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Separador usando do traços “__”</w:t>
      </w:r>
    </w:p>
    <w:p w14:paraId="28B965EB" w14:textId="2220207C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Descrição com traço separando as palavras</w:t>
      </w:r>
    </w:p>
    <w:p w14:paraId="458B0898" w14:textId="4D2BD975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Sufixo “.sql”</w:t>
      </w:r>
    </w:p>
    <w:p w14:paraId="6264C364" w14:textId="77777777" w:rsidR="00014D2E" w:rsidRPr="002732B3" w:rsidRDefault="009A5A75" w:rsidP="00014D2E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Exemplo:</w:t>
      </w:r>
    </w:p>
    <w:p w14:paraId="74B3B8C6" w14:textId="1C4A1DC5" w:rsidR="009A5A75" w:rsidRPr="002732B3" w:rsidRDefault="009A5A75" w:rsidP="00014D2E">
      <w:pPr>
        <w:pStyle w:val="infoblue"/>
        <w:ind w:left="360" w:firstLine="348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 xml:space="preserve"> V1.0.0__init.sql</w:t>
      </w:r>
    </w:p>
    <w:p w14:paraId="0BEEC10A" w14:textId="77777777" w:rsidR="009A5A75" w:rsidRPr="002732B3" w:rsidRDefault="009A5A75" w:rsidP="009A5A75">
      <w:pPr>
        <w:pStyle w:val="infoblue"/>
        <w:ind w:left="720"/>
        <w:jc w:val="both"/>
        <w:rPr>
          <w:rFonts w:ascii="Arial" w:hAnsi="Arial" w:cs="Arial"/>
          <w:color w:val="auto"/>
          <w:lang w:val="pt-PT"/>
        </w:rPr>
      </w:pPr>
    </w:p>
    <w:p w14:paraId="64E3298C" w14:textId="77777777" w:rsidR="00BA7D05" w:rsidRPr="002732B3" w:rsidRDefault="00BA7D05">
      <w:pPr>
        <w:pStyle w:val="Ttulo1"/>
        <w:rPr>
          <w:lang w:val="pt-PT"/>
        </w:rPr>
      </w:pPr>
      <w:bookmarkStart w:id="13" w:name="_Toc105989062"/>
      <w:bookmarkStart w:id="14" w:name="_Toc485801470"/>
      <w:r w:rsidRPr="002732B3">
        <w:rPr>
          <w:lang w:val="pt-PT"/>
        </w:rPr>
        <w:t>Declaração</w:t>
      </w:r>
      <w:bookmarkEnd w:id="13"/>
      <w:bookmarkEnd w:id="14"/>
    </w:p>
    <w:p w14:paraId="0121DBD4" w14:textId="77777777" w:rsidR="005D6F63" w:rsidRPr="002732B3" w:rsidRDefault="005D6F63" w:rsidP="005D6F63">
      <w:pPr>
        <w:pStyle w:val="infoblue"/>
        <w:numPr>
          <w:ilvl w:val="0"/>
          <w:numId w:val="9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Padrão de indentação de declaração de métodos:</w:t>
      </w:r>
    </w:p>
    <w:p w14:paraId="0AFB0E3D" w14:textId="77777777" w:rsidR="005D6F63" w:rsidRPr="002732B3" w:rsidRDefault="005D6F63" w:rsidP="005D6F63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  <w:lang w:val="en-US"/>
        </w:rPr>
      </w:pPr>
      <w:r w:rsidRPr="002732B3">
        <w:rPr>
          <w:rFonts w:ascii="Courier" w:hAnsi="Courier"/>
          <w:color w:val="auto"/>
          <w:sz w:val="18"/>
          <w:szCs w:val="18"/>
          <w:lang w:val="en-US"/>
        </w:rPr>
        <w:t>someMethod(int anArg, Object anotherArg, String yetAnotherArg,</w:t>
      </w:r>
    </w:p>
    <w:p w14:paraId="5C5DF2CE" w14:textId="77777777" w:rsidR="005D6F63" w:rsidRPr="002732B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     </w:t>
      </w:r>
      <w:r w:rsidRPr="002732B3">
        <w:rPr>
          <w:rFonts w:ascii="Courier" w:hAnsi="Courier"/>
          <w:color w:val="auto"/>
          <w:sz w:val="18"/>
          <w:szCs w:val="18"/>
        </w:rPr>
        <w:t>Object andStillAnother) {</w:t>
      </w:r>
    </w:p>
    <w:p w14:paraId="1B38BA78" w14:textId="77777777" w:rsidR="005D6F63" w:rsidRPr="002732B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...</w:t>
      </w:r>
    </w:p>
    <w:p w14:paraId="6A563F7E" w14:textId="77777777" w:rsidR="005D6F63" w:rsidRPr="002732B3" w:rsidRDefault="005D6F63" w:rsidP="005D6F63">
      <w:pPr>
        <w:autoSpaceDE w:val="0"/>
        <w:autoSpaceDN w:val="0"/>
        <w:adjustRightInd w:val="0"/>
        <w:ind w:firstLine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}</w:t>
      </w:r>
    </w:p>
    <w:p w14:paraId="09CEC3EE" w14:textId="4EA8AF57" w:rsidR="00BA7D05" w:rsidRPr="002732B3" w:rsidRDefault="00BA7D05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5C3F3E4D" w14:textId="77777777" w:rsidR="00694BCF" w:rsidRPr="002732B3" w:rsidRDefault="00694BCF" w:rsidP="00694BCF">
      <w:pPr>
        <w:pStyle w:val="Ttulo1"/>
        <w:rPr>
          <w:lang w:val="pt-PT"/>
        </w:rPr>
      </w:pPr>
      <w:bookmarkStart w:id="15" w:name="_Toc105989067"/>
      <w:bookmarkStart w:id="16" w:name="_Toc485801471"/>
      <w:r w:rsidRPr="002732B3">
        <w:rPr>
          <w:lang w:val="pt-PT"/>
        </w:rPr>
        <w:t>Reutilização</w:t>
      </w:r>
      <w:bookmarkEnd w:id="15"/>
      <w:bookmarkEnd w:id="16"/>
    </w:p>
    <w:p w14:paraId="0145FCB3" w14:textId="0463C887" w:rsidR="008C768A" w:rsidRPr="002732B3" w:rsidRDefault="00694BCF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Esta seção fornece regras e diretrizes para facilitar a reutilização.</w:t>
      </w:r>
    </w:p>
    <w:p w14:paraId="74FC01A4" w14:textId="07450A03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 retorno dos dados devem ser sempre no formato de JSON</w:t>
      </w:r>
    </w:p>
    <w:p w14:paraId="02D7EDA4" w14:textId="3531A3D0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Utilizar os conceitos de SOLID no projeto</w:t>
      </w:r>
      <w:r w:rsidR="008C768A" w:rsidRPr="002732B3">
        <w:rPr>
          <w:rFonts w:ascii="Arial" w:hAnsi="Arial" w:cs="Arial"/>
          <w:color w:val="auto"/>
          <w:lang w:val="pt-PT"/>
        </w:rPr>
        <w:t>.</w:t>
      </w:r>
    </w:p>
    <w:p w14:paraId="30C44B60" w14:textId="2FFF4AD4" w:rsidR="00694BCF" w:rsidRPr="002732B3" w:rsidRDefault="00694BCF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6FE66820" w14:textId="75358DE8" w:rsidR="00106475" w:rsidRPr="002732B3" w:rsidRDefault="00106475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2291E7E8" w14:textId="77777777" w:rsidR="00106475" w:rsidRPr="002732B3" w:rsidRDefault="00106475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27763B0C" w14:textId="2220B385" w:rsidR="00694BCF" w:rsidRPr="002732B3" w:rsidRDefault="00BA7D05" w:rsidP="00CC498F">
      <w:pPr>
        <w:pStyle w:val="Ttulo1"/>
        <w:rPr>
          <w:lang w:val="pt-PT"/>
        </w:rPr>
      </w:pPr>
      <w:bookmarkStart w:id="17" w:name="_Toc105989065"/>
      <w:bookmarkStart w:id="18" w:name="_Toc485801472"/>
      <w:r w:rsidRPr="002732B3">
        <w:rPr>
          <w:lang w:val="pt-PT"/>
        </w:rPr>
        <w:lastRenderedPageBreak/>
        <w:t>Tratamento de Erros e de Exceções</w:t>
      </w:r>
      <w:bookmarkEnd w:id="17"/>
      <w:bookmarkEnd w:id="18"/>
      <w:r w:rsidR="008C768A" w:rsidRPr="002732B3">
        <w:rPr>
          <w:lang w:val="pt-PT"/>
        </w:rPr>
        <w:t xml:space="preserve"> </w:t>
      </w:r>
    </w:p>
    <w:p w14:paraId="7DC40C34" w14:textId="6763D92F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controladores somente tem acesso as interfaces de serviços</w:t>
      </w:r>
      <w:r w:rsidR="008C768A" w:rsidRPr="002732B3">
        <w:rPr>
          <w:rFonts w:ascii="Arial" w:hAnsi="Arial" w:cs="Arial"/>
          <w:color w:val="auto"/>
          <w:lang w:val="pt-PT"/>
        </w:rPr>
        <w:t>.</w:t>
      </w:r>
    </w:p>
    <w:p w14:paraId="651526B7" w14:textId="3899A66D" w:rsidR="008C768A" w:rsidRPr="002732B3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Garantir que</w:t>
      </w:r>
      <w:r w:rsidR="00014D2E" w:rsidRPr="002732B3">
        <w:rPr>
          <w:rFonts w:ascii="Arial" w:hAnsi="Arial" w:cs="Arial"/>
          <w:color w:val="auto"/>
          <w:lang w:val="pt-PT"/>
        </w:rPr>
        <w:t xml:space="preserve"> somente as classes de implementação de serviços faça o processamento de requisições vindas dos controladores</w:t>
      </w:r>
      <w:r w:rsidR="00CC498F" w:rsidRPr="002732B3">
        <w:rPr>
          <w:rFonts w:ascii="Arial" w:hAnsi="Arial" w:cs="Arial"/>
          <w:color w:val="auto"/>
          <w:lang w:val="pt-PT"/>
        </w:rPr>
        <w:t>.</w:t>
      </w:r>
    </w:p>
    <w:p w14:paraId="777B362F" w14:textId="51B88CD3" w:rsidR="00BA7D05" w:rsidRPr="002732B3" w:rsidRDefault="00CC498F" w:rsidP="00CC498F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Somente classes de implentação tem acesso as classes repositórios.</w:t>
      </w:r>
    </w:p>
    <w:p w14:paraId="4CDAA501" w14:textId="77777777" w:rsidR="00BA7D05" w:rsidRPr="002732B3" w:rsidRDefault="00BA7D05">
      <w:pPr>
        <w:pStyle w:val="Ttulo1"/>
        <w:rPr>
          <w:lang w:val="pt-PT"/>
        </w:rPr>
      </w:pPr>
      <w:bookmarkStart w:id="19" w:name="_Toc485801473"/>
      <w:r w:rsidRPr="002732B3">
        <w:rPr>
          <w:lang w:val="pt-PT"/>
        </w:rPr>
        <w:t>teste unitário</w:t>
      </w:r>
      <w:bookmarkEnd w:id="19"/>
    </w:p>
    <w:p w14:paraId="24C5FA5D" w14:textId="3E8404E8" w:rsidR="00BA7D05" w:rsidRPr="002732B3" w:rsidRDefault="00CC498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Testes não devem ser implentados neste momento do projeto, utlize os testes manuais para validar o funcionamento do projeto.</w:t>
      </w:r>
    </w:p>
    <w:p w14:paraId="5A227EC7" w14:textId="77777777" w:rsidR="00BA7D05" w:rsidRPr="002732B3" w:rsidRDefault="00BA7D05">
      <w:pPr>
        <w:pStyle w:val="Ttulo1"/>
        <w:rPr>
          <w:lang w:val="pt-PT"/>
        </w:rPr>
      </w:pPr>
      <w:bookmarkStart w:id="20" w:name="_Toc105989069"/>
      <w:bookmarkStart w:id="21" w:name="_Toc485801474"/>
      <w:r w:rsidRPr="002732B3">
        <w:rPr>
          <w:lang w:val="pt-PT"/>
        </w:rPr>
        <w:t>Diretrizes Gerais</w:t>
      </w:r>
      <w:bookmarkEnd w:id="20"/>
      <w:bookmarkEnd w:id="21"/>
    </w:p>
    <w:p w14:paraId="78666C96" w14:textId="500B0480" w:rsidR="00BA7D05" w:rsidRPr="002732B3" w:rsidRDefault="00106475">
      <w:pPr>
        <w:pStyle w:val="Instruo"/>
        <w:rPr>
          <w:color w:val="auto"/>
          <w:lang w:val="pt-PT"/>
        </w:rPr>
      </w:pPr>
      <w:r w:rsidRPr="002732B3">
        <w:rPr>
          <w:color w:val="auto"/>
          <w:lang w:val="pt-PT"/>
        </w:rPr>
        <w:t>Utilize sempre as diretrizes e recomendações de desenvolvimento de sistemas SOLID.</w:t>
      </w:r>
    </w:p>
    <w:sectPr w:rsidR="00BA7D05" w:rsidRPr="002732B3">
      <w:headerReference w:type="default" r:id="rId10"/>
      <w:footerReference w:type="default" r:id="rId11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D0961" w14:textId="77777777" w:rsidR="00764FAF" w:rsidRDefault="00764FAF">
      <w:r>
        <w:separator/>
      </w:r>
    </w:p>
  </w:endnote>
  <w:endnote w:type="continuationSeparator" w:id="0">
    <w:p w14:paraId="5D0CB28B" w14:textId="77777777" w:rsidR="00764FAF" w:rsidRDefault="0076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2790" w14:textId="77777777"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14:paraId="0CA96F9B" w14:textId="77777777" w:rsidTr="00AE3B37">
      <w:trPr>
        <w:cantSplit/>
      </w:trPr>
      <w:tc>
        <w:tcPr>
          <w:tcW w:w="6804" w:type="dxa"/>
        </w:tcPr>
        <w:p w14:paraId="05E1B853" w14:textId="77777777" w:rsidR="00BA7D05" w:rsidRPr="003C7EA8" w:rsidRDefault="00764FAF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3C7EA8" w:rsidRPr="003C7EA8">
                <w:rPr>
                  <w:lang w:val="es-ES"/>
                </w:rPr>
                <w:t>JOB SEA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–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MAR DE OPORTUNIDAD</w:t>
              </w:r>
              <w:r w:rsidR="003C7EA8">
                <w:rPr>
                  <w:lang w:val="es-ES"/>
                </w:rPr>
                <w:t>ES</w:t>
              </w:r>
            </w:sdtContent>
          </w:sdt>
          <w:r w:rsidR="00AE3B37" w:rsidRPr="003C7EA8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E3B37" w:rsidRPr="003C7EA8">
                <w:rPr>
                  <w:lang w:val="es-ES"/>
                </w:rPr>
                <w:t xml:space="preserve">Versão </w:t>
              </w:r>
              <w:r w:rsidR="003C7EA8">
                <w:rPr>
                  <w:lang w:val="es-ES"/>
                </w:rPr>
                <w:t>1</w:t>
              </w:r>
            </w:sdtContent>
          </w:sdt>
        </w:p>
      </w:tc>
      <w:tc>
        <w:tcPr>
          <w:tcW w:w="1201" w:type="dxa"/>
          <w:vAlign w:val="center"/>
        </w:tcPr>
        <w:p w14:paraId="3F69091E" w14:textId="77777777" w:rsidR="00BA7D05" w:rsidRPr="003C7EA8" w:rsidRDefault="00BA7D05">
          <w:pPr>
            <w:pStyle w:val="Rodap"/>
            <w:jc w:val="center"/>
            <w:rPr>
              <w:lang w:val="es-ES"/>
            </w:rPr>
          </w:pPr>
        </w:p>
      </w:tc>
      <w:tc>
        <w:tcPr>
          <w:tcW w:w="1705" w:type="dxa"/>
          <w:vAlign w:val="center"/>
        </w:tcPr>
        <w:p w14:paraId="3B8F89E2" w14:textId="77777777"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14:paraId="5B2B523E" w14:textId="77777777" w:rsidR="00BA7D05" w:rsidRDefault="00AE3B37" w:rsidP="00AE3B37">
    <w:pPr>
      <w:pStyle w:val="Rodap"/>
      <w:jc w:val="right"/>
    </w:pPr>
    <w:r>
      <w:t xml:space="preserve">vs: </w:t>
    </w:r>
    <w:r w:rsidR="00764FAF">
      <w:fldChar w:fldCharType="begin"/>
    </w:r>
    <w:r w:rsidR="00764FAF">
      <w:instrText xml:space="preserve"> DOCPROPERTY  "Versão Modelo"  \* MERGEFORMAT </w:instrText>
    </w:r>
    <w:r w:rsidR="00764FAF">
      <w:fldChar w:fldCharType="separate"/>
    </w:r>
    <w:r w:rsidR="003C7EA8">
      <w:t>1</w:t>
    </w:r>
    <w:r w:rsidR="00764FA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CA648" w14:textId="77777777" w:rsidR="00764FAF" w:rsidRDefault="00764FAF">
      <w:r>
        <w:separator/>
      </w:r>
    </w:p>
  </w:footnote>
  <w:footnote w:type="continuationSeparator" w:id="0">
    <w:p w14:paraId="558B021C" w14:textId="77777777" w:rsidR="00764FAF" w:rsidRDefault="0076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14:paraId="5535A063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8C28148" w14:textId="77777777"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78E6698A" w14:textId="77777777"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3A6BD0CA" w14:textId="77777777" w:rsidR="00AE3B37" w:rsidRPr="00395F40" w:rsidRDefault="00AE3B37" w:rsidP="00AE3B37">
          <w:pPr>
            <w:rPr>
              <w:b/>
            </w:rPr>
          </w:pPr>
        </w:p>
      </w:tc>
    </w:tr>
  </w:tbl>
  <w:p w14:paraId="0556C8FD" w14:textId="77777777"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7" w15:restartNumberingAfterBreak="0">
    <w:nsid w:val="7AEA3255"/>
    <w:multiLevelType w:val="hybridMultilevel"/>
    <w:tmpl w:val="EC146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7EA8"/>
    <w:rsid w:val="00011160"/>
    <w:rsid w:val="00014D2E"/>
    <w:rsid w:val="000969F4"/>
    <w:rsid w:val="00106475"/>
    <w:rsid w:val="002732B3"/>
    <w:rsid w:val="00331F28"/>
    <w:rsid w:val="00381699"/>
    <w:rsid w:val="003C7EA8"/>
    <w:rsid w:val="003F6411"/>
    <w:rsid w:val="00465CD2"/>
    <w:rsid w:val="00485865"/>
    <w:rsid w:val="00553A35"/>
    <w:rsid w:val="005D6F63"/>
    <w:rsid w:val="00605014"/>
    <w:rsid w:val="00694BCF"/>
    <w:rsid w:val="006A0DA7"/>
    <w:rsid w:val="006D0D4F"/>
    <w:rsid w:val="00764FAF"/>
    <w:rsid w:val="00773F43"/>
    <w:rsid w:val="008450A0"/>
    <w:rsid w:val="008C768A"/>
    <w:rsid w:val="008F5FD7"/>
    <w:rsid w:val="008F6B05"/>
    <w:rsid w:val="009A5A75"/>
    <w:rsid w:val="009C64D5"/>
    <w:rsid w:val="00A26925"/>
    <w:rsid w:val="00A506C2"/>
    <w:rsid w:val="00AD18DC"/>
    <w:rsid w:val="00AE3B37"/>
    <w:rsid w:val="00BA7D05"/>
    <w:rsid w:val="00BF4F36"/>
    <w:rsid w:val="00CC498F"/>
    <w:rsid w:val="00CE4F52"/>
    <w:rsid w:val="00DB78F9"/>
    <w:rsid w:val="00E6002C"/>
    <w:rsid w:val="00F24638"/>
    <w:rsid w:val="00F7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916D8"/>
  <w15:docId w15:val="{444AE940-FF36-4328-9A95-70B921FA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06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flywaydb.org/documen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wagger.io/tools/swagger-ui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A5908FA46B442980991541C3D2BC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2D30C4-DDCC-4317-9768-AB31C8F307FB}"/>
      </w:docPartPr>
      <w:docPartBody>
        <w:p w:rsidR="004D187E" w:rsidRDefault="008943F3">
          <w:pPr>
            <w:pStyle w:val="DBA5908FA46B442980991541C3D2BC6E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F3"/>
    <w:rsid w:val="000D3E55"/>
    <w:rsid w:val="00293406"/>
    <w:rsid w:val="004D187E"/>
    <w:rsid w:val="006C01B3"/>
    <w:rsid w:val="008943F3"/>
    <w:rsid w:val="009C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BA5908FA46B442980991541C3D2BC6E">
    <w:name w:val="DBA5908FA46B442980991541C3D2B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</Template>
  <TotalTime>61</TotalTime>
  <Pages>4</Pages>
  <Words>599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JOB SEA – MAR DE OPORTUNIDADES</Manager>
  <Company/>
  <LinksUpToDate>false</LinksUpToDate>
  <CharactersWithSpaces>3832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1</dc:subject>
  <dc:creator>Aluisio</dc:creator>
  <cp:lastModifiedBy>Aluisio Santos</cp:lastModifiedBy>
  <cp:revision>6</cp:revision>
  <cp:lastPrinted>2004-08-19T09:54:00Z</cp:lastPrinted>
  <dcterms:created xsi:type="dcterms:W3CDTF">2020-11-22T10:52:00Z</dcterms:created>
  <dcterms:modified xsi:type="dcterms:W3CDTF">2020-12-16T00:05:00Z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