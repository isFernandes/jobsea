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BE2A600" w14:textId="77777777" w:rsidR="00AE3B37" w:rsidRPr="002732B3" w:rsidRDefault="00AE3B37" w:rsidP="00AE3B37">
      <w:pPr>
        <w:spacing w:before="120" w:after="120"/>
        <w:rPr>
          <w:color w:val="auto"/>
        </w:rPr>
      </w:pPr>
    </w:p>
    <w:sdt>
      <w:sdtPr>
        <w:rPr>
          <w:b/>
          <w:color w:val="auto"/>
          <w:sz w:val="36"/>
        </w:rPr>
        <w:alias w:val="Título"/>
        <w:tag w:val=""/>
        <w:id w:val="323086389"/>
        <w:placeholder>
          <w:docPart w:val="DBA5908FA46B442980991541C3D2BC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1106F364" w14:textId="77777777" w:rsidR="00AE3B37" w:rsidRPr="002732B3" w:rsidRDefault="00AE3B37" w:rsidP="00AE3B37">
          <w:pPr>
            <w:jc w:val="center"/>
            <w:rPr>
              <w:b/>
              <w:color w:val="auto"/>
              <w:sz w:val="36"/>
            </w:rPr>
          </w:pPr>
          <w:r w:rsidRPr="002732B3">
            <w:rPr>
              <w:b/>
              <w:color w:val="auto"/>
              <w:sz w:val="36"/>
              <w:lang w:val="pt-PT"/>
            </w:rPr>
            <w:t>Guia de Implementação</w:t>
          </w:r>
        </w:p>
      </w:sdtContent>
    </w:sdt>
    <w:p w14:paraId="52B40F4E" w14:textId="77777777" w:rsidR="00AE3B37" w:rsidRPr="002732B3" w:rsidRDefault="00AE3B37" w:rsidP="00AE3B37">
      <w:pPr>
        <w:spacing w:before="120" w:after="120"/>
        <w:rPr>
          <w:color w:val="auto"/>
        </w:rPr>
      </w:pPr>
    </w:p>
    <w:p w14:paraId="60BC0437" w14:textId="77777777" w:rsidR="00AE3B37" w:rsidRPr="002732B3" w:rsidRDefault="00AE3B37" w:rsidP="00AE3B37">
      <w:pPr>
        <w:pStyle w:val="Ttulo"/>
        <w:jc w:val="center"/>
      </w:pPr>
      <w:r w:rsidRPr="002732B3">
        <w:t>SUMÁRIO</w:t>
      </w:r>
    </w:p>
    <w:p w14:paraId="27FAACDD" w14:textId="77777777" w:rsidR="00485865" w:rsidRPr="002732B3" w:rsidRDefault="00BA7D0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2732B3">
        <w:rPr>
          <w:rFonts w:cs="Arial"/>
        </w:rPr>
        <w:fldChar w:fldCharType="begin"/>
      </w:r>
      <w:r w:rsidRPr="002732B3">
        <w:rPr>
          <w:rFonts w:cs="Arial"/>
        </w:rPr>
        <w:instrText xml:space="preserve"> TOC \o "1-3" \h \z </w:instrText>
      </w:r>
      <w:r w:rsidRPr="002732B3">
        <w:rPr>
          <w:rFonts w:cs="Arial"/>
        </w:rPr>
        <w:fldChar w:fldCharType="separate"/>
      </w:r>
      <w:hyperlink w:anchor="_Toc485801465" w:history="1">
        <w:r w:rsidR="00485865" w:rsidRPr="002732B3">
          <w:rPr>
            <w:rStyle w:val="Hyperlink"/>
            <w:color w:val="auto"/>
          </w:rPr>
          <w:t>1. Introdução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_Toc485801465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2</w:t>
        </w:r>
        <w:r w:rsidR="00485865" w:rsidRPr="002732B3">
          <w:rPr>
            <w:webHidden/>
          </w:rPr>
          <w:fldChar w:fldCharType="end"/>
        </w:r>
      </w:hyperlink>
    </w:p>
    <w:p w14:paraId="56C66FED" w14:textId="77777777" w:rsidR="00485865" w:rsidRPr="002732B3" w:rsidRDefault="002261C7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01466" w:history="1">
        <w:r w:rsidR="00485865" w:rsidRPr="002732B3">
          <w:rPr>
            <w:rStyle w:val="Hyperlink"/>
            <w:color w:val="auto"/>
          </w:rPr>
          <w:t>1.1. Referências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_Toc485801466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2</w:t>
        </w:r>
        <w:r w:rsidR="00485865" w:rsidRPr="002732B3">
          <w:rPr>
            <w:webHidden/>
          </w:rPr>
          <w:fldChar w:fldCharType="end"/>
        </w:r>
      </w:hyperlink>
    </w:p>
    <w:p w14:paraId="15C0C88B" w14:textId="77777777" w:rsidR="00485865" w:rsidRPr="002732B3" w:rsidRDefault="002261C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7" w:history="1">
        <w:r w:rsidR="00485865" w:rsidRPr="002732B3">
          <w:rPr>
            <w:rStyle w:val="Hyperlink"/>
            <w:color w:val="auto"/>
          </w:rPr>
          <w:t>2. Organização e Estilo do Código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_Toc485801467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2</w:t>
        </w:r>
        <w:r w:rsidR="00485865" w:rsidRPr="002732B3">
          <w:rPr>
            <w:webHidden/>
          </w:rPr>
          <w:fldChar w:fldCharType="end"/>
        </w:r>
      </w:hyperlink>
    </w:p>
    <w:p w14:paraId="1FDA3020" w14:textId="77777777" w:rsidR="00485865" w:rsidRPr="002732B3" w:rsidRDefault="002261C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8" w:history="1">
        <w:r w:rsidR="00485865" w:rsidRPr="002732B3">
          <w:rPr>
            <w:rStyle w:val="Hyperlink"/>
            <w:color w:val="auto"/>
          </w:rPr>
          <w:t>3. Comentários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_Toc485801468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2</w:t>
        </w:r>
        <w:r w:rsidR="00485865" w:rsidRPr="002732B3">
          <w:rPr>
            <w:webHidden/>
          </w:rPr>
          <w:fldChar w:fldCharType="end"/>
        </w:r>
      </w:hyperlink>
    </w:p>
    <w:p w14:paraId="1074F4E0" w14:textId="77777777" w:rsidR="00485865" w:rsidRPr="002732B3" w:rsidRDefault="002261C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9" w:history="1">
        <w:r w:rsidR="00485865" w:rsidRPr="002732B3">
          <w:rPr>
            <w:rStyle w:val="Hyperlink"/>
            <w:color w:val="auto"/>
          </w:rPr>
          <w:t>4. Nomeação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_Toc485801469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2</w:t>
        </w:r>
        <w:r w:rsidR="00485865" w:rsidRPr="002732B3">
          <w:rPr>
            <w:webHidden/>
          </w:rPr>
          <w:fldChar w:fldCharType="end"/>
        </w:r>
      </w:hyperlink>
    </w:p>
    <w:p w14:paraId="71E2E028" w14:textId="77777777" w:rsidR="00485865" w:rsidRPr="002732B3" w:rsidRDefault="002261C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0" w:history="1">
        <w:r w:rsidR="00485865" w:rsidRPr="002732B3">
          <w:rPr>
            <w:rStyle w:val="Hyperlink"/>
            <w:color w:val="auto"/>
            <w:lang w:val="pt-PT"/>
          </w:rPr>
          <w:t>5. Declaração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_Toc485801470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3</w:t>
        </w:r>
        <w:r w:rsidR="00485865" w:rsidRPr="002732B3">
          <w:rPr>
            <w:webHidden/>
          </w:rPr>
          <w:fldChar w:fldCharType="end"/>
        </w:r>
      </w:hyperlink>
    </w:p>
    <w:p w14:paraId="27BE53DF" w14:textId="77777777" w:rsidR="00485865" w:rsidRPr="002732B3" w:rsidRDefault="002261C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1" w:history="1">
        <w:r w:rsidR="00485865" w:rsidRPr="002732B3">
          <w:rPr>
            <w:rStyle w:val="Hyperlink"/>
            <w:color w:val="auto"/>
            <w:lang w:val="pt-PT"/>
          </w:rPr>
          <w:t>6. Reutilização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_Toc485801471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3</w:t>
        </w:r>
        <w:r w:rsidR="00485865" w:rsidRPr="002732B3">
          <w:rPr>
            <w:webHidden/>
          </w:rPr>
          <w:fldChar w:fldCharType="end"/>
        </w:r>
      </w:hyperlink>
    </w:p>
    <w:p w14:paraId="4BA456DF" w14:textId="77777777" w:rsidR="00485865" w:rsidRPr="002732B3" w:rsidRDefault="002261C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2" w:history="1">
        <w:r w:rsidR="00485865" w:rsidRPr="002732B3">
          <w:rPr>
            <w:rStyle w:val="Hyperlink"/>
            <w:color w:val="auto"/>
            <w:lang w:val="pt-PT"/>
          </w:rPr>
          <w:t>7. Tratamento de Erros e de Exceções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_Toc485801472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3</w:t>
        </w:r>
        <w:r w:rsidR="00485865" w:rsidRPr="002732B3">
          <w:rPr>
            <w:webHidden/>
          </w:rPr>
          <w:fldChar w:fldCharType="end"/>
        </w:r>
      </w:hyperlink>
    </w:p>
    <w:p w14:paraId="7AA58013" w14:textId="77777777" w:rsidR="00485865" w:rsidRPr="002732B3" w:rsidRDefault="002261C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3" w:history="1">
        <w:r w:rsidR="00485865" w:rsidRPr="002732B3">
          <w:rPr>
            <w:rStyle w:val="Hyperlink"/>
            <w:color w:val="auto"/>
            <w:lang w:val="pt-PT"/>
          </w:rPr>
          <w:t>8. teste unitário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_Toc485801473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3</w:t>
        </w:r>
        <w:r w:rsidR="00485865" w:rsidRPr="002732B3">
          <w:rPr>
            <w:webHidden/>
          </w:rPr>
          <w:fldChar w:fldCharType="end"/>
        </w:r>
      </w:hyperlink>
    </w:p>
    <w:p w14:paraId="3A2F5BA7" w14:textId="77777777" w:rsidR="00485865" w:rsidRPr="002732B3" w:rsidRDefault="002261C7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4" w:history="1">
        <w:r w:rsidR="00485865" w:rsidRPr="002732B3">
          <w:rPr>
            <w:rStyle w:val="Hyperlink"/>
            <w:color w:val="auto"/>
            <w:lang w:val="pt-PT"/>
          </w:rPr>
          <w:t>9. Diretrizes Gerais</w:t>
        </w:r>
        <w:r w:rsidR="00485865" w:rsidRPr="002732B3">
          <w:rPr>
            <w:webHidden/>
          </w:rPr>
          <w:tab/>
        </w:r>
        <w:r w:rsidR="00485865" w:rsidRPr="002732B3">
          <w:rPr>
            <w:webHidden/>
          </w:rPr>
          <w:fldChar w:fldCharType="begin"/>
        </w:r>
        <w:r w:rsidR="00485865" w:rsidRPr="002732B3">
          <w:rPr>
            <w:webHidden/>
          </w:rPr>
          <w:instrText xml:space="preserve"> PAGEREF _Toc485801474 \h </w:instrText>
        </w:r>
        <w:r w:rsidR="00485865" w:rsidRPr="002732B3">
          <w:rPr>
            <w:webHidden/>
          </w:rPr>
        </w:r>
        <w:r w:rsidR="00485865" w:rsidRPr="002732B3">
          <w:rPr>
            <w:webHidden/>
          </w:rPr>
          <w:fldChar w:fldCharType="separate"/>
        </w:r>
        <w:r w:rsidR="00485865" w:rsidRPr="002732B3">
          <w:rPr>
            <w:webHidden/>
          </w:rPr>
          <w:t>4</w:t>
        </w:r>
        <w:r w:rsidR="00485865" w:rsidRPr="002732B3">
          <w:rPr>
            <w:webHidden/>
          </w:rPr>
          <w:fldChar w:fldCharType="end"/>
        </w:r>
      </w:hyperlink>
    </w:p>
    <w:p w14:paraId="45DBEE29" w14:textId="77777777" w:rsidR="00BA7D05" w:rsidRPr="002732B3" w:rsidRDefault="00BA7D05">
      <w:pPr>
        <w:rPr>
          <w:color w:val="auto"/>
        </w:rPr>
      </w:pPr>
      <w:r w:rsidRPr="002732B3">
        <w:rPr>
          <w:color w:val="auto"/>
        </w:rPr>
        <w:fldChar w:fldCharType="end"/>
      </w:r>
    </w:p>
    <w:p w14:paraId="214C623A" w14:textId="77777777" w:rsidR="00BA7D05" w:rsidRPr="002732B3" w:rsidRDefault="00BA7D05">
      <w:pPr>
        <w:pStyle w:val="Ttulo1"/>
      </w:pPr>
      <w:r w:rsidRPr="002732B3">
        <w:br w:type="page"/>
      </w:r>
      <w:bookmarkStart w:id="0" w:name="_Toc104341857"/>
      <w:bookmarkStart w:id="1" w:name="_Toc105989053"/>
      <w:bookmarkStart w:id="2" w:name="_Toc485801465"/>
      <w:r w:rsidRPr="002732B3">
        <w:lastRenderedPageBreak/>
        <w:t>Introdução</w:t>
      </w:r>
      <w:bookmarkEnd w:id="0"/>
      <w:bookmarkEnd w:id="1"/>
      <w:bookmarkEnd w:id="2"/>
    </w:p>
    <w:p w14:paraId="0FFB892A" w14:textId="57D85E9E" w:rsidR="00A506C2" w:rsidRDefault="00A506C2" w:rsidP="00A506C2">
      <w:pPr>
        <w:rPr>
          <w:color w:val="auto"/>
          <w:lang w:eastAsia="en-US"/>
        </w:rPr>
      </w:pPr>
      <w:r w:rsidRPr="002732B3">
        <w:rPr>
          <w:color w:val="auto"/>
          <w:lang w:eastAsia="en-US"/>
        </w:rPr>
        <w:t xml:space="preserve">No </w:t>
      </w:r>
      <w:proofErr w:type="spellStart"/>
      <w:r w:rsidRPr="002732B3">
        <w:rPr>
          <w:color w:val="auto"/>
          <w:lang w:eastAsia="en-US"/>
        </w:rPr>
        <w:t>back-end</w:t>
      </w:r>
      <w:proofErr w:type="spellEnd"/>
      <w:r w:rsidRPr="002732B3">
        <w:rPr>
          <w:color w:val="auto"/>
          <w:lang w:eastAsia="en-US"/>
        </w:rPr>
        <w:t xml:space="preserve"> foi realizado as etapas de cadastramento, atualização e desativação de usuário que se cadastram em nosso sistema e os projetos pub</w:t>
      </w:r>
      <w:bookmarkStart w:id="3" w:name="_GoBack"/>
      <w:bookmarkEnd w:id="3"/>
      <w:r w:rsidRPr="002732B3">
        <w:rPr>
          <w:color w:val="auto"/>
          <w:lang w:eastAsia="en-US"/>
        </w:rPr>
        <w:t>licados pelos usuários. Falta ainda fazer um ambiente remoto de homologação e validações dos dados enviadas pelas as requisições HTTP feitas pelo front-</w:t>
      </w:r>
      <w:proofErr w:type="spellStart"/>
      <w:r w:rsidRPr="002732B3">
        <w:rPr>
          <w:color w:val="auto"/>
          <w:lang w:eastAsia="en-US"/>
        </w:rPr>
        <w:t>end</w:t>
      </w:r>
      <w:proofErr w:type="spellEnd"/>
      <w:r w:rsidRPr="002732B3">
        <w:rPr>
          <w:color w:val="auto"/>
          <w:lang w:eastAsia="en-US"/>
        </w:rPr>
        <w:t>, também devem ser feitos refinos com filtros nas requisições de dados. As maiores dificuldades estão nas configurações do servidor remoto para hospedagem de uma versão de homologação do nosso sistema.</w:t>
      </w:r>
    </w:p>
    <w:p w14:paraId="22B2A692" w14:textId="3AACFA58" w:rsidR="00C97E22" w:rsidRDefault="00C97E22" w:rsidP="00A506C2">
      <w:pPr>
        <w:rPr>
          <w:color w:val="auto"/>
          <w:lang w:eastAsia="en-US"/>
        </w:rPr>
      </w:pPr>
    </w:p>
    <w:p w14:paraId="784DC34C" w14:textId="77777777" w:rsidR="00C97E22" w:rsidRPr="00C97E22" w:rsidRDefault="00C97E22" w:rsidP="00C97E22">
      <w:pPr>
        <w:rPr>
          <w:color w:val="auto"/>
          <w:lang w:eastAsia="en-US"/>
        </w:rPr>
      </w:pPr>
      <w:r w:rsidRPr="00C97E22">
        <w:rPr>
          <w:color w:val="auto"/>
          <w:lang w:eastAsia="en-US"/>
        </w:rPr>
        <w:t>No front-</w:t>
      </w:r>
      <w:proofErr w:type="spellStart"/>
      <w:r w:rsidRPr="00C97E22">
        <w:rPr>
          <w:color w:val="auto"/>
          <w:lang w:eastAsia="en-US"/>
        </w:rPr>
        <w:t>end</w:t>
      </w:r>
      <w:proofErr w:type="spellEnd"/>
      <w:r w:rsidRPr="00C97E22">
        <w:rPr>
          <w:color w:val="auto"/>
          <w:lang w:eastAsia="en-US"/>
        </w:rPr>
        <w:t xml:space="preserve">, ao qual está sendo utilizado o framework </w:t>
      </w:r>
      <w:proofErr w:type="spellStart"/>
      <w:r w:rsidRPr="00C97E22">
        <w:rPr>
          <w:color w:val="auto"/>
          <w:lang w:eastAsia="en-US"/>
        </w:rPr>
        <w:t>React</w:t>
      </w:r>
      <w:proofErr w:type="spellEnd"/>
      <w:r w:rsidRPr="00C97E22">
        <w:rPr>
          <w:color w:val="auto"/>
          <w:lang w:eastAsia="en-US"/>
        </w:rPr>
        <w:t xml:space="preserve"> com a linguagem </w:t>
      </w:r>
      <w:proofErr w:type="spellStart"/>
      <w:r w:rsidRPr="00C97E22">
        <w:rPr>
          <w:color w:val="auto"/>
          <w:lang w:eastAsia="en-US"/>
        </w:rPr>
        <w:t>Typescript</w:t>
      </w:r>
      <w:proofErr w:type="spellEnd"/>
      <w:r w:rsidRPr="00C97E22">
        <w:rPr>
          <w:color w:val="auto"/>
          <w:lang w:eastAsia="en-US"/>
        </w:rPr>
        <w:t xml:space="preserve">, já foi implementada algumas telas como login, landing </w:t>
      </w:r>
      <w:proofErr w:type="spellStart"/>
      <w:r w:rsidRPr="00C97E22">
        <w:rPr>
          <w:color w:val="auto"/>
          <w:lang w:eastAsia="en-US"/>
        </w:rPr>
        <w:t>page</w:t>
      </w:r>
      <w:proofErr w:type="spellEnd"/>
      <w:r w:rsidRPr="00C97E22">
        <w:rPr>
          <w:color w:val="auto"/>
          <w:lang w:eastAsia="en-US"/>
        </w:rPr>
        <w:t xml:space="preserve">, esqueceu a senha, cadastro do usuário. </w:t>
      </w:r>
    </w:p>
    <w:p w14:paraId="5A4A22E9" w14:textId="77777777" w:rsidR="00C97E22" w:rsidRPr="00C97E22" w:rsidRDefault="00C97E22" w:rsidP="00C97E22">
      <w:pPr>
        <w:rPr>
          <w:color w:val="auto"/>
          <w:lang w:eastAsia="en-US"/>
        </w:rPr>
      </w:pPr>
      <w:r w:rsidRPr="00C97E22">
        <w:rPr>
          <w:color w:val="auto"/>
          <w:lang w:eastAsia="en-US"/>
        </w:rPr>
        <w:t xml:space="preserve">Para estas foi realizada já a navegação entre telas e a validação de alguns formulários pelo front-end. </w:t>
      </w:r>
    </w:p>
    <w:p w14:paraId="692A187D" w14:textId="77777777" w:rsidR="00C97E22" w:rsidRPr="00C97E22" w:rsidRDefault="00C97E22" w:rsidP="00C97E22">
      <w:pPr>
        <w:rPr>
          <w:color w:val="auto"/>
          <w:lang w:eastAsia="en-US"/>
        </w:rPr>
      </w:pPr>
      <w:r w:rsidRPr="00C97E22">
        <w:rPr>
          <w:color w:val="auto"/>
          <w:lang w:eastAsia="en-US"/>
        </w:rPr>
        <w:t>Dificuldade está sendo em deixar responsivo o site tanto para aparelhos móveis quanto desktop, alguns estilos acabam 'quebrando', mas estamos a caminho do refinamento, das telas concluídas, cerca de 60% delas já está responsiva para qualquer aparelho.</w:t>
      </w:r>
    </w:p>
    <w:p w14:paraId="190CCA81" w14:textId="77777777" w:rsidR="00C97E22" w:rsidRPr="002732B3" w:rsidRDefault="00C97E22" w:rsidP="00A506C2">
      <w:pPr>
        <w:rPr>
          <w:color w:val="auto"/>
          <w:lang w:eastAsia="en-US"/>
        </w:rPr>
      </w:pPr>
    </w:p>
    <w:p w14:paraId="3B1BECD2" w14:textId="0DA2E11B" w:rsidR="00BA7D05" w:rsidRPr="002732B3" w:rsidRDefault="00BA7D05">
      <w:pPr>
        <w:pStyle w:val="Ttulo2"/>
      </w:pPr>
      <w:bookmarkStart w:id="4" w:name="_Toc104341861"/>
      <w:bookmarkStart w:id="5" w:name="_Toc105989057"/>
      <w:bookmarkStart w:id="6" w:name="_Toc485801466"/>
      <w:r w:rsidRPr="002732B3">
        <w:t>Referências</w:t>
      </w:r>
      <w:bookmarkEnd w:id="4"/>
      <w:bookmarkEnd w:id="5"/>
      <w:bookmarkEnd w:id="6"/>
    </w:p>
    <w:p w14:paraId="3CA276E4" w14:textId="6986BD3F" w:rsidR="00106475" w:rsidRPr="002732B3" w:rsidRDefault="00106475" w:rsidP="00106475">
      <w:pPr>
        <w:rPr>
          <w:color w:val="auto"/>
          <w:lang w:eastAsia="en-US"/>
        </w:rPr>
      </w:pPr>
      <w:r w:rsidRPr="002732B3">
        <w:rPr>
          <w:color w:val="auto"/>
          <w:lang w:eastAsia="en-US"/>
        </w:rPr>
        <w:t xml:space="preserve">Documentos utilizados como fonte de informações </w:t>
      </w:r>
      <w:r w:rsidR="008F5FD7" w:rsidRPr="002732B3">
        <w:rPr>
          <w:color w:val="auto"/>
          <w:lang w:eastAsia="en-US"/>
        </w:rPr>
        <w:t>para desenvolvimento do projeto.</w:t>
      </w:r>
    </w:p>
    <w:p w14:paraId="29C4AB0C" w14:textId="282F45C9" w:rsidR="009C64D5" w:rsidRPr="002732B3" w:rsidRDefault="00106475" w:rsidP="009C64D5">
      <w:pPr>
        <w:pStyle w:val="infoblue"/>
        <w:numPr>
          <w:ilvl w:val="0"/>
          <w:numId w:val="7"/>
        </w:numPr>
        <w:jc w:val="both"/>
        <w:rPr>
          <w:rFonts w:ascii="Arial" w:hAnsi="Arial" w:cs="Arial"/>
          <w:color w:val="auto"/>
        </w:rPr>
      </w:pPr>
      <w:proofErr w:type="spellStart"/>
      <w:r w:rsidRPr="002732B3">
        <w:rPr>
          <w:rFonts w:ascii="Arial" w:hAnsi="Arial" w:cs="Arial"/>
          <w:color w:val="auto"/>
        </w:rPr>
        <w:t>FlyWay</w:t>
      </w:r>
      <w:proofErr w:type="spellEnd"/>
      <w:r w:rsidRPr="002732B3">
        <w:rPr>
          <w:rFonts w:ascii="Arial" w:hAnsi="Arial" w:cs="Arial"/>
          <w:color w:val="auto"/>
        </w:rPr>
        <w:t xml:space="preserve"> </w:t>
      </w:r>
      <w:proofErr w:type="spellStart"/>
      <w:r w:rsidRPr="002732B3">
        <w:rPr>
          <w:rFonts w:ascii="Arial" w:hAnsi="Arial" w:cs="Arial"/>
          <w:color w:val="auto"/>
        </w:rPr>
        <w:t>Documentation</w:t>
      </w:r>
      <w:proofErr w:type="spellEnd"/>
      <w:r w:rsidRPr="002732B3">
        <w:rPr>
          <w:rFonts w:ascii="Arial" w:hAnsi="Arial" w:cs="Arial"/>
          <w:color w:val="auto"/>
        </w:rPr>
        <w:t xml:space="preserve"> - </w:t>
      </w:r>
      <w:hyperlink r:id="rId7" w:history="1">
        <w:r w:rsidRPr="002732B3">
          <w:rPr>
            <w:rStyle w:val="Hyperlink"/>
            <w:rFonts w:ascii="Arial" w:hAnsi="Arial" w:cs="Arial"/>
            <w:color w:val="auto"/>
          </w:rPr>
          <w:t>https://flywaydb.org/documentation/</w:t>
        </w:r>
      </w:hyperlink>
      <w:r w:rsidRPr="002732B3">
        <w:rPr>
          <w:rFonts w:ascii="Arial" w:hAnsi="Arial" w:cs="Arial"/>
          <w:color w:val="auto"/>
        </w:rPr>
        <w:t xml:space="preserve"> -  acessado 15/12/2020 </w:t>
      </w:r>
    </w:p>
    <w:p w14:paraId="4856F6C2" w14:textId="4491BDAB" w:rsidR="00106475" w:rsidRPr="002732B3" w:rsidRDefault="00106475" w:rsidP="009C64D5">
      <w:pPr>
        <w:pStyle w:val="infoblue"/>
        <w:numPr>
          <w:ilvl w:val="0"/>
          <w:numId w:val="7"/>
        </w:numPr>
        <w:jc w:val="both"/>
        <w:rPr>
          <w:rFonts w:ascii="Arial" w:hAnsi="Arial" w:cs="Arial"/>
          <w:color w:val="auto"/>
          <w:lang w:val="en-US"/>
        </w:rPr>
      </w:pPr>
      <w:r w:rsidRPr="002732B3">
        <w:rPr>
          <w:rFonts w:ascii="Arial" w:hAnsi="Arial" w:cs="Arial"/>
          <w:color w:val="auto"/>
          <w:lang w:val="en-US"/>
        </w:rPr>
        <w:t xml:space="preserve">Guide Spring Framework - </w:t>
      </w:r>
      <w:hyperlink r:id="rId8" w:history="1">
        <w:r w:rsidRPr="002732B3">
          <w:rPr>
            <w:rStyle w:val="Hyperlink"/>
            <w:rFonts w:ascii="Arial" w:hAnsi="Arial" w:cs="Arial"/>
            <w:color w:val="auto"/>
            <w:lang w:val="en-US"/>
          </w:rPr>
          <w:t>https://spring.io/guides</w:t>
        </w:r>
      </w:hyperlink>
      <w:r w:rsidRPr="002732B3">
        <w:rPr>
          <w:rFonts w:ascii="Arial" w:hAnsi="Arial" w:cs="Arial"/>
          <w:color w:val="auto"/>
          <w:lang w:val="en-US"/>
        </w:rPr>
        <w:t xml:space="preserve"> -  </w:t>
      </w:r>
      <w:proofErr w:type="spellStart"/>
      <w:r w:rsidRPr="002732B3">
        <w:rPr>
          <w:rFonts w:ascii="Arial" w:hAnsi="Arial" w:cs="Arial"/>
          <w:color w:val="auto"/>
          <w:lang w:val="en-US"/>
        </w:rPr>
        <w:t>acessado</w:t>
      </w:r>
      <w:proofErr w:type="spellEnd"/>
      <w:r w:rsidRPr="002732B3">
        <w:rPr>
          <w:rFonts w:ascii="Arial" w:hAnsi="Arial" w:cs="Arial"/>
          <w:color w:val="auto"/>
          <w:lang w:val="en-US"/>
        </w:rPr>
        <w:t xml:space="preserve"> 15/12/2020</w:t>
      </w:r>
    </w:p>
    <w:p w14:paraId="26262669" w14:textId="1B54C096" w:rsidR="00106475" w:rsidRDefault="00106475" w:rsidP="009C64D5">
      <w:pPr>
        <w:pStyle w:val="infoblue"/>
        <w:numPr>
          <w:ilvl w:val="0"/>
          <w:numId w:val="7"/>
        </w:numPr>
        <w:jc w:val="both"/>
        <w:rPr>
          <w:rFonts w:ascii="Arial" w:hAnsi="Arial" w:cs="Arial"/>
          <w:color w:val="auto"/>
        </w:rPr>
      </w:pPr>
      <w:r w:rsidRPr="002732B3">
        <w:rPr>
          <w:rFonts w:ascii="Arial" w:hAnsi="Arial" w:cs="Arial"/>
          <w:color w:val="auto"/>
        </w:rPr>
        <w:t xml:space="preserve">Swagger - </w:t>
      </w:r>
      <w:hyperlink r:id="rId9" w:history="1">
        <w:r w:rsidRPr="002732B3">
          <w:rPr>
            <w:rStyle w:val="Hyperlink"/>
            <w:rFonts w:ascii="Arial" w:hAnsi="Arial" w:cs="Arial"/>
            <w:color w:val="auto"/>
          </w:rPr>
          <w:t>https://swagger.io/tools/swagger-ui/</w:t>
        </w:r>
      </w:hyperlink>
      <w:r w:rsidRPr="002732B3">
        <w:rPr>
          <w:rFonts w:ascii="Arial" w:hAnsi="Arial" w:cs="Arial"/>
          <w:color w:val="auto"/>
        </w:rPr>
        <w:t xml:space="preserve"> -  acessado 15/12/2020</w:t>
      </w:r>
    </w:p>
    <w:p w14:paraId="392DE9C2" w14:textId="77777777" w:rsidR="00C97E22" w:rsidRPr="00C97E22" w:rsidRDefault="00C97E22" w:rsidP="00C97E22">
      <w:pPr>
        <w:pStyle w:val="infoblue"/>
        <w:rPr>
          <w:rFonts w:ascii="Arial" w:hAnsi="Arial" w:cs="Arial"/>
          <w:color w:val="auto"/>
        </w:rPr>
      </w:pPr>
      <w:r w:rsidRPr="00C97E22">
        <w:rPr>
          <w:rFonts w:ascii="Arial" w:hAnsi="Arial" w:cs="Arial"/>
          <w:color w:val="auto"/>
        </w:rPr>
        <w:t>Documentos utilizados como fonte de informações para desenvolvimento do projeto.</w:t>
      </w:r>
    </w:p>
    <w:p w14:paraId="1D6CF131" w14:textId="4F024426" w:rsidR="00C97E22" w:rsidRPr="002732B3" w:rsidRDefault="00C97E22" w:rsidP="00C97E22">
      <w:pPr>
        <w:pStyle w:val="infoblue"/>
        <w:numPr>
          <w:ilvl w:val="0"/>
          <w:numId w:val="7"/>
        </w:numPr>
        <w:jc w:val="both"/>
        <w:rPr>
          <w:rFonts w:ascii="Arial" w:hAnsi="Arial" w:cs="Arial"/>
          <w:color w:val="auto"/>
        </w:rPr>
      </w:pPr>
      <w:proofErr w:type="spellStart"/>
      <w:r w:rsidRPr="00C97E22">
        <w:rPr>
          <w:rFonts w:ascii="Arial" w:hAnsi="Arial" w:cs="Arial"/>
          <w:color w:val="auto"/>
        </w:rPr>
        <w:t>Typescript</w:t>
      </w:r>
      <w:proofErr w:type="spellEnd"/>
      <w:r w:rsidRPr="00C97E22">
        <w:rPr>
          <w:rFonts w:ascii="Arial" w:hAnsi="Arial" w:cs="Arial"/>
          <w:color w:val="auto"/>
        </w:rPr>
        <w:t xml:space="preserve"> - https://www.typescriptlang.org/ -  acessado 15/12/2020 ;</w:t>
      </w:r>
    </w:p>
    <w:p w14:paraId="2DD6B129" w14:textId="77777777" w:rsidR="00BA7D05" w:rsidRPr="002732B3" w:rsidRDefault="00BA7D05">
      <w:pPr>
        <w:pStyle w:val="Ttulo1"/>
      </w:pPr>
      <w:bookmarkStart w:id="7" w:name="_Toc105989059"/>
      <w:bookmarkStart w:id="8" w:name="_Toc485801467"/>
      <w:r w:rsidRPr="002732B3">
        <w:t>Organização e Estilo do Código</w:t>
      </w:r>
      <w:bookmarkEnd w:id="7"/>
      <w:bookmarkEnd w:id="8"/>
    </w:p>
    <w:p w14:paraId="085229A1" w14:textId="6AEDE4DB" w:rsidR="00BF4F36" w:rsidRDefault="00CC498F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 xml:space="preserve">O projeto esta utilizando as convenções Java de codificação, documentação da convenção pode ser acessadas no sítio de </w:t>
      </w:r>
      <w:r w:rsidR="00C97E22">
        <w:rPr>
          <w:rFonts w:ascii="Arial" w:hAnsi="Arial" w:cs="Arial"/>
          <w:color w:val="auto"/>
          <w:lang w:val="pt-PT"/>
        </w:rPr>
        <w:fldChar w:fldCharType="begin"/>
      </w:r>
      <w:r w:rsidR="00C97E22">
        <w:rPr>
          <w:rFonts w:ascii="Arial" w:hAnsi="Arial" w:cs="Arial"/>
          <w:color w:val="auto"/>
          <w:lang w:val="pt-PT"/>
        </w:rPr>
        <w:instrText xml:space="preserve"> HYPERLINK "http://</w:instrText>
      </w:r>
      <w:r w:rsidR="00C97E22" w:rsidRPr="002732B3">
        <w:rPr>
          <w:rFonts w:ascii="Arial" w:hAnsi="Arial" w:cs="Arial"/>
          <w:color w:val="auto"/>
          <w:lang w:val="pt-PT"/>
        </w:rPr>
        <w:instrText>www.oracle.com</w:instrText>
      </w:r>
      <w:r w:rsidR="00C97E22">
        <w:rPr>
          <w:rFonts w:ascii="Arial" w:hAnsi="Arial" w:cs="Arial"/>
          <w:color w:val="auto"/>
          <w:lang w:val="pt-PT"/>
        </w:rPr>
        <w:instrText xml:space="preserve">" </w:instrText>
      </w:r>
      <w:r w:rsidR="00C97E22">
        <w:rPr>
          <w:rFonts w:ascii="Arial" w:hAnsi="Arial" w:cs="Arial"/>
          <w:color w:val="auto"/>
          <w:lang w:val="pt-PT"/>
        </w:rPr>
        <w:fldChar w:fldCharType="separate"/>
      </w:r>
      <w:r w:rsidR="00C97E22" w:rsidRPr="0056712D">
        <w:rPr>
          <w:rStyle w:val="Hyperlink"/>
          <w:rFonts w:ascii="Arial" w:hAnsi="Arial" w:cs="Arial"/>
          <w:lang w:val="pt-PT"/>
        </w:rPr>
        <w:t>www.oracle.com</w:t>
      </w:r>
      <w:r w:rsidR="00C97E22">
        <w:rPr>
          <w:rFonts w:ascii="Arial" w:hAnsi="Arial" w:cs="Arial"/>
          <w:color w:val="auto"/>
          <w:lang w:val="pt-PT"/>
        </w:rPr>
        <w:fldChar w:fldCharType="end"/>
      </w:r>
    </w:p>
    <w:p w14:paraId="75973671" w14:textId="1D7A51A7" w:rsidR="00C97E22" w:rsidRPr="00C97E22" w:rsidRDefault="00C97E22" w:rsidP="00C97E22">
      <w:pPr>
        <w:pStyle w:val="infoblue"/>
        <w:rPr>
          <w:rFonts w:ascii="Arial" w:hAnsi="Arial" w:cs="Arial"/>
          <w:color w:val="auto"/>
          <w:lang w:val="pt-PT"/>
        </w:rPr>
      </w:pPr>
      <w:r w:rsidRPr="00C97E22">
        <w:rPr>
          <w:rFonts w:ascii="Arial" w:hAnsi="Arial" w:cs="Arial"/>
          <w:color w:val="auto"/>
          <w:lang w:val="pt-PT"/>
        </w:rPr>
        <w:t xml:space="preserve">O projeto </w:t>
      </w:r>
      <w:r w:rsidRPr="00C97E22">
        <w:rPr>
          <w:rFonts w:ascii="Arial" w:hAnsi="Arial" w:cs="Arial"/>
          <w:color w:val="auto"/>
        </w:rPr>
        <w:t>em seu front</w:t>
      </w:r>
      <w:r w:rsidR="009E284F">
        <w:rPr>
          <w:rFonts w:ascii="Arial" w:hAnsi="Arial" w:cs="Arial"/>
          <w:color w:val="auto"/>
        </w:rPr>
        <w:t>-</w:t>
      </w:r>
      <w:proofErr w:type="spellStart"/>
      <w:r w:rsidRPr="00C97E22">
        <w:rPr>
          <w:rFonts w:ascii="Arial" w:hAnsi="Arial" w:cs="Arial"/>
          <w:color w:val="auto"/>
        </w:rPr>
        <w:t>end</w:t>
      </w:r>
      <w:proofErr w:type="spellEnd"/>
      <w:r w:rsidRPr="00C97E22">
        <w:rPr>
          <w:rFonts w:ascii="Arial" w:hAnsi="Arial" w:cs="Arial"/>
          <w:color w:val="auto"/>
        </w:rPr>
        <w:t xml:space="preserve">, segue o padrão de organização utilizado dentro da startup </w:t>
      </w:r>
      <w:proofErr w:type="spellStart"/>
      <w:r w:rsidRPr="00C97E22">
        <w:rPr>
          <w:rFonts w:ascii="Arial" w:hAnsi="Arial" w:cs="Arial"/>
          <w:color w:val="auto"/>
        </w:rPr>
        <w:t>Rocketseat</w:t>
      </w:r>
      <w:proofErr w:type="spellEnd"/>
      <w:r w:rsidRPr="00C97E22">
        <w:rPr>
          <w:rFonts w:ascii="Arial" w:hAnsi="Arial" w:cs="Arial"/>
          <w:color w:val="auto"/>
        </w:rPr>
        <w:t>. Segue anexo de link sobre como é dispostos os itens para codificação, localização e entendimento de cada área: https://youtu.be/X2RKRKdqqwM ;</w:t>
      </w:r>
    </w:p>
    <w:p w14:paraId="03E38ACA" w14:textId="77777777" w:rsidR="00C97E22" w:rsidRPr="002732B3" w:rsidRDefault="00C97E22">
      <w:pPr>
        <w:pStyle w:val="infoblue"/>
        <w:jc w:val="both"/>
        <w:rPr>
          <w:rFonts w:ascii="Arial" w:hAnsi="Arial" w:cs="Arial"/>
          <w:color w:val="auto"/>
          <w:lang w:val="pt-PT"/>
        </w:rPr>
      </w:pPr>
    </w:p>
    <w:p w14:paraId="3894576B" w14:textId="07D53B1C" w:rsidR="00BF4F36" w:rsidRPr="002732B3" w:rsidRDefault="00BA7D05" w:rsidP="00CC498F">
      <w:pPr>
        <w:pStyle w:val="Ttulo1"/>
      </w:pPr>
      <w:bookmarkStart w:id="9" w:name="_Toc105989060"/>
      <w:bookmarkStart w:id="10" w:name="_Toc485801468"/>
      <w:r w:rsidRPr="002732B3">
        <w:t>Comentários</w:t>
      </w:r>
      <w:bookmarkEnd w:id="9"/>
      <w:bookmarkEnd w:id="10"/>
    </w:p>
    <w:p w14:paraId="2DEA7339" w14:textId="77777777" w:rsidR="00BF4F36" w:rsidRPr="002732B3" w:rsidRDefault="00BF4F36" w:rsidP="00BF4F36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Java Doc de Classes</w:t>
      </w:r>
    </w:p>
    <w:p w14:paraId="165312E6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>/**</w:t>
      </w:r>
    </w:p>
    <w:p w14:paraId="0C08B615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 xml:space="preserve"> * &lt;Descrição da funcionalidade da Classe&gt;</w:t>
      </w:r>
    </w:p>
    <w:p w14:paraId="453E03C4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 xml:space="preserve"> * @</w:t>
      </w:r>
      <w:proofErr w:type="spellStart"/>
      <w:r w:rsidRPr="002732B3">
        <w:rPr>
          <w:rFonts w:ascii="Courier" w:hAnsi="Courier"/>
          <w:color w:val="auto"/>
          <w:sz w:val="18"/>
          <w:szCs w:val="18"/>
        </w:rPr>
        <w:t>author</w:t>
      </w:r>
      <w:proofErr w:type="spellEnd"/>
      <w:r w:rsidRPr="002732B3">
        <w:rPr>
          <w:rFonts w:ascii="Courier" w:hAnsi="Courier"/>
          <w:color w:val="auto"/>
          <w:sz w:val="18"/>
          <w:szCs w:val="18"/>
        </w:rPr>
        <w:t>: &lt;Fulano da Silva&gt;</w:t>
      </w:r>
    </w:p>
    <w:p w14:paraId="7723629F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 xml:space="preserve"> */</w:t>
      </w:r>
    </w:p>
    <w:p w14:paraId="238B6799" w14:textId="77777777" w:rsidR="00BF4F36" w:rsidRPr="002732B3" w:rsidRDefault="00BF4F36" w:rsidP="00BF4F36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Java Doc de Método</w:t>
      </w:r>
      <w:r w:rsidR="006A0DA7" w:rsidRPr="002732B3">
        <w:rPr>
          <w:rFonts w:ascii="Arial" w:hAnsi="Arial" w:cs="Arial"/>
          <w:color w:val="auto"/>
          <w:lang w:val="pt-PT"/>
        </w:rPr>
        <w:t>s</w:t>
      </w:r>
    </w:p>
    <w:p w14:paraId="3612198C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>/**</w:t>
      </w:r>
    </w:p>
    <w:p w14:paraId="6F6AD5D7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 xml:space="preserve"> * &lt;Descrição completa das funcionalidades do método&gt;</w:t>
      </w:r>
    </w:p>
    <w:p w14:paraId="709A8BF8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 xml:space="preserve"> * @</w:t>
      </w:r>
      <w:proofErr w:type="spellStart"/>
      <w:r w:rsidRPr="002732B3">
        <w:rPr>
          <w:rFonts w:ascii="Courier" w:hAnsi="Courier"/>
          <w:color w:val="auto"/>
          <w:sz w:val="18"/>
          <w:szCs w:val="18"/>
        </w:rPr>
        <w:t>return</w:t>
      </w:r>
      <w:proofErr w:type="spellEnd"/>
      <w:r w:rsidRPr="002732B3">
        <w:rPr>
          <w:rFonts w:ascii="Courier" w:hAnsi="Courier"/>
          <w:color w:val="auto"/>
          <w:sz w:val="18"/>
          <w:szCs w:val="18"/>
        </w:rPr>
        <w:t xml:space="preserve"> &lt;tipo do retorno do método: </w:t>
      </w:r>
      <w:proofErr w:type="spellStart"/>
      <w:r w:rsidRPr="002732B3">
        <w:rPr>
          <w:rFonts w:ascii="Courier" w:hAnsi="Courier"/>
          <w:color w:val="auto"/>
          <w:sz w:val="18"/>
          <w:szCs w:val="18"/>
        </w:rPr>
        <w:t>String</w:t>
      </w:r>
      <w:proofErr w:type="spellEnd"/>
      <w:r w:rsidRPr="002732B3">
        <w:rPr>
          <w:rFonts w:ascii="Courier" w:hAnsi="Courier"/>
          <w:color w:val="auto"/>
          <w:sz w:val="18"/>
          <w:szCs w:val="18"/>
        </w:rPr>
        <w:t xml:space="preserve">, </w:t>
      </w:r>
      <w:proofErr w:type="spellStart"/>
      <w:r w:rsidRPr="002732B3">
        <w:rPr>
          <w:rFonts w:ascii="Courier" w:hAnsi="Courier"/>
          <w:color w:val="auto"/>
          <w:sz w:val="18"/>
          <w:szCs w:val="18"/>
        </w:rPr>
        <w:t>int</w:t>
      </w:r>
      <w:proofErr w:type="spellEnd"/>
      <w:r w:rsidRPr="002732B3">
        <w:rPr>
          <w:rFonts w:ascii="Courier" w:hAnsi="Courier"/>
          <w:color w:val="auto"/>
          <w:sz w:val="18"/>
          <w:szCs w:val="18"/>
        </w:rPr>
        <w:t xml:space="preserve">, </w:t>
      </w:r>
      <w:proofErr w:type="spellStart"/>
      <w:r w:rsidRPr="002732B3">
        <w:rPr>
          <w:rFonts w:ascii="Courier" w:hAnsi="Courier"/>
          <w:color w:val="auto"/>
          <w:sz w:val="18"/>
          <w:szCs w:val="18"/>
        </w:rPr>
        <w:t>etc</w:t>
      </w:r>
      <w:proofErr w:type="spellEnd"/>
      <w:r w:rsidRPr="002732B3">
        <w:rPr>
          <w:rFonts w:ascii="Courier" w:hAnsi="Courier"/>
          <w:color w:val="auto"/>
          <w:sz w:val="18"/>
          <w:szCs w:val="18"/>
        </w:rPr>
        <w:t>&gt;</w:t>
      </w:r>
    </w:p>
    <w:p w14:paraId="73F89477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 xml:space="preserve"> * @param &lt;parâmetro1&gt; &lt;Descrição do parâmetro&gt;</w:t>
      </w:r>
    </w:p>
    <w:p w14:paraId="22647E50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lastRenderedPageBreak/>
        <w:t xml:space="preserve"> * @param &lt;parâmetro2&gt; &lt;Descrição do parâmetro&gt;</w:t>
      </w:r>
    </w:p>
    <w:p w14:paraId="044E77E4" w14:textId="77777777" w:rsidR="00BF4F36" w:rsidRPr="002732B3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 xml:space="preserve"> * @</w:t>
      </w:r>
      <w:proofErr w:type="spellStart"/>
      <w:r w:rsidRPr="002732B3">
        <w:rPr>
          <w:rFonts w:ascii="Courier" w:hAnsi="Courier"/>
          <w:color w:val="auto"/>
          <w:sz w:val="18"/>
          <w:szCs w:val="18"/>
        </w:rPr>
        <w:t>exception</w:t>
      </w:r>
      <w:proofErr w:type="spellEnd"/>
      <w:r w:rsidRPr="002732B3">
        <w:rPr>
          <w:rFonts w:ascii="Courier" w:hAnsi="Courier"/>
          <w:color w:val="auto"/>
          <w:sz w:val="18"/>
          <w:szCs w:val="18"/>
        </w:rPr>
        <w:t xml:space="preserve"> &lt;exceção retornada&gt; </w:t>
      </w:r>
    </w:p>
    <w:p w14:paraId="08DCF343" w14:textId="6BBF12CA" w:rsidR="00BA7D05" w:rsidRPr="002732B3" w:rsidRDefault="00BF4F36" w:rsidP="00CC498F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 xml:space="preserve"> */</w:t>
      </w:r>
    </w:p>
    <w:p w14:paraId="1AEF16F0" w14:textId="77777777" w:rsidR="00C97E22" w:rsidRDefault="00C97E22">
      <w:pPr>
        <w:jc w:val="left"/>
        <w:rPr>
          <w:color w:val="auto"/>
          <w:lang w:val="pt-PT"/>
        </w:rPr>
      </w:pPr>
    </w:p>
    <w:p w14:paraId="5A9C5884" w14:textId="77777777" w:rsidR="00C97E22" w:rsidRPr="00C97E22" w:rsidRDefault="00C97E22" w:rsidP="00C97E22">
      <w:pPr>
        <w:jc w:val="left"/>
        <w:rPr>
          <w:i/>
          <w:iCs/>
          <w:color w:val="auto"/>
          <w:lang w:val="pt-PT"/>
        </w:rPr>
      </w:pPr>
      <w:r w:rsidRPr="00C97E22">
        <w:rPr>
          <w:i/>
          <w:iCs/>
          <w:color w:val="auto"/>
        </w:rPr>
        <w:t>Trecho JSX</w:t>
      </w:r>
    </w:p>
    <w:p w14:paraId="3AFC9945" w14:textId="77777777" w:rsidR="00C97E22" w:rsidRPr="00C97E22" w:rsidRDefault="00C97E22" w:rsidP="00C97E22">
      <w:pPr>
        <w:jc w:val="left"/>
        <w:rPr>
          <w:i/>
          <w:iCs/>
          <w:color w:val="auto"/>
        </w:rPr>
      </w:pPr>
      <w:r w:rsidRPr="00C97E22">
        <w:rPr>
          <w:i/>
          <w:iCs/>
          <w:color w:val="auto"/>
        </w:rPr>
        <w:t>{/*</w:t>
      </w:r>
    </w:p>
    <w:p w14:paraId="0790B354" w14:textId="77777777" w:rsidR="00C97E22" w:rsidRPr="00C97E22" w:rsidRDefault="00C97E22" w:rsidP="00C97E22">
      <w:pPr>
        <w:jc w:val="left"/>
        <w:rPr>
          <w:i/>
          <w:iCs/>
          <w:color w:val="auto"/>
        </w:rPr>
      </w:pPr>
      <w:r w:rsidRPr="00C97E22">
        <w:rPr>
          <w:i/>
          <w:iCs/>
          <w:color w:val="auto"/>
        </w:rPr>
        <w:t>&lt;</w:t>
      </w:r>
      <w:proofErr w:type="spellStart"/>
      <w:r w:rsidRPr="00C97E22">
        <w:rPr>
          <w:i/>
          <w:iCs/>
          <w:color w:val="auto"/>
        </w:rPr>
        <w:t>TagJsx</w:t>
      </w:r>
      <w:proofErr w:type="spellEnd"/>
      <w:r w:rsidRPr="00C97E22">
        <w:rPr>
          <w:i/>
          <w:iCs/>
          <w:color w:val="auto"/>
        </w:rPr>
        <w:t xml:space="preserve"> /&gt;</w:t>
      </w:r>
    </w:p>
    <w:p w14:paraId="553C4706" w14:textId="77777777" w:rsidR="00C97E22" w:rsidRPr="00C97E22" w:rsidRDefault="00C97E22" w:rsidP="00C97E22">
      <w:pPr>
        <w:jc w:val="left"/>
        <w:rPr>
          <w:i/>
          <w:iCs/>
          <w:color w:val="auto"/>
        </w:rPr>
      </w:pPr>
      <w:r w:rsidRPr="00C97E22">
        <w:rPr>
          <w:i/>
          <w:iCs/>
          <w:color w:val="auto"/>
        </w:rPr>
        <w:t>*/}</w:t>
      </w:r>
    </w:p>
    <w:p w14:paraId="047DA326" w14:textId="77777777" w:rsidR="00C97E22" w:rsidRPr="00C97E22" w:rsidRDefault="00C97E22" w:rsidP="00C97E22">
      <w:pPr>
        <w:jc w:val="left"/>
        <w:rPr>
          <w:i/>
          <w:iCs/>
          <w:color w:val="auto"/>
          <w:lang w:val="pt-PT"/>
        </w:rPr>
      </w:pPr>
      <w:r w:rsidRPr="00C97E22">
        <w:rPr>
          <w:i/>
          <w:iCs/>
          <w:color w:val="auto"/>
        </w:rPr>
        <w:t>Trecho de funcionalidades TS</w:t>
      </w:r>
    </w:p>
    <w:p w14:paraId="62E8A6D8" w14:textId="77777777" w:rsidR="00C97E22" w:rsidRPr="00C97E22" w:rsidRDefault="00C97E22" w:rsidP="00C97E22">
      <w:pPr>
        <w:jc w:val="left"/>
        <w:rPr>
          <w:i/>
          <w:iCs/>
          <w:color w:val="auto"/>
        </w:rPr>
      </w:pPr>
      <w:r w:rsidRPr="00C97E22">
        <w:rPr>
          <w:i/>
          <w:iCs/>
          <w:color w:val="auto"/>
        </w:rPr>
        <w:t xml:space="preserve">//Função anônima que </w:t>
      </w:r>
      <w:proofErr w:type="spellStart"/>
      <w:r w:rsidRPr="00C97E22">
        <w:rPr>
          <w:i/>
          <w:iCs/>
          <w:color w:val="auto"/>
        </w:rPr>
        <w:t>renderiza</w:t>
      </w:r>
      <w:proofErr w:type="spellEnd"/>
      <w:r w:rsidRPr="00C97E22">
        <w:rPr>
          <w:i/>
          <w:iCs/>
          <w:color w:val="auto"/>
        </w:rPr>
        <w:t xml:space="preserve"> botões defaults</w:t>
      </w:r>
    </w:p>
    <w:p w14:paraId="12559599" w14:textId="77777777" w:rsidR="00C97E22" w:rsidRPr="00C97E22" w:rsidRDefault="00C97E22" w:rsidP="00C97E22">
      <w:pPr>
        <w:jc w:val="left"/>
        <w:rPr>
          <w:i/>
          <w:iCs/>
          <w:color w:val="auto"/>
          <w:lang w:val="en-US"/>
        </w:rPr>
      </w:pPr>
      <w:r w:rsidRPr="00C97E22">
        <w:rPr>
          <w:i/>
          <w:iCs/>
          <w:color w:val="auto"/>
          <w:lang w:val="en-US"/>
        </w:rPr>
        <w:t xml:space="preserve">const </w:t>
      </w:r>
      <w:proofErr w:type="spellStart"/>
      <w:r w:rsidRPr="00C97E22">
        <w:rPr>
          <w:i/>
          <w:iCs/>
          <w:color w:val="auto"/>
          <w:lang w:val="en-US"/>
        </w:rPr>
        <w:t>renderizaBotoes</w:t>
      </w:r>
      <w:proofErr w:type="spellEnd"/>
      <w:r w:rsidRPr="00C97E22">
        <w:rPr>
          <w:i/>
          <w:iCs/>
          <w:color w:val="auto"/>
          <w:lang w:val="en-US"/>
        </w:rPr>
        <w:t>=()=&gt;{</w:t>
      </w:r>
    </w:p>
    <w:p w14:paraId="7858BBFC" w14:textId="77777777" w:rsidR="00C97E22" w:rsidRPr="00C97E22" w:rsidRDefault="00C97E22" w:rsidP="00C97E22">
      <w:pPr>
        <w:jc w:val="left"/>
        <w:rPr>
          <w:i/>
          <w:iCs/>
          <w:color w:val="auto"/>
        </w:rPr>
      </w:pPr>
      <w:r w:rsidRPr="00C97E22">
        <w:rPr>
          <w:i/>
          <w:iCs/>
          <w:color w:val="auto"/>
          <w:lang w:val="en-US"/>
        </w:rPr>
        <w:t>}</w:t>
      </w:r>
    </w:p>
    <w:p w14:paraId="1F6CFFF3" w14:textId="77777777" w:rsidR="00BA7D05" w:rsidRPr="002732B3" w:rsidRDefault="00BA7D05">
      <w:pPr>
        <w:pStyle w:val="Ttulo1"/>
      </w:pPr>
      <w:bookmarkStart w:id="11" w:name="_Toc105989061"/>
      <w:bookmarkStart w:id="12" w:name="_Toc485801469"/>
      <w:r w:rsidRPr="002732B3">
        <w:t>Nomeação</w:t>
      </w:r>
      <w:bookmarkEnd w:id="11"/>
      <w:bookmarkEnd w:id="12"/>
    </w:p>
    <w:p w14:paraId="2C09BF14" w14:textId="5841072D" w:rsidR="006A0DA7" w:rsidRPr="002732B3" w:rsidRDefault="006A0DA7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Arquivo</w:t>
      </w:r>
      <w:r w:rsidR="009A5A75" w:rsidRPr="002732B3">
        <w:rPr>
          <w:rFonts w:ascii="Arial" w:hAnsi="Arial" w:cs="Arial"/>
          <w:color w:val="auto"/>
          <w:lang w:val="pt-PT"/>
        </w:rPr>
        <w:t>s</w:t>
      </w:r>
      <w:r w:rsidRPr="002732B3">
        <w:rPr>
          <w:rFonts w:ascii="Arial" w:hAnsi="Arial" w:cs="Arial"/>
          <w:color w:val="auto"/>
          <w:lang w:val="pt-PT"/>
        </w:rPr>
        <w:t xml:space="preserve"> Java</w:t>
      </w:r>
    </w:p>
    <w:p w14:paraId="17EC6863" w14:textId="03D7536C" w:rsidR="009A5A75" w:rsidRPr="002732B3" w:rsidRDefault="009A5A75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Os arquivos Java devem usar a convenção “camel case” de nomes, começando com a primeira letra do nome maiúscula</w:t>
      </w:r>
      <w:r w:rsidR="00014D2E" w:rsidRPr="002732B3">
        <w:rPr>
          <w:rFonts w:ascii="Arial" w:hAnsi="Arial" w:cs="Arial"/>
          <w:color w:val="auto"/>
          <w:lang w:val="pt-PT"/>
        </w:rPr>
        <w:t xml:space="preserve"> e as subsequentes minúsculas exceto a primeira letra da próxima palavra, todas as palavras devem ser escritas juntas sem espaço de separação.</w:t>
      </w:r>
    </w:p>
    <w:p w14:paraId="0F612160" w14:textId="77777777" w:rsidR="00014D2E" w:rsidRPr="002732B3" w:rsidRDefault="00014D2E" w:rsidP="00014D2E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Exemplo:</w:t>
      </w:r>
    </w:p>
    <w:p w14:paraId="0CF43E81" w14:textId="1D9244AB" w:rsidR="006A0DA7" w:rsidRPr="002732B3" w:rsidRDefault="006A0DA7" w:rsidP="00014D2E">
      <w:pPr>
        <w:pStyle w:val="infoblue"/>
        <w:ind w:firstLine="708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NomeClasse.java</w:t>
      </w:r>
    </w:p>
    <w:p w14:paraId="110EA558" w14:textId="493195D4" w:rsidR="006A0DA7" w:rsidRPr="002732B3" w:rsidRDefault="006A0DA7" w:rsidP="006A0DA7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Scripts SQL</w:t>
      </w:r>
    </w:p>
    <w:p w14:paraId="0E4DC926" w14:textId="39F1B8F4" w:rsidR="009A5A75" w:rsidRPr="002732B3" w:rsidRDefault="009A5A75" w:rsidP="006A0DA7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Os scripts SQL devem seguir as seguintes regras:</w:t>
      </w:r>
    </w:p>
    <w:p w14:paraId="09513C44" w14:textId="1CB5416E" w:rsidR="009A5A75" w:rsidRPr="002732B3" w:rsidRDefault="009A5A75" w:rsidP="009A5A75">
      <w:pPr>
        <w:pStyle w:val="infoblue"/>
        <w:numPr>
          <w:ilvl w:val="0"/>
          <w:numId w:val="10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Prefixo com a letra “V” maiúscula</w:t>
      </w:r>
    </w:p>
    <w:p w14:paraId="709BCADC" w14:textId="406B0FCD" w:rsidR="009A5A75" w:rsidRPr="002732B3" w:rsidRDefault="009A5A75" w:rsidP="009A5A75">
      <w:pPr>
        <w:pStyle w:val="infoblue"/>
        <w:numPr>
          <w:ilvl w:val="0"/>
          <w:numId w:val="10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Número da versão “1”</w:t>
      </w:r>
    </w:p>
    <w:p w14:paraId="6649F773" w14:textId="2A26ACA1" w:rsidR="009A5A75" w:rsidRPr="002732B3" w:rsidRDefault="009A5A75" w:rsidP="009A5A75">
      <w:pPr>
        <w:pStyle w:val="infoblue"/>
        <w:numPr>
          <w:ilvl w:val="0"/>
          <w:numId w:val="10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Separador usando do traços “__”</w:t>
      </w:r>
    </w:p>
    <w:p w14:paraId="28B965EB" w14:textId="2220207C" w:rsidR="009A5A75" w:rsidRPr="002732B3" w:rsidRDefault="009A5A75" w:rsidP="009A5A75">
      <w:pPr>
        <w:pStyle w:val="infoblue"/>
        <w:numPr>
          <w:ilvl w:val="0"/>
          <w:numId w:val="10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Descrição com traço separando as palavras</w:t>
      </w:r>
    </w:p>
    <w:p w14:paraId="458B0898" w14:textId="4D2BD975" w:rsidR="009A5A75" w:rsidRPr="002732B3" w:rsidRDefault="009A5A75" w:rsidP="009A5A75">
      <w:pPr>
        <w:pStyle w:val="infoblue"/>
        <w:numPr>
          <w:ilvl w:val="0"/>
          <w:numId w:val="10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Sufixo “.sql”</w:t>
      </w:r>
    </w:p>
    <w:p w14:paraId="6264C364" w14:textId="77777777" w:rsidR="00014D2E" w:rsidRPr="002732B3" w:rsidRDefault="009A5A75" w:rsidP="00014D2E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Exemplo:</w:t>
      </w:r>
    </w:p>
    <w:p w14:paraId="74B3B8C6" w14:textId="51774254" w:rsidR="009A5A75" w:rsidRDefault="009A5A75" w:rsidP="00014D2E">
      <w:pPr>
        <w:pStyle w:val="infoblue"/>
        <w:ind w:left="360" w:firstLine="348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 xml:space="preserve"> V1.0.0__init.sql</w:t>
      </w:r>
    </w:p>
    <w:p w14:paraId="06BFBAF5" w14:textId="04740985" w:rsidR="00C97E22" w:rsidRDefault="00C97E22" w:rsidP="00014D2E">
      <w:pPr>
        <w:pStyle w:val="infoblue"/>
        <w:ind w:left="360" w:firstLine="348"/>
        <w:jc w:val="both"/>
        <w:rPr>
          <w:rFonts w:ascii="Arial" w:hAnsi="Arial" w:cs="Arial"/>
          <w:color w:val="auto"/>
          <w:lang w:val="pt-PT"/>
        </w:rPr>
      </w:pPr>
    </w:p>
    <w:p w14:paraId="59931557" w14:textId="77777777" w:rsidR="00C97E22" w:rsidRPr="00C97E22" w:rsidRDefault="00C97E22" w:rsidP="00C97E22">
      <w:pPr>
        <w:pStyle w:val="infoblue"/>
        <w:rPr>
          <w:rFonts w:ascii="Arial" w:hAnsi="Arial" w:cs="Arial"/>
          <w:color w:val="auto"/>
          <w:lang w:val="pt-PT"/>
        </w:rPr>
      </w:pPr>
      <w:r w:rsidRPr="00C97E22">
        <w:rPr>
          <w:rFonts w:ascii="Arial" w:hAnsi="Arial" w:cs="Arial"/>
          <w:color w:val="auto"/>
        </w:rPr>
        <w:t xml:space="preserve">Componentes </w:t>
      </w:r>
      <w:proofErr w:type="spellStart"/>
      <w:r w:rsidRPr="00C97E22">
        <w:rPr>
          <w:rFonts w:ascii="Arial" w:hAnsi="Arial" w:cs="Arial"/>
          <w:color w:val="auto"/>
        </w:rPr>
        <w:t>React</w:t>
      </w:r>
      <w:proofErr w:type="spellEnd"/>
    </w:p>
    <w:p w14:paraId="7AA69D9E" w14:textId="77777777" w:rsidR="00C97E22" w:rsidRPr="00C97E22" w:rsidRDefault="00C97E22" w:rsidP="00C97E22">
      <w:pPr>
        <w:pStyle w:val="infoblue"/>
        <w:rPr>
          <w:rFonts w:ascii="Arial" w:hAnsi="Arial" w:cs="Arial"/>
          <w:color w:val="auto"/>
          <w:lang w:val="pt-PT"/>
        </w:rPr>
      </w:pPr>
      <w:r w:rsidRPr="00C97E22">
        <w:rPr>
          <w:rFonts w:ascii="Arial" w:hAnsi="Arial" w:cs="Arial"/>
          <w:color w:val="auto"/>
          <w:lang w:val="pt-PT"/>
        </w:rPr>
        <w:t xml:space="preserve">Os </w:t>
      </w:r>
      <w:r w:rsidRPr="00C97E22">
        <w:rPr>
          <w:rFonts w:ascii="Arial" w:hAnsi="Arial" w:cs="Arial"/>
          <w:color w:val="auto"/>
        </w:rPr>
        <w:t xml:space="preserve">componentes </w:t>
      </w:r>
      <w:proofErr w:type="spellStart"/>
      <w:r w:rsidRPr="00C97E22">
        <w:rPr>
          <w:rFonts w:ascii="Arial" w:hAnsi="Arial" w:cs="Arial"/>
          <w:color w:val="auto"/>
        </w:rPr>
        <w:t>React</w:t>
      </w:r>
      <w:proofErr w:type="spellEnd"/>
      <w:r w:rsidRPr="00C97E22">
        <w:rPr>
          <w:rFonts w:ascii="Arial" w:hAnsi="Arial" w:cs="Arial"/>
          <w:color w:val="auto"/>
        </w:rPr>
        <w:t xml:space="preserve"> são dispostos dentro de uma pasta, que terá o nome do componente e deverá iniciar com letra maiúscula que é o padrão do próprio </w:t>
      </w:r>
      <w:proofErr w:type="spellStart"/>
      <w:r w:rsidRPr="00C97E22">
        <w:rPr>
          <w:rFonts w:ascii="Arial" w:hAnsi="Arial" w:cs="Arial"/>
          <w:color w:val="auto"/>
        </w:rPr>
        <w:t>React</w:t>
      </w:r>
      <w:proofErr w:type="spellEnd"/>
      <w:r w:rsidRPr="00C97E22">
        <w:rPr>
          <w:rFonts w:ascii="Arial" w:hAnsi="Arial" w:cs="Arial"/>
          <w:color w:val="auto"/>
        </w:rPr>
        <w:t>. Os arquivos em si, não possuem esta necessidade, podendo eles iniciar com letras minúsculas.</w:t>
      </w:r>
    </w:p>
    <w:p w14:paraId="64F9AFA1" w14:textId="77777777" w:rsidR="00C97E22" w:rsidRPr="00C97E22" w:rsidRDefault="00C97E22" w:rsidP="00C97E22">
      <w:pPr>
        <w:pStyle w:val="infoblue"/>
        <w:rPr>
          <w:rFonts w:ascii="Arial" w:hAnsi="Arial" w:cs="Arial"/>
          <w:color w:val="auto"/>
          <w:lang w:val="pt-PT"/>
        </w:rPr>
      </w:pPr>
      <w:r w:rsidRPr="00C97E22">
        <w:rPr>
          <w:rFonts w:ascii="Arial" w:hAnsi="Arial" w:cs="Arial"/>
          <w:color w:val="auto"/>
          <w:lang w:val="pt-PT"/>
        </w:rPr>
        <w:t>Exemplo:</w:t>
      </w:r>
    </w:p>
    <w:p w14:paraId="59D3AFCB" w14:textId="77777777" w:rsidR="00C97E22" w:rsidRPr="00C97E22" w:rsidRDefault="00C97E22" w:rsidP="00C97E22">
      <w:pPr>
        <w:pStyle w:val="infoblue"/>
        <w:rPr>
          <w:rFonts w:ascii="Arial" w:hAnsi="Arial" w:cs="Arial"/>
          <w:color w:val="auto"/>
        </w:rPr>
      </w:pPr>
      <w:r w:rsidRPr="00C97E22">
        <w:rPr>
          <w:rFonts w:ascii="Arial" w:hAnsi="Arial" w:cs="Arial"/>
          <w:color w:val="auto"/>
          <w:lang w:val="pt-PT"/>
        </w:rPr>
        <w:t>NomeC</w:t>
      </w:r>
      <w:proofErr w:type="spellStart"/>
      <w:r w:rsidRPr="00C97E22">
        <w:rPr>
          <w:rFonts w:ascii="Arial" w:hAnsi="Arial" w:cs="Arial"/>
          <w:color w:val="auto"/>
        </w:rPr>
        <w:t>omponente</w:t>
      </w:r>
      <w:proofErr w:type="spellEnd"/>
    </w:p>
    <w:p w14:paraId="290BE5B3" w14:textId="77777777" w:rsidR="00C97E22" w:rsidRPr="00C97E22" w:rsidRDefault="00C97E22" w:rsidP="00C97E22">
      <w:pPr>
        <w:pStyle w:val="infoblue"/>
        <w:rPr>
          <w:rFonts w:ascii="Arial" w:hAnsi="Arial" w:cs="Arial"/>
          <w:color w:val="auto"/>
        </w:rPr>
      </w:pPr>
      <w:r w:rsidRPr="00C97E22">
        <w:rPr>
          <w:rFonts w:ascii="Arial" w:hAnsi="Arial" w:cs="Arial"/>
          <w:color w:val="auto"/>
        </w:rPr>
        <w:t>//Demais arquivos</w:t>
      </w:r>
    </w:p>
    <w:p w14:paraId="4877CD88" w14:textId="0B1C52B1" w:rsidR="00C97E22" w:rsidRDefault="00C97E22" w:rsidP="00C97E22">
      <w:pPr>
        <w:pStyle w:val="infoblue"/>
        <w:rPr>
          <w:rFonts w:ascii="Arial" w:hAnsi="Arial" w:cs="Arial"/>
          <w:color w:val="auto"/>
        </w:rPr>
      </w:pPr>
      <w:proofErr w:type="spellStart"/>
      <w:r w:rsidRPr="00C97E22">
        <w:rPr>
          <w:rFonts w:ascii="Arial" w:hAnsi="Arial" w:cs="Arial"/>
          <w:color w:val="auto"/>
        </w:rPr>
        <w:t>index.tsx</w:t>
      </w:r>
      <w:proofErr w:type="spellEnd"/>
    </w:p>
    <w:p w14:paraId="589D08A5" w14:textId="1B619290" w:rsidR="00C97E22" w:rsidRDefault="00C97E22" w:rsidP="00C97E22">
      <w:pPr>
        <w:pStyle w:val="infoblue"/>
        <w:rPr>
          <w:rFonts w:ascii="Arial" w:hAnsi="Arial" w:cs="Arial"/>
          <w:color w:val="auto"/>
        </w:rPr>
      </w:pPr>
    </w:p>
    <w:p w14:paraId="09405204" w14:textId="77777777" w:rsidR="00C97E22" w:rsidRPr="00C97E22" w:rsidRDefault="00C97E22" w:rsidP="00C97E22">
      <w:pPr>
        <w:pStyle w:val="infoblue"/>
        <w:rPr>
          <w:rFonts w:ascii="Arial" w:hAnsi="Arial" w:cs="Arial"/>
          <w:color w:val="auto"/>
          <w:lang w:val="pt-PT"/>
        </w:rPr>
      </w:pPr>
    </w:p>
    <w:p w14:paraId="729DF5DA" w14:textId="77777777" w:rsidR="00C97E22" w:rsidRPr="002732B3" w:rsidRDefault="00C97E22" w:rsidP="00C97E22">
      <w:pPr>
        <w:pStyle w:val="infoblue"/>
        <w:rPr>
          <w:rFonts w:ascii="Arial" w:hAnsi="Arial" w:cs="Arial"/>
          <w:color w:val="auto"/>
          <w:lang w:val="pt-PT"/>
        </w:rPr>
      </w:pPr>
    </w:p>
    <w:p w14:paraId="0BEEC10A" w14:textId="77777777" w:rsidR="009A5A75" w:rsidRPr="002732B3" w:rsidRDefault="009A5A75" w:rsidP="009A5A75">
      <w:pPr>
        <w:pStyle w:val="infoblue"/>
        <w:ind w:left="720"/>
        <w:jc w:val="both"/>
        <w:rPr>
          <w:rFonts w:ascii="Arial" w:hAnsi="Arial" w:cs="Arial"/>
          <w:color w:val="auto"/>
          <w:lang w:val="pt-PT"/>
        </w:rPr>
      </w:pPr>
    </w:p>
    <w:p w14:paraId="64E3298C" w14:textId="77777777" w:rsidR="00BA7D05" w:rsidRPr="002732B3" w:rsidRDefault="00BA7D05">
      <w:pPr>
        <w:pStyle w:val="Ttulo1"/>
        <w:rPr>
          <w:lang w:val="pt-PT"/>
        </w:rPr>
      </w:pPr>
      <w:bookmarkStart w:id="13" w:name="_Toc105989062"/>
      <w:bookmarkStart w:id="14" w:name="_Toc485801470"/>
      <w:r w:rsidRPr="002732B3">
        <w:rPr>
          <w:lang w:val="pt-PT"/>
        </w:rPr>
        <w:t>Declaração</w:t>
      </w:r>
      <w:bookmarkEnd w:id="13"/>
      <w:bookmarkEnd w:id="14"/>
    </w:p>
    <w:p w14:paraId="0121DBD4" w14:textId="77777777" w:rsidR="005D6F63" w:rsidRPr="002732B3" w:rsidRDefault="005D6F63" w:rsidP="005D6F63">
      <w:pPr>
        <w:pStyle w:val="infoblue"/>
        <w:numPr>
          <w:ilvl w:val="0"/>
          <w:numId w:val="9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Padrão de indentação de declaração de métodos:</w:t>
      </w:r>
    </w:p>
    <w:p w14:paraId="0AFB0E3D" w14:textId="77777777" w:rsidR="005D6F63" w:rsidRPr="002732B3" w:rsidRDefault="005D6F63" w:rsidP="005D6F63">
      <w:pPr>
        <w:autoSpaceDE w:val="0"/>
        <w:autoSpaceDN w:val="0"/>
        <w:adjustRightInd w:val="0"/>
        <w:ind w:left="708"/>
        <w:rPr>
          <w:rFonts w:ascii="Courier" w:hAnsi="Courier"/>
          <w:color w:val="auto"/>
          <w:sz w:val="18"/>
          <w:szCs w:val="18"/>
          <w:lang w:val="en-US"/>
        </w:rPr>
      </w:pPr>
      <w:proofErr w:type="spellStart"/>
      <w:r w:rsidRPr="002732B3">
        <w:rPr>
          <w:rFonts w:ascii="Courier" w:hAnsi="Courier"/>
          <w:color w:val="auto"/>
          <w:sz w:val="18"/>
          <w:szCs w:val="18"/>
          <w:lang w:val="en-US"/>
        </w:rPr>
        <w:t>someMethod</w:t>
      </w:r>
      <w:proofErr w:type="spellEnd"/>
      <w:r w:rsidRPr="002732B3">
        <w:rPr>
          <w:rFonts w:ascii="Courier" w:hAnsi="Courier"/>
          <w:color w:val="auto"/>
          <w:sz w:val="18"/>
          <w:szCs w:val="18"/>
          <w:lang w:val="en-US"/>
        </w:rPr>
        <w:t xml:space="preserve">(int </w:t>
      </w:r>
      <w:proofErr w:type="spellStart"/>
      <w:r w:rsidRPr="002732B3">
        <w:rPr>
          <w:rFonts w:ascii="Courier" w:hAnsi="Courier"/>
          <w:color w:val="auto"/>
          <w:sz w:val="18"/>
          <w:szCs w:val="18"/>
          <w:lang w:val="en-US"/>
        </w:rPr>
        <w:t>anArg</w:t>
      </w:r>
      <w:proofErr w:type="spellEnd"/>
      <w:r w:rsidRPr="002732B3">
        <w:rPr>
          <w:rFonts w:ascii="Courier" w:hAnsi="Courier"/>
          <w:color w:val="auto"/>
          <w:sz w:val="18"/>
          <w:szCs w:val="18"/>
          <w:lang w:val="en-US"/>
        </w:rPr>
        <w:t xml:space="preserve">, Object </w:t>
      </w:r>
      <w:proofErr w:type="spellStart"/>
      <w:r w:rsidRPr="002732B3">
        <w:rPr>
          <w:rFonts w:ascii="Courier" w:hAnsi="Courier"/>
          <w:color w:val="auto"/>
          <w:sz w:val="18"/>
          <w:szCs w:val="18"/>
          <w:lang w:val="en-US"/>
        </w:rPr>
        <w:t>anotherArg</w:t>
      </w:r>
      <w:proofErr w:type="spellEnd"/>
      <w:r w:rsidRPr="002732B3">
        <w:rPr>
          <w:rFonts w:ascii="Courier" w:hAnsi="Courier"/>
          <w:color w:val="auto"/>
          <w:sz w:val="18"/>
          <w:szCs w:val="18"/>
          <w:lang w:val="en-US"/>
        </w:rPr>
        <w:t xml:space="preserve">, String </w:t>
      </w:r>
      <w:proofErr w:type="spellStart"/>
      <w:r w:rsidRPr="002732B3">
        <w:rPr>
          <w:rFonts w:ascii="Courier" w:hAnsi="Courier"/>
          <w:color w:val="auto"/>
          <w:sz w:val="18"/>
          <w:szCs w:val="18"/>
          <w:lang w:val="en-US"/>
        </w:rPr>
        <w:t>yetAnotherArg</w:t>
      </w:r>
      <w:proofErr w:type="spellEnd"/>
      <w:r w:rsidRPr="002732B3">
        <w:rPr>
          <w:rFonts w:ascii="Courier" w:hAnsi="Courier"/>
          <w:color w:val="auto"/>
          <w:sz w:val="18"/>
          <w:szCs w:val="18"/>
          <w:lang w:val="en-US"/>
        </w:rPr>
        <w:t>,</w:t>
      </w:r>
    </w:p>
    <w:p w14:paraId="5C5DF2CE" w14:textId="77777777" w:rsidR="005D6F63" w:rsidRPr="002732B3" w:rsidRDefault="005D6F63" w:rsidP="005D6F63">
      <w:pPr>
        <w:autoSpaceDE w:val="0"/>
        <w:autoSpaceDN w:val="0"/>
        <w:adjustRightInd w:val="0"/>
        <w:ind w:left="1416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  <w:lang w:val="en-US"/>
        </w:rPr>
        <w:t xml:space="preserve">     </w:t>
      </w:r>
      <w:proofErr w:type="spellStart"/>
      <w:r w:rsidRPr="002732B3">
        <w:rPr>
          <w:rFonts w:ascii="Courier" w:hAnsi="Courier"/>
          <w:color w:val="auto"/>
          <w:sz w:val="18"/>
          <w:szCs w:val="18"/>
        </w:rPr>
        <w:t>Object</w:t>
      </w:r>
      <w:proofErr w:type="spellEnd"/>
      <w:r w:rsidRPr="002732B3">
        <w:rPr>
          <w:rFonts w:ascii="Courier" w:hAnsi="Courier"/>
          <w:color w:val="auto"/>
          <w:sz w:val="18"/>
          <w:szCs w:val="18"/>
        </w:rPr>
        <w:t xml:space="preserve"> </w:t>
      </w:r>
      <w:proofErr w:type="spellStart"/>
      <w:r w:rsidRPr="002732B3">
        <w:rPr>
          <w:rFonts w:ascii="Courier" w:hAnsi="Courier"/>
          <w:color w:val="auto"/>
          <w:sz w:val="18"/>
          <w:szCs w:val="18"/>
        </w:rPr>
        <w:t>andStillAnother</w:t>
      </w:r>
      <w:proofErr w:type="spellEnd"/>
      <w:r w:rsidRPr="002732B3">
        <w:rPr>
          <w:rFonts w:ascii="Courier" w:hAnsi="Courier"/>
          <w:color w:val="auto"/>
          <w:sz w:val="18"/>
          <w:szCs w:val="18"/>
        </w:rPr>
        <w:t>) {</w:t>
      </w:r>
    </w:p>
    <w:p w14:paraId="1B38BA78" w14:textId="77777777" w:rsidR="005D6F63" w:rsidRPr="002732B3" w:rsidRDefault="005D6F63" w:rsidP="005D6F63">
      <w:pPr>
        <w:autoSpaceDE w:val="0"/>
        <w:autoSpaceDN w:val="0"/>
        <w:adjustRightInd w:val="0"/>
        <w:ind w:left="1416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>...</w:t>
      </w:r>
    </w:p>
    <w:p w14:paraId="6A563F7E" w14:textId="77777777" w:rsidR="005D6F63" w:rsidRPr="002732B3" w:rsidRDefault="005D6F63" w:rsidP="005D6F63">
      <w:pPr>
        <w:autoSpaceDE w:val="0"/>
        <w:autoSpaceDN w:val="0"/>
        <w:adjustRightInd w:val="0"/>
        <w:ind w:firstLine="708"/>
        <w:rPr>
          <w:rFonts w:ascii="Courier" w:hAnsi="Courier"/>
          <w:color w:val="auto"/>
          <w:sz w:val="18"/>
          <w:szCs w:val="18"/>
        </w:rPr>
      </w:pPr>
      <w:r w:rsidRPr="002732B3">
        <w:rPr>
          <w:rFonts w:ascii="Courier" w:hAnsi="Courier"/>
          <w:color w:val="auto"/>
          <w:sz w:val="18"/>
          <w:szCs w:val="18"/>
        </w:rPr>
        <w:t>}</w:t>
      </w:r>
    </w:p>
    <w:p w14:paraId="23D799BD" w14:textId="4A05D224" w:rsidR="00C97E22" w:rsidRPr="00C97E22" w:rsidRDefault="00C97E22" w:rsidP="00C97E22">
      <w:pPr>
        <w:pStyle w:val="infoblue"/>
        <w:numPr>
          <w:ilvl w:val="0"/>
          <w:numId w:val="9"/>
        </w:numPr>
        <w:rPr>
          <w:rFonts w:ascii="Arial" w:hAnsi="Arial" w:cs="Arial"/>
          <w:color w:val="auto"/>
          <w:lang w:val="pt-PT"/>
        </w:rPr>
      </w:pPr>
      <w:r w:rsidRPr="00C97E22">
        <w:rPr>
          <w:rFonts w:ascii="Arial" w:hAnsi="Arial" w:cs="Arial"/>
          <w:color w:val="auto"/>
          <w:lang w:val="pt-PT"/>
        </w:rPr>
        <w:t>Padrão de indentação de declaração de</w:t>
      </w:r>
      <w:r w:rsidRPr="00C97E22">
        <w:rPr>
          <w:rFonts w:ascii="Arial" w:hAnsi="Arial" w:cs="Arial"/>
          <w:color w:val="auto"/>
        </w:rPr>
        <w:t xml:space="preserve"> componentes</w:t>
      </w:r>
      <w:r w:rsidRPr="00C97E22">
        <w:rPr>
          <w:rFonts w:ascii="Arial" w:hAnsi="Arial" w:cs="Arial"/>
          <w:color w:val="auto"/>
          <w:lang w:val="pt-PT"/>
        </w:rPr>
        <w:t>:</w:t>
      </w:r>
    </w:p>
    <w:p w14:paraId="21319FB5" w14:textId="77777777" w:rsidR="00C97E22" w:rsidRPr="00C97E22" w:rsidRDefault="00C97E22" w:rsidP="00C97E22">
      <w:pPr>
        <w:pStyle w:val="infoblue"/>
        <w:rPr>
          <w:rFonts w:ascii="Arial" w:hAnsi="Arial" w:cs="Arial"/>
          <w:color w:val="auto"/>
          <w:lang w:val="en-US"/>
        </w:rPr>
      </w:pPr>
      <w:r w:rsidRPr="00C97E22">
        <w:rPr>
          <w:rFonts w:ascii="Arial" w:hAnsi="Arial" w:cs="Arial"/>
          <w:color w:val="auto"/>
          <w:lang w:val="en-US"/>
        </w:rPr>
        <w:t xml:space="preserve">const </w:t>
      </w:r>
      <w:proofErr w:type="spellStart"/>
      <w:r w:rsidRPr="00C97E22">
        <w:rPr>
          <w:rFonts w:ascii="Arial" w:hAnsi="Arial" w:cs="Arial"/>
          <w:color w:val="auto"/>
          <w:lang w:val="en-US"/>
        </w:rPr>
        <w:t>NomeComponente:React.FC</w:t>
      </w:r>
      <w:proofErr w:type="spellEnd"/>
      <w:r w:rsidRPr="00C97E22">
        <w:rPr>
          <w:rFonts w:ascii="Arial" w:hAnsi="Arial" w:cs="Arial"/>
          <w:color w:val="auto"/>
          <w:lang w:val="en-US"/>
        </w:rPr>
        <w:t xml:space="preserve"> = () =&gt;{</w:t>
      </w:r>
    </w:p>
    <w:p w14:paraId="07C8B780" w14:textId="77777777" w:rsidR="00C97E22" w:rsidRPr="00C97E22" w:rsidRDefault="00C97E22" w:rsidP="00C97E22">
      <w:pPr>
        <w:pStyle w:val="infoblue"/>
        <w:rPr>
          <w:rFonts w:ascii="Arial" w:hAnsi="Arial" w:cs="Arial"/>
          <w:color w:val="auto"/>
        </w:rPr>
      </w:pPr>
      <w:r w:rsidRPr="00C97E22">
        <w:rPr>
          <w:rFonts w:ascii="Arial" w:hAnsi="Arial" w:cs="Arial"/>
          <w:color w:val="auto"/>
          <w:lang w:val="en-US"/>
        </w:rPr>
        <w:t xml:space="preserve">      return( );</w:t>
      </w:r>
    </w:p>
    <w:p w14:paraId="09CEC3EE" w14:textId="765B8407" w:rsidR="00BA7D05" w:rsidRPr="002732B3" w:rsidRDefault="00C97E22" w:rsidP="009E284F">
      <w:pPr>
        <w:pStyle w:val="infoblue"/>
        <w:rPr>
          <w:rFonts w:ascii="Arial" w:hAnsi="Arial" w:cs="Arial"/>
          <w:color w:val="auto"/>
          <w:lang w:val="pt-PT"/>
        </w:rPr>
      </w:pPr>
      <w:r w:rsidRPr="00C97E22">
        <w:rPr>
          <w:rFonts w:ascii="Arial" w:hAnsi="Arial" w:cs="Arial"/>
          <w:color w:val="auto"/>
          <w:lang w:val="en-US"/>
        </w:rPr>
        <w:t>}</w:t>
      </w:r>
    </w:p>
    <w:p w14:paraId="5C3F3E4D" w14:textId="77777777" w:rsidR="00694BCF" w:rsidRPr="002732B3" w:rsidRDefault="00694BCF" w:rsidP="00694BCF">
      <w:pPr>
        <w:pStyle w:val="Ttulo1"/>
        <w:rPr>
          <w:lang w:val="pt-PT"/>
        </w:rPr>
      </w:pPr>
      <w:bookmarkStart w:id="15" w:name="_Toc105989067"/>
      <w:bookmarkStart w:id="16" w:name="_Toc485801471"/>
      <w:r w:rsidRPr="002732B3">
        <w:rPr>
          <w:lang w:val="pt-PT"/>
        </w:rPr>
        <w:t>Reutilização</w:t>
      </w:r>
      <w:bookmarkEnd w:id="15"/>
      <w:bookmarkEnd w:id="16"/>
    </w:p>
    <w:p w14:paraId="0145FCB3" w14:textId="0463C887" w:rsidR="008C768A" w:rsidRPr="002732B3" w:rsidRDefault="00694BCF" w:rsidP="00694BCF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Esta seção fornece regras e diretrizes para facilitar a reutilização.</w:t>
      </w:r>
    </w:p>
    <w:p w14:paraId="74FC01A4" w14:textId="07450A03" w:rsidR="008C768A" w:rsidRPr="002732B3" w:rsidRDefault="00CC498F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O retorno dos dados devem ser sempre no formato de JSON</w:t>
      </w:r>
    </w:p>
    <w:p w14:paraId="02D7EDA4" w14:textId="283EB8BC" w:rsidR="008C768A" w:rsidRDefault="00CC498F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Utilizar os conceitos de SOLID no projeto</w:t>
      </w:r>
      <w:r w:rsidR="008C768A" w:rsidRPr="002732B3">
        <w:rPr>
          <w:rFonts w:ascii="Arial" w:hAnsi="Arial" w:cs="Arial"/>
          <w:color w:val="auto"/>
          <w:lang w:val="pt-PT"/>
        </w:rPr>
        <w:t>.</w:t>
      </w:r>
    </w:p>
    <w:p w14:paraId="11D0DE95" w14:textId="77777777" w:rsidR="00C97E22" w:rsidRPr="00C97E22" w:rsidRDefault="00C97E22" w:rsidP="00C97E22">
      <w:pPr>
        <w:pStyle w:val="infoblue"/>
        <w:rPr>
          <w:rFonts w:ascii="Arial" w:hAnsi="Arial" w:cs="Arial"/>
          <w:color w:val="auto"/>
          <w:lang w:val="pt-PT"/>
        </w:rPr>
      </w:pPr>
      <w:r w:rsidRPr="00C97E22">
        <w:rPr>
          <w:rFonts w:ascii="Arial" w:hAnsi="Arial" w:cs="Arial"/>
          <w:color w:val="auto"/>
          <w:lang w:val="pt-PT"/>
        </w:rPr>
        <w:t>Esta seção fornece regras e diretrizes para facilitar a reutilização.</w:t>
      </w:r>
    </w:p>
    <w:p w14:paraId="14F7B45A" w14:textId="77777777" w:rsidR="00C97E22" w:rsidRPr="00C97E22" w:rsidRDefault="00C97E22" w:rsidP="00C97E22">
      <w:pPr>
        <w:pStyle w:val="infoblue"/>
        <w:rPr>
          <w:rFonts w:ascii="Arial" w:hAnsi="Arial" w:cs="Arial"/>
          <w:color w:val="auto"/>
          <w:lang w:val="pt-PT"/>
        </w:rPr>
      </w:pPr>
      <w:r w:rsidRPr="00C97E22">
        <w:rPr>
          <w:rFonts w:ascii="Arial" w:hAnsi="Arial" w:cs="Arial"/>
          <w:color w:val="auto"/>
          <w:lang w:val="pt-PT"/>
        </w:rPr>
        <w:t>•</w:t>
      </w:r>
      <w:r w:rsidRPr="00C97E22">
        <w:rPr>
          <w:rFonts w:ascii="Arial" w:hAnsi="Arial" w:cs="Arial"/>
          <w:color w:val="auto"/>
          <w:lang w:val="pt-PT"/>
        </w:rPr>
        <w:tab/>
        <w:t>O retorno dos dados devem ser sempre no formato de JSON</w:t>
      </w:r>
    </w:p>
    <w:p w14:paraId="7DCE9956" w14:textId="77777777" w:rsidR="00C97E22" w:rsidRPr="00C97E22" w:rsidRDefault="00C97E22" w:rsidP="00C97E22">
      <w:pPr>
        <w:pStyle w:val="infoblue"/>
        <w:rPr>
          <w:rFonts w:ascii="Arial" w:hAnsi="Arial" w:cs="Arial"/>
          <w:color w:val="auto"/>
          <w:lang w:val="pt-PT"/>
        </w:rPr>
      </w:pPr>
      <w:r w:rsidRPr="00C97E22">
        <w:rPr>
          <w:rFonts w:ascii="Arial" w:hAnsi="Arial" w:cs="Arial"/>
          <w:color w:val="auto"/>
          <w:lang w:val="pt-PT"/>
        </w:rPr>
        <w:t>•</w:t>
      </w:r>
      <w:r w:rsidRPr="00C97E22">
        <w:rPr>
          <w:rFonts w:ascii="Arial" w:hAnsi="Arial" w:cs="Arial"/>
          <w:color w:val="auto"/>
          <w:lang w:val="pt-PT"/>
        </w:rPr>
        <w:tab/>
        <w:t>Todo elemento passível de reuso, deve ser componentizado</w:t>
      </w:r>
    </w:p>
    <w:p w14:paraId="0941C9FC" w14:textId="79DD84BB" w:rsidR="00C97E22" w:rsidRPr="002732B3" w:rsidRDefault="00C97E22" w:rsidP="00C97E22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C97E22">
        <w:rPr>
          <w:rFonts w:ascii="Arial" w:hAnsi="Arial" w:cs="Arial"/>
          <w:color w:val="auto"/>
          <w:lang w:val="pt-PT"/>
        </w:rPr>
        <w:t>•</w:t>
      </w:r>
      <w:r w:rsidRPr="00C97E22">
        <w:rPr>
          <w:rFonts w:ascii="Arial" w:hAnsi="Arial" w:cs="Arial"/>
          <w:color w:val="auto"/>
          <w:lang w:val="pt-PT"/>
        </w:rPr>
        <w:tab/>
        <w:t>Nenhum elemento deve ficar fora de sua arquitetura pré definida.</w:t>
      </w:r>
    </w:p>
    <w:p w14:paraId="27763B0C" w14:textId="2220B385" w:rsidR="00694BCF" w:rsidRPr="002732B3" w:rsidRDefault="00BA7D05" w:rsidP="00CC498F">
      <w:pPr>
        <w:pStyle w:val="Ttulo1"/>
        <w:rPr>
          <w:lang w:val="pt-PT"/>
        </w:rPr>
      </w:pPr>
      <w:bookmarkStart w:id="17" w:name="_Toc105989065"/>
      <w:bookmarkStart w:id="18" w:name="_Toc485801472"/>
      <w:r w:rsidRPr="002732B3">
        <w:rPr>
          <w:lang w:val="pt-PT"/>
        </w:rPr>
        <w:t>Tratamento de Erros e de Exceções</w:t>
      </w:r>
      <w:bookmarkEnd w:id="17"/>
      <w:bookmarkEnd w:id="18"/>
      <w:r w:rsidR="008C768A" w:rsidRPr="002732B3">
        <w:rPr>
          <w:lang w:val="pt-PT"/>
        </w:rPr>
        <w:t xml:space="preserve"> </w:t>
      </w:r>
    </w:p>
    <w:p w14:paraId="7DC40C34" w14:textId="6763D92F" w:rsidR="008C768A" w:rsidRPr="002732B3" w:rsidRDefault="00CC498F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Os controladores somente tem acesso as interfaces de serviços</w:t>
      </w:r>
      <w:r w:rsidR="008C768A" w:rsidRPr="002732B3">
        <w:rPr>
          <w:rFonts w:ascii="Arial" w:hAnsi="Arial" w:cs="Arial"/>
          <w:color w:val="auto"/>
          <w:lang w:val="pt-PT"/>
        </w:rPr>
        <w:t>.</w:t>
      </w:r>
    </w:p>
    <w:p w14:paraId="651526B7" w14:textId="3899A66D" w:rsidR="008C768A" w:rsidRPr="002732B3" w:rsidRDefault="008C768A" w:rsidP="008C768A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Garantir que</w:t>
      </w:r>
      <w:r w:rsidR="00014D2E" w:rsidRPr="002732B3">
        <w:rPr>
          <w:rFonts w:ascii="Arial" w:hAnsi="Arial" w:cs="Arial"/>
          <w:color w:val="auto"/>
          <w:lang w:val="pt-PT"/>
        </w:rPr>
        <w:t xml:space="preserve"> somente as classes de implementação de serviços faça o processamento de requisições vindas dos controladores</w:t>
      </w:r>
      <w:r w:rsidR="00CC498F" w:rsidRPr="002732B3">
        <w:rPr>
          <w:rFonts w:ascii="Arial" w:hAnsi="Arial" w:cs="Arial"/>
          <w:color w:val="auto"/>
          <w:lang w:val="pt-PT"/>
        </w:rPr>
        <w:t>.</w:t>
      </w:r>
    </w:p>
    <w:p w14:paraId="777B362F" w14:textId="42D0FE65" w:rsidR="00BA7D05" w:rsidRDefault="00CC498F" w:rsidP="00CC498F">
      <w:pPr>
        <w:pStyle w:val="infoblue"/>
        <w:numPr>
          <w:ilvl w:val="0"/>
          <w:numId w:val="8"/>
        </w:numPr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Somente classes de implentação tem acesso as classes repositórios.</w:t>
      </w:r>
    </w:p>
    <w:p w14:paraId="3AEA2EB3" w14:textId="77777777" w:rsidR="00C97E22" w:rsidRPr="00C97E22" w:rsidRDefault="00C97E22" w:rsidP="00C97E22">
      <w:pPr>
        <w:pStyle w:val="PargrafodaLista"/>
        <w:numPr>
          <w:ilvl w:val="0"/>
          <w:numId w:val="8"/>
        </w:numPr>
        <w:rPr>
          <w:rFonts w:eastAsia="Arial Unicode MS"/>
          <w:i/>
          <w:iCs/>
          <w:color w:val="auto"/>
          <w:lang w:val="pt-PT"/>
        </w:rPr>
      </w:pPr>
      <w:r w:rsidRPr="00C97E22">
        <w:rPr>
          <w:rFonts w:eastAsia="Arial Unicode MS"/>
          <w:i/>
          <w:iCs/>
          <w:color w:val="auto"/>
          <w:lang w:val="pt-PT"/>
        </w:rPr>
        <w:t>Qualquer erro será tratado na sessão de services destinada a tratativas junto ao banco de dados/backend.</w:t>
      </w:r>
    </w:p>
    <w:p w14:paraId="66BC50D7" w14:textId="77777777" w:rsidR="00C97E22" w:rsidRPr="002732B3" w:rsidRDefault="00C97E22" w:rsidP="00C97E22">
      <w:pPr>
        <w:pStyle w:val="infoblue"/>
        <w:ind w:left="720"/>
        <w:jc w:val="both"/>
        <w:rPr>
          <w:rFonts w:ascii="Arial" w:hAnsi="Arial" w:cs="Arial"/>
          <w:color w:val="auto"/>
          <w:lang w:val="pt-PT"/>
        </w:rPr>
      </w:pPr>
    </w:p>
    <w:p w14:paraId="4CDAA501" w14:textId="77777777" w:rsidR="00BA7D05" w:rsidRPr="002732B3" w:rsidRDefault="00BA7D05">
      <w:pPr>
        <w:pStyle w:val="Ttulo1"/>
        <w:rPr>
          <w:lang w:val="pt-PT"/>
        </w:rPr>
      </w:pPr>
      <w:bookmarkStart w:id="19" w:name="_Toc485801473"/>
      <w:r w:rsidRPr="002732B3">
        <w:rPr>
          <w:lang w:val="pt-PT"/>
        </w:rPr>
        <w:lastRenderedPageBreak/>
        <w:t>teste unitário</w:t>
      </w:r>
      <w:bookmarkEnd w:id="19"/>
    </w:p>
    <w:p w14:paraId="24C5FA5D" w14:textId="1C8AAB5C" w:rsidR="00BA7D05" w:rsidRPr="002732B3" w:rsidRDefault="00CC498F">
      <w:pPr>
        <w:pStyle w:val="infoblue"/>
        <w:jc w:val="both"/>
        <w:rPr>
          <w:rFonts w:ascii="Arial" w:hAnsi="Arial" w:cs="Arial"/>
          <w:color w:val="auto"/>
          <w:lang w:val="pt-PT"/>
        </w:rPr>
      </w:pPr>
      <w:r w:rsidRPr="002732B3">
        <w:rPr>
          <w:rFonts w:ascii="Arial" w:hAnsi="Arial" w:cs="Arial"/>
          <w:color w:val="auto"/>
          <w:lang w:val="pt-PT"/>
        </w:rPr>
        <w:t>Testes não devem ser imple</w:t>
      </w:r>
      <w:r w:rsidR="007668C9">
        <w:rPr>
          <w:rFonts w:ascii="Arial" w:hAnsi="Arial" w:cs="Arial"/>
          <w:color w:val="auto"/>
          <w:lang w:val="pt-PT"/>
        </w:rPr>
        <w:t>me</w:t>
      </w:r>
      <w:r w:rsidRPr="002732B3">
        <w:rPr>
          <w:rFonts w:ascii="Arial" w:hAnsi="Arial" w:cs="Arial"/>
          <w:color w:val="auto"/>
          <w:lang w:val="pt-PT"/>
        </w:rPr>
        <w:t>ntados neste momento do projeto, ut</w:t>
      </w:r>
      <w:r w:rsidR="007668C9">
        <w:rPr>
          <w:rFonts w:ascii="Arial" w:hAnsi="Arial" w:cs="Arial"/>
          <w:color w:val="auto"/>
          <w:lang w:val="pt-PT"/>
        </w:rPr>
        <w:t>i</w:t>
      </w:r>
      <w:r w:rsidRPr="002732B3">
        <w:rPr>
          <w:rFonts w:ascii="Arial" w:hAnsi="Arial" w:cs="Arial"/>
          <w:color w:val="auto"/>
          <w:lang w:val="pt-PT"/>
        </w:rPr>
        <w:t>lize os testes manuais para validar o funcionamento do projeto.</w:t>
      </w:r>
    </w:p>
    <w:p w14:paraId="5A227EC7" w14:textId="77777777" w:rsidR="00BA7D05" w:rsidRPr="002732B3" w:rsidRDefault="00BA7D05">
      <w:pPr>
        <w:pStyle w:val="Ttulo1"/>
        <w:rPr>
          <w:lang w:val="pt-PT"/>
        </w:rPr>
      </w:pPr>
      <w:bookmarkStart w:id="20" w:name="_Toc105989069"/>
      <w:bookmarkStart w:id="21" w:name="_Toc485801474"/>
      <w:r w:rsidRPr="002732B3">
        <w:rPr>
          <w:lang w:val="pt-PT"/>
        </w:rPr>
        <w:t>Diretrizes Gerais</w:t>
      </w:r>
      <w:bookmarkEnd w:id="20"/>
      <w:bookmarkEnd w:id="21"/>
    </w:p>
    <w:p w14:paraId="78666C96" w14:textId="245A1A68" w:rsidR="00BA7D05" w:rsidRPr="002732B3" w:rsidRDefault="00106475">
      <w:pPr>
        <w:pStyle w:val="Instruo"/>
        <w:rPr>
          <w:color w:val="auto"/>
          <w:lang w:val="pt-PT"/>
        </w:rPr>
      </w:pPr>
      <w:r w:rsidRPr="002732B3">
        <w:rPr>
          <w:color w:val="auto"/>
          <w:lang w:val="pt-PT"/>
        </w:rPr>
        <w:t>Utilize sempre as diretrizes e recomendações de desenvolvimento de sistemas SOLID</w:t>
      </w:r>
      <w:r w:rsidR="00C97E22">
        <w:rPr>
          <w:color w:val="auto"/>
          <w:lang w:val="pt-PT"/>
        </w:rPr>
        <w:t xml:space="preserve"> e </w:t>
      </w:r>
      <w:r w:rsidRPr="002732B3">
        <w:rPr>
          <w:color w:val="auto"/>
          <w:lang w:val="pt-PT"/>
        </w:rPr>
        <w:t>.</w:t>
      </w:r>
      <w:r w:rsidR="00C97E22" w:rsidRPr="00C97E22">
        <w:rPr>
          <w:i w:val="0"/>
          <w:color w:val="auto"/>
          <w:lang w:val="pt-PT"/>
        </w:rPr>
        <w:t xml:space="preserve"> </w:t>
      </w:r>
      <w:r w:rsidR="00C97E22" w:rsidRPr="00C97E22">
        <w:rPr>
          <w:color w:val="auto"/>
          <w:lang w:val="pt-PT"/>
        </w:rPr>
        <w:t>S</w:t>
      </w:r>
      <w:proofErr w:type="spellStart"/>
      <w:r w:rsidR="00C97E22" w:rsidRPr="00C97E22">
        <w:rPr>
          <w:color w:val="auto"/>
        </w:rPr>
        <w:t>PA's</w:t>
      </w:r>
      <w:proofErr w:type="spellEnd"/>
      <w:r w:rsidR="00C97E22" w:rsidRPr="00C97E22">
        <w:rPr>
          <w:color w:val="auto"/>
          <w:lang w:val="pt-PT"/>
        </w:rPr>
        <w:t>.</w:t>
      </w:r>
    </w:p>
    <w:sectPr w:rsidR="00BA7D05" w:rsidRPr="002732B3">
      <w:headerReference w:type="default" r:id="rId10"/>
      <w:footerReference w:type="default" r:id="rId11"/>
      <w:pgSz w:w="11907" w:h="16840" w:code="9"/>
      <w:pgMar w:top="851" w:right="851" w:bottom="851" w:left="1418" w:header="567" w:footer="4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DF9B8" w14:textId="77777777" w:rsidR="002261C7" w:rsidRDefault="002261C7">
      <w:r>
        <w:separator/>
      </w:r>
    </w:p>
  </w:endnote>
  <w:endnote w:type="continuationSeparator" w:id="0">
    <w:p w14:paraId="0578D393" w14:textId="77777777" w:rsidR="002261C7" w:rsidRDefault="00226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32790" w14:textId="77777777" w:rsidR="00BA7D05" w:rsidRDefault="00BA7D05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804"/>
      <w:gridCol w:w="1201"/>
      <w:gridCol w:w="1705"/>
    </w:tblGrid>
    <w:tr w:rsidR="00BA7D05" w14:paraId="0CA96F9B" w14:textId="77777777" w:rsidTr="00AE3B37">
      <w:trPr>
        <w:cantSplit/>
      </w:trPr>
      <w:tc>
        <w:tcPr>
          <w:tcW w:w="6804" w:type="dxa"/>
        </w:tcPr>
        <w:p w14:paraId="05E1B853" w14:textId="77777777" w:rsidR="00BA7D05" w:rsidRPr="003C7EA8" w:rsidRDefault="002261C7" w:rsidP="00AE3B37">
          <w:pPr>
            <w:pStyle w:val="Rodap"/>
            <w:tabs>
              <w:tab w:val="clear" w:pos="4320"/>
              <w:tab w:val="clear" w:pos="8640"/>
              <w:tab w:val="left" w:pos="5438"/>
            </w:tabs>
            <w:jc w:val="left"/>
            <w:rPr>
              <w:lang w:val="es-ES"/>
            </w:rPr>
          </w:pPr>
          <w:sdt>
            <w:sdtPr>
              <w:rPr>
                <w:lang w:val="es-ES"/>
              </w:rPr>
              <w:alias w:val="Gestor"/>
              <w:tag w:val=""/>
              <w:id w:val="277766455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3C7EA8" w:rsidRPr="003C7EA8">
                <w:rPr>
                  <w:lang w:val="es-ES"/>
                </w:rPr>
                <w:t>JOB SEA</w:t>
              </w:r>
              <w:r w:rsidR="006D0D4F" w:rsidRPr="003C7EA8">
                <w:rPr>
                  <w:lang w:val="es-ES"/>
                </w:rPr>
                <w:t xml:space="preserve"> </w:t>
              </w:r>
              <w:r w:rsidR="003C7EA8" w:rsidRPr="003C7EA8">
                <w:rPr>
                  <w:lang w:val="es-ES"/>
                </w:rPr>
                <w:t>–</w:t>
              </w:r>
              <w:r w:rsidR="006D0D4F" w:rsidRPr="003C7EA8">
                <w:rPr>
                  <w:lang w:val="es-ES"/>
                </w:rPr>
                <w:t xml:space="preserve"> </w:t>
              </w:r>
              <w:r w:rsidR="003C7EA8" w:rsidRPr="003C7EA8">
                <w:rPr>
                  <w:lang w:val="es-ES"/>
                </w:rPr>
                <w:t>MAR DE OPORTUNIDAD</w:t>
              </w:r>
              <w:r w:rsidR="003C7EA8">
                <w:rPr>
                  <w:lang w:val="es-ES"/>
                </w:rPr>
                <w:t>ES</w:t>
              </w:r>
            </w:sdtContent>
          </w:sdt>
          <w:r w:rsidR="00AE3B37" w:rsidRPr="003C7EA8">
            <w:rPr>
              <w:lang w:val="es-ES"/>
            </w:rPr>
            <w:tab/>
          </w:r>
          <w:sdt>
            <w:sdtPr>
              <w:rPr>
                <w:lang w:val="es-ES"/>
              </w:rPr>
              <w:alias w:val="Assunto"/>
              <w:tag w:val=""/>
              <w:id w:val="-1124382113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roofErr w:type="spellStart"/>
              <w:r w:rsidR="00AE3B37" w:rsidRPr="003C7EA8">
                <w:rPr>
                  <w:lang w:val="es-ES"/>
                </w:rPr>
                <w:t>Versão</w:t>
              </w:r>
              <w:proofErr w:type="spellEnd"/>
              <w:r w:rsidR="00AE3B37" w:rsidRPr="003C7EA8">
                <w:rPr>
                  <w:lang w:val="es-ES"/>
                </w:rPr>
                <w:t xml:space="preserve"> </w:t>
              </w:r>
              <w:r w:rsidR="003C7EA8">
                <w:rPr>
                  <w:lang w:val="es-ES"/>
                </w:rPr>
                <w:t>1</w:t>
              </w:r>
            </w:sdtContent>
          </w:sdt>
        </w:p>
      </w:tc>
      <w:tc>
        <w:tcPr>
          <w:tcW w:w="1201" w:type="dxa"/>
          <w:vAlign w:val="center"/>
        </w:tcPr>
        <w:p w14:paraId="3F69091E" w14:textId="77777777" w:rsidR="00BA7D05" w:rsidRPr="003C7EA8" w:rsidRDefault="00BA7D05">
          <w:pPr>
            <w:pStyle w:val="Rodap"/>
            <w:jc w:val="center"/>
            <w:rPr>
              <w:lang w:val="es-ES"/>
            </w:rPr>
          </w:pPr>
        </w:p>
      </w:tc>
      <w:tc>
        <w:tcPr>
          <w:tcW w:w="1705" w:type="dxa"/>
          <w:vAlign w:val="center"/>
        </w:tcPr>
        <w:p w14:paraId="3B8F89E2" w14:textId="77777777" w:rsidR="00BA7D05" w:rsidRDefault="00BA7D05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85865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485865">
            <w:rPr>
              <w:noProof/>
            </w:rPr>
            <w:t>4</w:t>
          </w:r>
          <w:r>
            <w:fldChar w:fldCharType="end"/>
          </w:r>
        </w:p>
      </w:tc>
    </w:tr>
  </w:tbl>
  <w:p w14:paraId="5B2B523E" w14:textId="77777777" w:rsidR="00BA7D05" w:rsidRDefault="00AE3B37" w:rsidP="00AE3B37">
    <w:pPr>
      <w:pStyle w:val="Rodap"/>
      <w:jc w:val="right"/>
    </w:pPr>
    <w:proofErr w:type="spellStart"/>
    <w:r>
      <w:t>vs</w:t>
    </w:r>
    <w:proofErr w:type="spellEnd"/>
    <w:r>
      <w:t xml:space="preserve">: </w:t>
    </w:r>
    <w:r w:rsidR="002261C7">
      <w:fldChar w:fldCharType="begin"/>
    </w:r>
    <w:r w:rsidR="002261C7">
      <w:instrText xml:space="preserve"> DOCPROPERTY  "Versão Modelo"  \* MERGEFORMAT </w:instrText>
    </w:r>
    <w:r w:rsidR="002261C7">
      <w:fldChar w:fldCharType="separate"/>
    </w:r>
    <w:r w:rsidR="003C7EA8">
      <w:t>1</w:t>
    </w:r>
    <w:r w:rsidR="002261C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9582B" w14:textId="77777777" w:rsidR="002261C7" w:rsidRDefault="002261C7">
      <w:r>
        <w:separator/>
      </w:r>
    </w:p>
  </w:footnote>
  <w:footnote w:type="continuationSeparator" w:id="0">
    <w:p w14:paraId="3DFC1AF5" w14:textId="77777777" w:rsidR="002261C7" w:rsidRDefault="002261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AE3B37" w:rsidRPr="00395F40" w14:paraId="5535A063" w14:textId="77777777" w:rsidTr="007D4438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18C28148" w14:textId="77777777" w:rsidR="00AE3B37" w:rsidRPr="00395F40" w:rsidRDefault="00AE3B37" w:rsidP="00AE3B37">
          <w:pPr>
            <w:jc w:val="center"/>
            <w:rPr>
              <w:b/>
              <w:bCs/>
              <w:lang w:val="pt-PT"/>
            </w:rPr>
          </w:pPr>
        </w:p>
      </w:tc>
      <w:sdt>
        <w:sdtPr>
          <w:rPr>
            <w:b/>
            <w:bCs/>
            <w:lang w:val="pt-PT"/>
          </w:rPr>
          <w:alias w:val="Título"/>
          <w:tag w:val=""/>
          <w:id w:val="146068992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78E6698A" w14:textId="77777777" w:rsidR="00AE3B37" w:rsidRPr="00395F40" w:rsidRDefault="00AE3B37" w:rsidP="00AE3B37">
              <w:pPr>
                <w:jc w:val="center"/>
                <w:rPr>
                  <w:b/>
                  <w:bCs/>
                  <w:lang w:val="pt-PT"/>
                </w:rPr>
              </w:pPr>
              <w:r>
                <w:rPr>
                  <w:b/>
                  <w:bCs/>
                  <w:lang w:val="pt-PT"/>
                </w:rPr>
                <w:t>Guia de Implementação</w:t>
              </w:r>
            </w:p>
          </w:tc>
        </w:sdtContent>
      </w:sdt>
      <w:tc>
        <w:tcPr>
          <w:tcW w:w="1440" w:type="dxa"/>
          <w:vAlign w:val="center"/>
        </w:tcPr>
        <w:p w14:paraId="3A6BD0CA" w14:textId="77777777" w:rsidR="00AE3B37" w:rsidRPr="00395F40" w:rsidRDefault="00AE3B37" w:rsidP="00AE3B37">
          <w:pPr>
            <w:rPr>
              <w:b/>
            </w:rPr>
          </w:pPr>
        </w:p>
      </w:tc>
    </w:tr>
  </w:tbl>
  <w:p w14:paraId="0556C8FD" w14:textId="77777777" w:rsidR="00BA7D05" w:rsidRDefault="00BA7D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27AA5"/>
    <w:multiLevelType w:val="hybridMultilevel"/>
    <w:tmpl w:val="70828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D03C4"/>
    <w:multiLevelType w:val="hybridMultilevel"/>
    <w:tmpl w:val="70828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E1727"/>
    <w:multiLevelType w:val="hybridMultilevel"/>
    <w:tmpl w:val="AD62F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1441E"/>
    <w:multiLevelType w:val="hybridMultilevel"/>
    <w:tmpl w:val="BABA0B38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0E629A5"/>
    <w:multiLevelType w:val="hybridMultilevel"/>
    <w:tmpl w:val="B472F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0696C"/>
    <w:multiLevelType w:val="hybridMultilevel"/>
    <w:tmpl w:val="4F54D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37BFE"/>
    <w:multiLevelType w:val="hybridMultilevel"/>
    <w:tmpl w:val="EEF49A8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133A1"/>
    <w:multiLevelType w:val="multilevel"/>
    <w:tmpl w:val="9E0A629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8" w15:restartNumberingAfterBreak="0">
    <w:nsid w:val="7AEA3255"/>
    <w:multiLevelType w:val="hybridMultilevel"/>
    <w:tmpl w:val="EC146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3"/>
  </w:num>
  <w:num w:numId="7">
    <w:abstractNumId w:val="5"/>
  </w:num>
  <w:num w:numId="8">
    <w:abstractNumId w:val="2"/>
  </w:num>
  <w:num w:numId="9">
    <w:abstractNumId w:val="1"/>
  </w:num>
  <w:num w:numId="10">
    <w:abstractNumId w:val="8"/>
  </w:num>
  <w:num w:numId="11">
    <w:abstractNumId w:val="4"/>
  </w:num>
  <w:num w:numId="1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7EA8"/>
    <w:rsid w:val="00011160"/>
    <w:rsid w:val="00014D2E"/>
    <w:rsid w:val="000969F4"/>
    <w:rsid w:val="00106475"/>
    <w:rsid w:val="002261C7"/>
    <w:rsid w:val="002732B3"/>
    <w:rsid w:val="00331F28"/>
    <w:rsid w:val="00381699"/>
    <w:rsid w:val="003C7EA8"/>
    <w:rsid w:val="003F6411"/>
    <w:rsid w:val="00465CD2"/>
    <w:rsid w:val="00485865"/>
    <w:rsid w:val="00553A35"/>
    <w:rsid w:val="005D6F63"/>
    <w:rsid w:val="00605014"/>
    <w:rsid w:val="00694BCF"/>
    <w:rsid w:val="006A0DA7"/>
    <w:rsid w:val="006D0D4F"/>
    <w:rsid w:val="00764FAF"/>
    <w:rsid w:val="007668C9"/>
    <w:rsid w:val="00773F43"/>
    <w:rsid w:val="008450A0"/>
    <w:rsid w:val="008C768A"/>
    <w:rsid w:val="008F5FD7"/>
    <w:rsid w:val="008F6B05"/>
    <w:rsid w:val="009A5A75"/>
    <w:rsid w:val="009C64D5"/>
    <w:rsid w:val="009E284F"/>
    <w:rsid w:val="00A26925"/>
    <w:rsid w:val="00A506C2"/>
    <w:rsid w:val="00AD18DC"/>
    <w:rsid w:val="00AE3B37"/>
    <w:rsid w:val="00BA7D05"/>
    <w:rsid w:val="00BF4F36"/>
    <w:rsid w:val="00C97E22"/>
    <w:rsid w:val="00CC498F"/>
    <w:rsid w:val="00CE4F52"/>
    <w:rsid w:val="00DB78F9"/>
    <w:rsid w:val="00E6002C"/>
    <w:rsid w:val="00F24638"/>
    <w:rsid w:val="00F7665D"/>
    <w:rsid w:val="00FB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B916D8"/>
  <w15:docId w15:val="{444AE940-FF36-4328-9A95-70B921FA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TextodoEspaoReservado">
    <w:name w:val="Placeholder Text"/>
    <w:basedOn w:val="Fontepargpadro"/>
    <w:uiPriority w:val="99"/>
    <w:semiHidden/>
    <w:rsid w:val="00AE3B37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10647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97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guides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flywaydb.org/documenta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wagger.io/tools/swagger-ui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Guia%20de%20Implementaca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A5908FA46B442980991541C3D2BC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2D30C4-DDCC-4317-9768-AB31C8F307FB}"/>
      </w:docPartPr>
      <w:docPartBody>
        <w:p w:rsidR="004D187E" w:rsidRDefault="008943F3">
          <w:pPr>
            <w:pStyle w:val="DBA5908FA46B442980991541C3D2BC6E"/>
          </w:pPr>
          <w:r w:rsidRPr="001751B4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F3"/>
    <w:rsid w:val="000D3E55"/>
    <w:rsid w:val="00293406"/>
    <w:rsid w:val="004D187E"/>
    <w:rsid w:val="004F6B63"/>
    <w:rsid w:val="00590AE7"/>
    <w:rsid w:val="006C01B3"/>
    <w:rsid w:val="008943F3"/>
    <w:rsid w:val="009C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DBA5908FA46B442980991541C3D2BC6E">
    <w:name w:val="DBA5908FA46B442980991541C3D2B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Guia de Implementacao</Template>
  <TotalTime>72</TotalTime>
  <Pages>5</Pages>
  <Words>898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Implementação</vt:lpstr>
    </vt:vector>
  </TitlesOfParts>
  <Manager>JOB SEA – MAR DE OPORTUNIDADES</Manager>
  <Company/>
  <LinksUpToDate>false</LinksUpToDate>
  <CharactersWithSpaces>5741</CharactersWithSpaces>
  <SharedDoc>false</SharedDoc>
  <HLinks>
    <vt:vector size="90" baseType="variant"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_Toc420075397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_Toc420075396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_Toc420075395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_Toc420075394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_Toc420075393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_Toc420075392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_Toc420075391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_Toc420075390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_Toc420075389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_Toc420075388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_Toc420075387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_Toc420075386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_Toc420075385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_Toc420075384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_Toc420075383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Implementação</dc:title>
  <dc:subject>Versão 1</dc:subject>
  <dc:creator>Aluisio</dc:creator>
  <cp:lastModifiedBy>Aluisio Santos</cp:lastModifiedBy>
  <cp:revision>9</cp:revision>
  <cp:lastPrinted>2004-08-19T09:54:00Z</cp:lastPrinted>
  <dcterms:created xsi:type="dcterms:W3CDTF">2020-11-22T10:52:00Z</dcterms:created>
  <dcterms:modified xsi:type="dcterms:W3CDTF">2020-12-27T00:56:00Z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