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18" w:rsidRPr="00A20D4F" w:rsidRDefault="00925A18" w:rsidP="000474B5">
      <w:pPr>
        <w:jc w:val="center"/>
      </w:pPr>
      <w:bookmarkStart w:id="0" w:name="_Toc74456896"/>
    </w:p>
    <w:p w:rsidR="00925A18" w:rsidRPr="00A20D4F" w:rsidRDefault="00E64048" w:rsidP="00925A18">
      <w:r>
        <w:rPr>
          <w:noProof/>
        </w:rPr>
        <w:drawing>
          <wp:inline distT="0" distB="0" distL="0" distR="0" wp14:anchorId="39AFA443" wp14:editId="223D6BD1">
            <wp:extent cx="6120130" cy="3443883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Pr="00A20D4F" w:rsidRDefault="00925A18" w:rsidP="00925A18"/>
    <w:p w:rsidR="00925A18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F350B7" wp14:editId="186C52E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F7A593F227542D3AA221D920164B0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35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F7A593F227542D3AA221D920164B03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1F6A" wp14:editId="2F25D64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64048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1F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64048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Pr="00264EFB" w:rsidRDefault="00925A18" w:rsidP="00925A18"/>
    <w:p w:rsidR="00925A18" w:rsidRDefault="00925A18" w:rsidP="00925A18">
      <w:pPr>
        <w:tabs>
          <w:tab w:val="left" w:pos="3700"/>
        </w:tabs>
      </w:pPr>
    </w:p>
    <w:p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A91E0" wp14:editId="19DB12A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925A18" w:rsidRPr="00E64048" w:rsidRDefault="00E6404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–</w:t>
                                </w:r>
                                <w:r w:rsidR="00925A18"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r w:rsidRPr="00E6404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MAR DE 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PORTUNIDADES</w:t>
                                </w:r>
                              </w:p>
                            </w:sdtContent>
                          </w:sdt>
                          <w:p w:rsidR="00925A18" w:rsidRPr="00E64048" w:rsidRDefault="00925A18" w:rsidP="00925A18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91E0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925A18" w:rsidRPr="00E64048" w:rsidRDefault="00E6404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–</w:t>
                          </w:r>
                          <w:r w:rsidR="00925A18"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r w:rsidRPr="00E6404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MAR DE O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PORTUNIDADES</w:t>
                          </w:r>
                        </w:p>
                      </w:sdtContent>
                    </w:sdt>
                    <w:p w:rsidR="00925A18" w:rsidRPr="00E64048" w:rsidRDefault="00925A18" w:rsidP="00925A18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:rsidTr="00926A44">
        <w:trPr>
          <w:trHeight w:val="284"/>
        </w:trPr>
        <w:tc>
          <w:tcPr>
            <w:tcW w:w="155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24/11/2020</w:t>
            </w:r>
          </w:p>
          <w:p w:rsidR="00925A18" w:rsidRPr="00E64048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Mudança de repositório do projeto</w:t>
            </w:r>
          </w:p>
        </w:tc>
        <w:tc>
          <w:tcPr>
            <w:tcW w:w="2410" w:type="dxa"/>
          </w:tcPr>
          <w:p w:rsidR="00925A18" w:rsidRPr="00E64048" w:rsidRDefault="00E64048" w:rsidP="00926A44">
            <w:pPr>
              <w:pStyle w:val="Instruo"/>
              <w:rPr>
                <w:i w:val="0"/>
                <w:iCs/>
                <w:color w:val="auto"/>
              </w:rPr>
            </w:pPr>
            <w:r w:rsidRPr="00E64048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925A18" w:rsidTr="00926A44">
        <w:trPr>
          <w:trHeight w:val="284"/>
        </w:trPr>
        <w:tc>
          <w:tcPr>
            <w:tcW w:w="1550" w:type="dxa"/>
          </w:tcPr>
          <w:p w:rsidR="00925A18" w:rsidRDefault="00854740" w:rsidP="00926A44">
            <w:pPr>
              <w:jc w:val="left"/>
            </w:pPr>
            <w:r>
              <w:t>29/11/2020</w:t>
            </w:r>
          </w:p>
        </w:tc>
        <w:tc>
          <w:tcPr>
            <w:tcW w:w="1080" w:type="dxa"/>
          </w:tcPr>
          <w:p w:rsidR="00925A18" w:rsidRDefault="00854740" w:rsidP="00926A44">
            <w:pPr>
              <w:jc w:val="left"/>
            </w:pPr>
            <w:r>
              <w:t>2</w:t>
            </w:r>
          </w:p>
        </w:tc>
        <w:tc>
          <w:tcPr>
            <w:tcW w:w="4680" w:type="dxa"/>
          </w:tcPr>
          <w:p w:rsidR="00925A18" w:rsidRDefault="00854740" w:rsidP="00926A44">
            <w:pPr>
              <w:jc w:val="left"/>
            </w:pPr>
            <w:r>
              <w:t>Web Design</w:t>
            </w:r>
          </w:p>
        </w:tc>
        <w:tc>
          <w:tcPr>
            <w:tcW w:w="2410" w:type="dxa"/>
          </w:tcPr>
          <w:p w:rsidR="00925A18" w:rsidRDefault="00854740" w:rsidP="00926A44">
            <w:pPr>
              <w:jc w:val="left"/>
            </w:pPr>
            <w:r>
              <w:t>Aluisio José Galvão dos Santos</w:t>
            </w:r>
          </w:p>
        </w:tc>
      </w:tr>
    </w:tbl>
    <w:p w:rsidR="00A94162" w:rsidRDefault="00A94162"/>
    <w:p w:rsidR="00A94162" w:rsidRDefault="00A94162">
      <w:pPr>
        <w:pStyle w:val="Ttulo"/>
      </w:pPr>
      <w:r>
        <w:br w:type="page"/>
      </w:r>
      <w:r>
        <w:lastRenderedPageBreak/>
        <w:t>SUMÁRIO</w:t>
      </w:r>
    </w:p>
    <w:p w:rsidR="006830E3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286349" w:history="1">
        <w:r w:rsidR="006830E3" w:rsidRPr="00357EF8">
          <w:rPr>
            <w:rStyle w:val="Hyperlink"/>
          </w:rPr>
          <w:t>1. Introdução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_Toc48286349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414CE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286350" w:history="1">
        <w:r w:rsidR="006830E3" w:rsidRPr="00357EF8">
          <w:rPr>
            <w:rStyle w:val="Hyperlink"/>
          </w:rPr>
          <w:t>1.1. Justificativa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_Toc48286350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414CE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1" w:history="1">
        <w:r w:rsidR="006830E3" w:rsidRPr="00357EF8">
          <w:rPr>
            <w:rStyle w:val="Hyperlink"/>
          </w:rPr>
          <w:t>2. Referências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_Toc48286351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414CE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2" w:history="1">
        <w:r w:rsidR="006830E3" w:rsidRPr="00357EF8">
          <w:rPr>
            <w:rStyle w:val="Hyperlink"/>
          </w:rPr>
          <w:t>3. customização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_Toc48286352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414CE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3" w:history="1">
        <w:r w:rsidR="006830E3" w:rsidRPr="00357EF8">
          <w:rPr>
            <w:rStyle w:val="Hyperlink"/>
          </w:rPr>
          <w:t>4. Outras customizações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_Toc48286353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6830E3" w:rsidRDefault="00414CE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286354" w:history="1">
        <w:r w:rsidR="006830E3" w:rsidRPr="00357EF8">
          <w:rPr>
            <w:rStyle w:val="Hyperlink"/>
          </w:rPr>
          <w:t>5. observações</w:t>
        </w:r>
        <w:r w:rsidR="006830E3">
          <w:rPr>
            <w:webHidden/>
          </w:rPr>
          <w:tab/>
        </w:r>
        <w:r w:rsidR="006830E3">
          <w:rPr>
            <w:webHidden/>
          </w:rPr>
          <w:fldChar w:fldCharType="begin"/>
        </w:r>
        <w:r w:rsidR="006830E3">
          <w:rPr>
            <w:webHidden/>
          </w:rPr>
          <w:instrText xml:space="preserve"> PAGEREF _Toc48286354 \h </w:instrText>
        </w:r>
        <w:r w:rsidR="006830E3">
          <w:rPr>
            <w:webHidden/>
          </w:rPr>
        </w:r>
        <w:r w:rsidR="006830E3">
          <w:rPr>
            <w:webHidden/>
          </w:rPr>
          <w:fldChar w:fldCharType="separate"/>
        </w:r>
        <w:r w:rsidR="006830E3">
          <w:rPr>
            <w:webHidden/>
          </w:rPr>
          <w:t>4</w:t>
        </w:r>
        <w:r w:rsidR="006830E3">
          <w:rPr>
            <w:webHidden/>
          </w:rPr>
          <w:fldChar w:fldCharType="end"/>
        </w:r>
      </w:hyperlink>
    </w:p>
    <w:p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28634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:rsidR="00175E08" w:rsidRDefault="00E64048" w:rsidP="00175E08">
      <w:pPr>
        <w:rPr>
          <w:color w:val="auto"/>
        </w:rPr>
      </w:pPr>
      <w:r>
        <w:rPr>
          <w:color w:val="auto"/>
        </w:rPr>
        <w:t>Após decisão do grupo, foi decidido usar o repositório do GitHub em vez do TortoiseSVN, por estar mais ambientado.</w:t>
      </w:r>
    </w:p>
    <w:p w:rsidR="00175E08" w:rsidRDefault="00175E08" w:rsidP="00175E08">
      <w:pPr>
        <w:rPr>
          <w:color w:val="auto"/>
        </w:rPr>
      </w:pPr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:rsidR="00854740" w:rsidRDefault="00854740" w:rsidP="00175E08">
      <w:r>
        <w:rPr>
          <w:color w:val="auto"/>
        </w:rPr>
        <w:t>Foi feito toda a parte de Web Design das telas que serão usadas no projeto.</w:t>
      </w:r>
    </w:p>
    <w:p w:rsidR="00A94162" w:rsidRDefault="00D43F95">
      <w:pPr>
        <w:pStyle w:val="Ttulo2"/>
      </w:pPr>
      <w:bookmarkStart w:id="34" w:name="_Toc48286350"/>
      <w:r>
        <w:t>Justificativa</w:t>
      </w:r>
      <w:bookmarkEnd w:id="34"/>
    </w:p>
    <w:p w:rsidR="00E64048" w:rsidRDefault="00E64048" w:rsidP="00E64048">
      <w:pPr>
        <w:rPr>
          <w:lang w:eastAsia="en-US"/>
        </w:rPr>
      </w:pPr>
      <w:r>
        <w:rPr>
          <w:lang w:eastAsia="en-US"/>
        </w:rPr>
        <w:t>Foi decidido pelo grupo usar o repositório do GitHub por estar mais acostumado com esta ferramenta.</w:t>
      </w:r>
    </w:p>
    <w:p w:rsidR="00854740" w:rsidRPr="00E64048" w:rsidRDefault="00854740" w:rsidP="00E64048">
      <w:pPr>
        <w:rPr>
          <w:lang w:eastAsia="en-US"/>
        </w:rPr>
      </w:pPr>
      <w:r>
        <w:rPr>
          <w:lang w:eastAsia="en-US"/>
        </w:rPr>
        <w:t>Com relação as telas do projeto, ficou ao encargo do Iago Fernandes com o material colocado na pasta protótipo, usá-las no frontend.</w:t>
      </w:r>
    </w:p>
    <w:p w:rsidR="00A218B7" w:rsidRDefault="006830E3" w:rsidP="00A218B7">
      <w:pPr>
        <w:pStyle w:val="Ttulo1"/>
      </w:pPr>
      <w:bookmarkStart w:id="35" w:name="_Toc48286351"/>
      <w:r>
        <w:t>Referências</w:t>
      </w:r>
      <w:bookmarkEnd w:id="35"/>
    </w:p>
    <w:p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Toda a parte do protótipo de Web Design está na pasta de Desenvolvimento/Requisitos/Protótipo.</w:t>
      </w:r>
    </w:p>
    <w:p w:rsidR="00A94162" w:rsidRDefault="00A218B7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48286352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:rsidR="00854740" w:rsidRPr="00854740" w:rsidRDefault="00854740" w:rsidP="00854740">
      <w:pPr>
        <w:rPr>
          <w:lang w:eastAsia="en-US"/>
        </w:rPr>
      </w:pPr>
      <w:r>
        <w:rPr>
          <w:lang w:eastAsia="en-US"/>
        </w:rPr>
        <w:t>Todo material de Web Design será desenvolvido na parte de construção do projeto.</w:t>
      </w:r>
      <w:bookmarkStart w:id="109" w:name="_GoBack"/>
      <w:bookmarkEnd w:id="109"/>
    </w:p>
    <w:p w:rsidR="00854740" w:rsidRPr="00854740" w:rsidRDefault="00854740" w:rsidP="00854740">
      <w:pPr>
        <w:rPr>
          <w:lang w:eastAsia="en-US"/>
        </w:rPr>
      </w:pPr>
    </w:p>
    <w:p w:rsidR="006830E3" w:rsidRP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4999"/>
      </w:tblGrid>
      <w:tr w:rsidR="006830E3" w:rsidRPr="006830E3" w:rsidTr="006830E3"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630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999" w:type="dxa"/>
            <w:shd w:val="pct10" w:color="auto" w:fill="auto"/>
          </w:tcPr>
          <w:p w:rsidR="006830E3" w:rsidRPr="006830E3" w:rsidRDefault="006830E3" w:rsidP="006830E3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830E3" w:rsidTr="006830E3"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TortoiseSVN</w:t>
            </w:r>
          </w:p>
        </w:tc>
        <w:tc>
          <w:tcPr>
            <w:tcW w:w="1630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4999" w:type="dxa"/>
          </w:tcPr>
          <w:p w:rsidR="006830E3" w:rsidRDefault="00E64048" w:rsidP="00683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atendeu as expectativas do grupo. </w:t>
            </w:r>
          </w:p>
        </w:tc>
      </w:tr>
      <w:tr w:rsidR="006830E3" w:rsidTr="006830E3"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1630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  <w:tc>
          <w:tcPr>
            <w:tcW w:w="4999" w:type="dxa"/>
          </w:tcPr>
          <w:p w:rsidR="006830E3" w:rsidRDefault="006830E3" w:rsidP="006830E3">
            <w:pPr>
              <w:rPr>
                <w:lang w:eastAsia="en-US"/>
              </w:rPr>
            </w:pPr>
          </w:p>
        </w:tc>
      </w:tr>
    </w:tbl>
    <w:p w:rsidR="006830E3" w:rsidRDefault="006830E3" w:rsidP="006830E3">
      <w:pPr>
        <w:rPr>
          <w:lang w:eastAsia="en-US"/>
        </w:rPr>
      </w:pPr>
    </w:p>
    <w:p w:rsidR="006830E3" w:rsidRPr="006830E3" w:rsidRDefault="006830E3" w:rsidP="006830E3">
      <w:pPr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p w:rsidR="006830E3" w:rsidRDefault="006830E3" w:rsidP="006830E3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957"/>
        <w:gridCol w:w="1193"/>
        <w:gridCol w:w="1333"/>
        <w:gridCol w:w="1687"/>
        <w:gridCol w:w="3480"/>
      </w:tblGrid>
      <w:tr w:rsidR="006830E3" w:rsidRPr="006830E3" w:rsidTr="00756130">
        <w:tc>
          <w:tcPr>
            <w:tcW w:w="122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38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1400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1802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22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  <w:tc>
          <w:tcPr>
            <w:tcW w:w="1563" w:type="dxa"/>
            <w:shd w:val="pct10" w:color="auto" w:fill="auto"/>
          </w:tcPr>
          <w:p w:rsidR="006830E3" w:rsidRPr="006830E3" w:rsidRDefault="006830E3" w:rsidP="00AB2FA0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Link acesso externo</w:t>
            </w:r>
          </w:p>
        </w:tc>
      </w:tr>
      <w:tr w:rsidR="006830E3" w:rsidTr="00756130">
        <w:tc>
          <w:tcPr>
            <w:tcW w:w="122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138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1400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1802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Atendeu as expectativas do grupo</w:t>
            </w:r>
          </w:p>
        </w:tc>
        <w:tc>
          <w:tcPr>
            <w:tcW w:w="2263" w:type="dxa"/>
          </w:tcPr>
          <w:p w:rsidR="006830E3" w:rsidRDefault="00E64048" w:rsidP="00AB2FA0">
            <w:pPr>
              <w:rPr>
                <w:lang w:eastAsia="en-US"/>
              </w:rPr>
            </w:pPr>
            <w:r>
              <w:rPr>
                <w:lang w:eastAsia="en-US"/>
              </w:rPr>
              <w:t>Projeto</w:t>
            </w:r>
          </w:p>
        </w:tc>
        <w:tc>
          <w:tcPr>
            <w:tcW w:w="1563" w:type="dxa"/>
          </w:tcPr>
          <w:p w:rsidR="00756130" w:rsidRDefault="00414CE4" w:rsidP="00AB2FA0">
            <w:pPr>
              <w:rPr>
                <w:lang w:eastAsia="en-US"/>
              </w:rPr>
            </w:pPr>
            <w:hyperlink r:id="rId10" w:history="1">
              <w:r w:rsidR="00276C54" w:rsidRPr="00E40D8F">
                <w:rPr>
                  <w:rStyle w:val="Hyperlink"/>
                  <w:lang w:eastAsia="en-US"/>
                </w:rPr>
                <w:t>https://github.com/isFernandes/jobsea</w:t>
              </w:r>
            </w:hyperlink>
          </w:p>
          <w:p w:rsidR="00276C54" w:rsidRDefault="00276C54" w:rsidP="00AB2FA0">
            <w:pPr>
              <w:rPr>
                <w:lang w:eastAsia="en-US"/>
              </w:rPr>
            </w:pPr>
          </w:p>
        </w:tc>
      </w:tr>
      <w:tr w:rsidR="006830E3" w:rsidTr="00756130">
        <w:tc>
          <w:tcPr>
            <w:tcW w:w="122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38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400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802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22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  <w:tc>
          <w:tcPr>
            <w:tcW w:w="1563" w:type="dxa"/>
          </w:tcPr>
          <w:p w:rsidR="006830E3" w:rsidRDefault="006830E3" w:rsidP="00AB2FA0">
            <w:pPr>
              <w:rPr>
                <w:lang w:eastAsia="en-US"/>
              </w:rPr>
            </w:pPr>
          </w:p>
        </w:tc>
      </w:tr>
    </w:tbl>
    <w:p w:rsidR="0042093D" w:rsidRDefault="006830E3" w:rsidP="0042093D">
      <w:pPr>
        <w:pStyle w:val="Ttulo1"/>
      </w:pPr>
      <w:bookmarkStart w:id="110" w:name="_Toc48286353"/>
      <w:r>
        <w:t>Outras customizações</w:t>
      </w:r>
      <w:bookmarkEnd w:id="110"/>
    </w:p>
    <w:p w:rsidR="00A94162" w:rsidRDefault="00D42CA7">
      <w:pPr>
        <w:pStyle w:val="Ttulo1"/>
      </w:pPr>
      <w:bookmarkStart w:id="111" w:name="_Toc48286354"/>
      <w:bookmarkStart w:id="112" w:name="_Toc74456899"/>
      <w:bookmarkStart w:id="113" w:name="_Toc79305301"/>
      <w:r>
        <w:t>observações</w:t>
      </w:r>
      <w:bookmarkEnd w:id="111"/>
    </w:p>
    <w:p w:rsidR="00A94162" w:rsidRDefault="006830E3" w:rsidP="006830E3">
      <w:pPr>
        <w:pStyle w:val="Instruo"/>
        <w:rPr>
          <w:lang w:val="pt-PT"/>
        </w:rPr>
      </w:pPr>
      <w:bookmarkStart w:id="114" w:name="_Toc104609727"/>
      <w:bookmarkStart w:id="115" w:name="_Toc104609921"/>
      <w:bookmarkStart w:id="116" w:name="_Toc104610115"/>
      <w:bookmarkStart w:id="117" w:name="_Toc108240916"/>
      <w:bookmarkStart w:id="118" w:name="_Toc108241734"/>
      <w:bookmarkStart w:id="119" w:name="_Toc108943380"/>
      <w:bookmarkStart w:id="120" w:name="_Toc108943574"/>
      <w:bookmarkStart w:id="121" w:name="_Toc104609728"/>
      <w:bookmarkStart w:id="122" w:name="_Toc104609922"/>
      <w:bookmarkStart w:id="123" w:name="_Toc104610116"/>
      <w:bookmarkStart w:id="124" w:name="_Toc108240917"/>
      <w:bookmarkStart w:id="125" w:name="_Toc108241735"/>
      <w:bookmarkStart w:id="126" w:name="_Toc108943381"/>
      <w:bookmarkStart w:id="127" w:name="_Toc108943575"/>
      <w:bookmarkStart w:id="128" w:name="_Toc104609729"/>
      <w:bookmarkStart w:id="129" w:name="_Toc104609923"/>
      <w:bookmarkStart w:id="130" w:name="_Toc104610117"/>
      <w:bookmarkStart w:id="131" w:name="_Toc108240918"/>
      <w:bookmarkStart w:id="132" w:name="_Toc108241736"/>
      <w:bookmarkStart w:id="133" w:name="_Toc108943382"/>
      <w:bookmarkStart w:id="134" w:name="_Toc108943576"/>
      <w:bookmarkStart w:id="135" w:name="_Toc104609730"/>
      <w:bookmarkStart w:id="136" w:name="_Toc104609924"/>
      <w:bookmarkStart w:id="137" w:name="_Toc104610118"/>
      <w:bookmarkStart w:id="138" w:name="_Toc108240919"/>
      <w:bookmarkStart w:id="139" w:name="_Toc108241737"/>
      <w:bookmarkStart w:id="140" w:name="_Toc108943383"/>
      <w:bookmarkStart w:id="141" w:name="_Toc108943577"/>
      <w:bookmarkStart w:id="142" w:name="_Toc104609731"/>
      <w:bookmarkStart w:id="143" w:name="_Toc104609925"/>
      <w:bookmarkStart w:id="144" w:name="_Toc104610119"/>
      <w:bookmarkStart w:id="145" w:name="_Toc108240920"/>
      <w:bookmarkStart w:id="146" w:name="_Toc108241738"/>
      <w:bookmarkStart w:id="147" w:name="_Toc108943384"/>
      <w:bookmarkStart w:id="148" w:name="_Toc108943578"/>
      <w:bookmarkStart w:id="149" w:name="_Toc104609733"/>
      <w:bookmarkStart w:id="150" w:name="_Toc104609927"/>
      <w:bookmarkStart w:id="151" w:name="_Toc104610121"/>
      <w:bookmarkStart w:id="152" w:name="_Toc108240922"/>
      <w:bookmarkStart w:id="153" w:name="_Toc108241740"/>
      <w:bookmarkStart w:id="154" w:name="_Toc108943386"/>
      <w:bookmarkStart w:id="155" w:name="_Toc108943580"/>
      <w:bookmarkStart w:id="156" w:name="_Toc104609734"/>
      <w:bookmarkStart w:id="157" w:name="_Toc104609928"/>
      <w:bookmarkStart w:id="158" w:name="_Toc104610122"/>
      <w:bookmarkStart w:id="159" w:name="_Toc108240923"/>
      <w:bookmarkStart w:id="160" w:name="_Toc108241741"/>
      <w:bookmarkStart w:id="161" w:name="_Toc108943387"/>
      <w:bookmarkStart w:id="162" w:name="_Toc108943581"/>
      <w:bookmarkStart w:id="163" w:name="_Toc104609735"/>
      <w:bookmarkStart w:id="164" w:name="_Toc104609929"/>
      <w:bookmarkStart w:id="165" w:name="_Toc104610123"/>
      <w:bookmarkStart w:id="166" w:name="_Toc108240924"/>
      <w:bookmarkStart w:id="167" w:name="_Toc108241742"/>
      <w:bookmarkStart w:id="168" w:name="_Toc108943388"/>
      <w:bookmarkStart w:id="169" w:name="_Toc108943582"/>
      <w:bookmarkStart w:id="170" w:name="_Toc104609736"/>
      <w:bookmarkStart w:id="171" w:name="_Toc104609930"/>
      <w:bookmarkStart w:id="172" w:name="_Toc104610124"/>
      <w:bookmarkStart w:id="173" w:name="_Toc108240925"/>
      <w:bookmarkStart w:id="174" w:name="_Toc108241743"/>
      <w:bookmarkStart w:id="175" w:name="_Toc108943389"/>
      <w:bookmarkStart w:id="176" w:name="_Toc108943583"/>
      <w:bookmarkStart w:id="177" w:name="_Toc104609737"/>
      <w:bookmarkStart w:id="178" w:name="_Toc104609931"/>
      <w:bookmarkStart w:id="179" w:name="_Toc104610125"/>
      <w:bookmarkStart w:id="180" w:name="_Toc108240926"/>
      <w:bookmarkStart w:id="181" w:name="_Toc108241744"/>
      <w:bookmarkStart w:id="182" w:name="_Toc108943390"/>
      <w:bookmarkStart w:id="183" w:name="_Toc108943584"/>
      <w:bookmarkStart w:id="184" w:name="_Toc104609738"/>
      <w:bookmarkStart w:id="185" w:name="_Toc104609932"/>
      <w:bookmarkStart w:id="186" w:name="_Toc104610126"/>
      <w:bookmarkStart w:id="187" w:name="_Toc108240927"/>
      <w:bookmarkStart w:id="188" w:name="_Toc108241745"/>
      <w:bookmarkStart w:id="189" w:name="_Toc108943391"/>
      <w:bookmarkStart w:id="190" w:name="_Toc108943585"/>
      <w:bookmarkStart w:id="191" w:name="_Toc104609740"/>
      <w:bookmarkStart w:id="192" w:name="_Toc104609934"/>
      <w:bookmarkStart w:id="193" w:name="_Toc104610128"/>
      <w:bookmarkStart w:id="194" w:name="_Toc108240929"/>
      <w:bookmarkStart w:id="195" w:name="_Toc108241747"/>
      <w:bookmarkStart w:id="196" w:name="_Toc108943393"/>
      <w:bookmarkStart w:id="197" w:name="_Toc108943587"/>
      <w:bookmarkStart w:id="198" w:name="_Toc104609741"/>
      <w:bookmarkStart w:id="199" w:name="_Toc104609935"/>
      <w:bookmarkStart w:id="200" w:name="_Toc104610129"/>
      <w:bookmarkStart w:id="201" w:name="_Toc108240930"/>
      <w:bookmarkStart w:id="202" w:name="_Toc108241748"/>
      <w:bookmarkStart w:id="203" w:name="_Toc108943394"/>
      <w:bookmarkStart w:id="204" w:name="_Toc108943588"/>
      <w:bookmarkStart w:id="205" w:name="_Toc104609742"/>
      <w:bookmarkStart w:id="206" w:name="_Toc104609936"/>
      <w:bookmarkStart w:id="207" w:name="_Toc104610130"/>
      <w:bookmarkStart w:id="208" w:name="_Toc108240931"/>
      <w:bookmarkStart w:id="209" w:name="_Toc108241749"/>
      <w:bookmarkStart w:id="210" w:name="_Toc108943395"/>
      <w:bookmarkStart w:id="211" w:name="_Toc108943589"/>
      <w:bookmarkStart w:id="212" w:name="_Toc104609743"/>
      <w:bookmarkStart w:id="213" w:name="_Toc104609937"/>
      <w:bookmarkStart w:id="214" w:name="_Toc104610131"/>
      <w:bookmarkStart w:id="215" w:name="_Toc108240932"/>
      <w:bookmarkStart w:id="216" w:name="_Toc108241750"/>
      <w:bookmarkStart w:id="217" w:name="_Toc108943396"/>
      <w:bookmarkStart w:id="218" w:name="_Toc108943590"/>
      <w:bookmarkStart w:id="219" w:name="_Toc104609744"/>
      <w:bookmarkStart w:id="220" w:name="_Toc104609938"/>
      <w:bookmarkStart w:id="221" w:name="_Toc104610132"/>
      <w:bookmarkStart w:id="222" w:name="_Toc108240933"/>
      <w:bookmarkStart w:id="223" w:name="_Toc108241751"/>
      <w:bookmarkStart w:id="224" w:name="_Toc108943397"/>
      <w:bookmarkStart w:id="225" w:name="_Toc108943591"/>
      <w:bookmarkStart w:id="226" w:name="_Toc104609745"/>
      <w:bookmarkStart w:id="227" w:name="_Toc104609939"/>
      <w:bookmarkStart w:id="228" w:name="_Toc104610133"/>
      <w:bookmarkStart w:id="229" w:name="_Toc108240934"/>
      <w:bookmarkStart w:id="230" w:name="_Toc108241752"/>
      <w:bookmarkStart w:id="231" w:name="_Toc108943398"/>
      <w:bookmarkStart w:id="232" w:name="_Toc108943592"/>
      <w:bookmarkStart w:id="233" w:name="_Toc104609747"/>
      <w:bookmarkStart w:id="234" w:name="_Toc104609941"/>
      <w:bookmarkStart w:id="235" w:name="_Toc104610135"/>
      <w:bookmarkStart w:id="236" w:name="_Toc108240936"/>
      <w:bookmarkStart w:id="237" w:name="_Toc108241754"/>
      <w:bookmarkStart w:id="238" w:name="_Toc108943400"/>
      <w:bookmarkStart w:id="239" w:name="_Toc108943594"/>
      <w:bookmarkStart w:id="240" w:name="_Toc104609748"/>
      <w:bookmarkStart w:id="241" w:name="_Toc104609942"/>
      <w:bookmarkStart w:id="242" w:name="_Toc104610136"/>
      <w:bookmarkStart w:id="243" w:name="_Toc108240937"/>
      <w:bookmarkStart w:id="244" w:name="_Toc108241755"/>
      <w:bookmarkStart w:id="245" w:name="_Toc108943401"/>
      <w:bookmarkStart w:id="246" w:name="_Toc108943595"/>
      <w:bookmarkStart w:id="247" w:name="_Toc104609749"/>
      <w:bookmarkStart w:id="248" w:name="_Toc104609943"/>
      <w:bookmarkStart w:id="249" w:name="_Toc104610137"/>
      <w:bookmarkStart w:id="250" w:name="_Toc108240938"/>
      <w:bookmarkStart w:id="251" w:name="_Toc108241756"/>
      <w:bookmarkStart w:id="252" w:name="_Toc108943402"/>
      <w:bookmarkStart w:id="253" w:name="_Toc108943596"/>
      <w:bookmarkStart w:id="254" w:name="_Toc104609750"/>
      <w:bookmarkStart w:id="255" w:name="_Toc104609944"/>
      <w:bookmarkStart w:id="256" w:name="_Toc104610138"/>
      <w:bookmarkStart w:id="257" w:name="_Toc108240939"/>
      <w:bookmarkStart w:id="258" w:name="_Toc108241757"/>
      <w:bookmarkStart w:id="259" w:name="_Toc108943403"/>
      <w:bookmarkStart w:id="260" w:name="_Toc108943597"/>
      <w:bookmarkStart w:id="261" w:name="_Toc104609751"/>
      <w:bookmarkStart w:id="262" w:name="_Toc104609945"/>
      <w:bookmarkStart w:id="263" w:name="_Toc104610139"/>
      <w:bookmarkStart w:id="264" w:name="_Toc108240940"/>
      <w:bookmarkStart w:id="265" w:name="_Toc108241758"/>
      <w:bookmarkStart w:id="266" w:name="_Toc108943404"/>
      <w:bookmarkStart w:id="267" w:name="_Toc108943598"/>
      <w:bookmarkStart w:id="268" w:name="_Toc104609753"/>
      <w:bookmarkStart w:id="269" w:name="_Toc104609947"/>
      <w:bookmarkStart w:id="270" w:name="_Toc104610141"/>
      <w:bookmarkStart w:id="271" w:name="_Toc108240942"/>
      <w:bookmarkStart w:id="272" w:name="_Toc108241760"/>
      <w:bookmarkStart w:id="273" w:name="_Toc108943406"/>
      <w:bookmarkStart w:id="274" w:name="_Toc108943600"/>
      <w:bookmarkStart w:id="275" w:name="_Toc104609754"/>
      <w:bookmarkStart w:id="276" w:name="_Toc104609948"/>
      <w:bookmarkStart w:id="277" w:name="_Toc104610142"/>
      <w:bookmarkStart w:id="278" w:name="_Toc108240943"/>
      <w:bookmarkStart w:id="279" w:name="_Toc108241761"/>
      <w:bookmarkStart w:id="280" w:name="_Toc108943407"/>
      <w:bookmarkStart w:id="281" w:name="_Toc108943601"/>
      <w:bookmarkStart w:id="282" w:name="_Toc104609755"/>
      <w:bookmarkStart w:id="283" w:name="_Toc104609949"/>
      <w:bookmarkStart w:id="284" w:name="_Toc104610143"/>
      <w:bookmarkStart w:id="285" w:name="_Toc108240944"/>
      <w:bookmarkStart w:id="286" w:name="_Toc108241762"/>
      <w:bookmarkStart w:id="287" w:name="_Toc108943408"/>
      <w:bookmarkStart w:id="288" w:name="_Toc108943602"/>
      <w:bookmarkStart w:id="289" w:name="_Toc104609756"/>
      <w:bookmarkStart w:id="290" w:name="_Toc104609950"/>
      <w:bookmarkStart w:id="291" w:name="_Toc104610144"/>
      <w:bookmarkStart w:id="292" w:name="_Toc108240945"/>
      <w:bookmarkStart w:id="293" w:name="_Toc108241763"/>
      <w:bookmarkStart w:id="294" w:name="_Toc108943409"/>
      <w:bookmarkStart w:id="295" w:name="_Toc108943603"/>
      <w:bookmarkStart w:id="296" w:name="_Toc104609757"/>
      <w:bookmarkStart w:id="297" w:name="_Toc104609951"/>
      <w:bookmarkStart w:id="298" w:name="_Toc104610145"/>
      <w:bookmarkStart w:id="299" w:name="_Toc108240946"/>
      <w:bookmarkStart w:id="300" w:name="_Toc108241764"/>
      <w:bookmarkStart w:id="301" w:name="_Toc108943410"/>
      <w:bookmarkStart w:id="302" w:name="_Toc108943604"/>
      <w:bookmarkStart w:id="303" w:name="_Toc104609758"/>
      <w:bookmarkStart w:id="304" w:name="_Toc104609952"/>
      <w:bookmarkStart w:id="305" w:name="_Toc104610146"/>
      <w:bookmarkStart w:id="306" w:name="_Toc108240947"/>
      <w:bookmarkStart w:id="307" w:name="_Toc108241765"/>
      <w:bookmarkStart w:id="308" w:name="_Toc108943411"/>
      <w:bookmarkStart w:id="309" w:name="_Toc108943605"/>
      <w:bookmarkStart w:id="310" w:name="_Toc104609760"/>
      <w:bookmarkStart w:id="311" w:name="_Toc104609954"/>
      <w:bookmarkStart w:id="312" w:name="_Toc104610148"/>
      <w:bookmarkStart w:id="313" w:name="_Toc108240949"/>
      <w:bookmarkStart w:id="314" w:name="_Toc108241767"/>
      <w:bookmarkStart w:id="315" w:name="_Toc108943413"/>
      <w:bookmarkStart w:id="316" w:name="_Toc108943607"/>
      <w:bookmarkStart w:id="317" w:name="_Toc104609761"/>
      <w:bookmarkStart w:id="318" w:name="_Toc104609955"/>
      <w:bookmarkStart w:id="319" w:name="_Toc104610149"/>
      <w:bookmarkStart w:id="320" w:name="_Toc108240950"/>
      <w:bookmarkStart w:id="321" w:name="_Toc108241768"/>
      <w:bookmarkStart w:id="322" w:name="_Toc108943414"/>
      <w:bookmarkStart w:id="323" w:name="_Toc108943608"/>
      <w:bookmarkStart w:id="324" w:name="_Toc104609762"/>
      <w:bookmarkStart w:id="325" w:name="_Toc104609956"/>
      <w:bookmarkStart w:id="326" w:name="_Toc104610150"/>
      <w:bookmarkStart w:id="327" w:name="_Toc108240951"/>
      <w:bookmarkStart w:id="328" w:name="_Toc108241769"/>
      <w:bookmarkStart w:id="329" w:name="_Toc108943415"/>
      <w:bookmarkStart w:id="330" w:name="_Toc108943609"/>
      <w:bookmarkStart w:id="331" w:name="_Toc104609763"/>
      <w:bookmarkStart w:id="332" w:name="_Toc104609957"/>
      <w:bookmarkStart w:id="333" w:name="_Toc104610151"/>
      <w:bookmarkStart w:id="334" w:name="_Toc108240952"/>
      <w:bookmarkStart w:id="335" w:name="_Toc108241770"/>
      <w:bookmarkStart w:id="336" w:name="_Toc108943416"/>
      <w:bookmarkStart w:id="337" w:name="_Toc108943610"/>
      <w:bookmarkStart w:id="338" w:name="_Toc104609764"/>
      <w:bookmarkStart w:id="339" w:name="_Toc104609958"/>
      <w:bookmarkStart w:id="340" w:name="_Toc104610152"/>
      <w:bookmarkStart w:id="341" w:name="_Toc108240953"/>
      <w:bookmarkStart w:id="342" w:name="_Toc108241771"/>
      <w:bookmarkStart w:id="343" w:name="_Toc108943417"/>
      <w:bookmarkStart w:id="344" w:name="_Toc108943611"/>
      <w:bookmarkStart w:id="345" w:name="_Toc104609765"/>
      <w:bookmarkStart w:id="346" w:name="_Toc104609959"/>
      <w:bookmarkStart w:id="347" w:name="_Toc104610153"/>
      <w:bookmarkStart w:id="348" w:name="_Toc108240954"/>
      <w:bookmarkStart w:id="349" w:name="_Toc108241772"/>
      <w:bookmarkStart w:id="350" w:name="_Toc108943418"/>
      <w:bookmarkStart w:id="351" w:name="_Toc108943612"/>
      <w:bookmarkStart w:id="352" w:name="_Toc104609767"/>
      <w:bookmarkStart w:id="353" w:name="_Toc104609961"/>
      <w:bookmarkStart w:id="354" w:name="_Toc104610155"/>
      <w:bookmarkStart w:id="355" w:name="_Toc108240956"/>
      <w:bookmarkStart w:id="356" w:name="_Toc108241774"/>
      <w:bookmarkStart w:id="357" w:name="_Toc108943420"/>
      <w:bookmarkStart w:id="358" w:name="_Toc108943614"/>
      <w:bookmarkStart w:id="359" w:name="_Toc104609768"/>
      <w:bookmarkStart w:id="360" w:name="_Toc104609962"/>
      <w:bookmarkStart w:id="361" w:name="_Toc104610156"/>
      <w:bookmarkStart w:id="362" w:name="_Toc108240957"/>
      <w:bookmarkStart w:id="363" w:name="_Toc108241775"/>
      <w:bookmarkStart w:id="364" w:name="_Toc108943421"/>
      <w:bookmarkStart w:id="365" w:name="_Toc108943615"/>
      <w:bookmarkStart w:id="366" w:name="_Toc104609769"/>
      <w:bookmarkStart w:id="367" w:name="_Toc104609963"/>
      <w:bookmarkStart w:id="368" w:name="_Toc104610157"/>
      <w:bookmarkStart w:id="369" w:name="_Toc108240958"/>
      <w:bookmarkStart w:id="370" w:name="_Toc108241776"/>
      <w:bookmarkStart w:id="371" w:name="_Toc108943422"/>
      <w:bookmarkStart w:id="372" w:name="_Toc108943616"/>
      <w:bookmarkStart w:id="373" w:name="_Toc104609770"/>
      <w:bookmarkStart w:id="374" w:name="_Toc104609964"/>
      <w:bookmarkStart w:id="375" w:name="_Toc104610158"/>
      <w:bookmarkStart w:id="376" w:name="_Toc108240959"/>
      <w:bookmarkStart w:id="377" w:name="_Toc108241777"/>
      <w:bookmarkStart w:id="378" w:name="_Toc108943423"/>
      <w:bookmarkStart w:id="379" w:name="_Toc108943617"/>
      <w:bookmarkStart w:id="380" w:name="_Toc104609772"/>
      <w:bookmarkStart w:id="381" w:name="_Toc104609966"/>
      <w:bookmarkStart w:id="382" w:name="_Toc104610160"/>
      <w:bookmarkStart w:id="383" w:name="_Toc108240961"/>
      <w:bookmarkStart w:id="384" w:name="_Toc108241779"/>
      <w:bookmarkStart w:id="385" w:name="_Toc108943425"/>
      <w:bookmarkStart w:id="386" w:name="_Toc108943619"/>
      <w:bookmarkStart w:id="387" w:name="_Toc104609773"/>
      <w:bookmarkStart w:id="388" w:name="_Toc104609967"/>
      <w:bookmarkStart w:id="389" w:name="_Toc104610161"/>
      <w:bookmarkStart w:id="390" w:name="_Toc108240962"/>
      <w:bookmarkStart w:id="391" w:name="_Toc108241780"/>
      <w:bookmarkStart w:id="392" w:name="_Toc108943426"/>
      <w:bookmarkStart w:id="393" w:name="_Toc108943620"/>
      <w:bookmarkStart w:id="394" w:name="_Toc104609774"/>
      <w:bookmarkStart w:id="395" w:name="_Toc104609968"/>
      <w:bookmarkStart w:id="396" w:name="_Toc104610162"/>
      <w:bookmarkStart w:id="397" w:name="_Toc108240963"/>
      <w:bookmarkStart w:id="398" w:name="_Toc108241781"/>
      <w:bookmarkStart w:id="399" w:name="_Toc108943427"/>
      <w:bookmarkStart w:id="400" w:name="_Toc108943621"/>
      <w:bookmarkStart w:id="401" w:name="_Toc104609775"/>
      <w:bookmarkStart w:id="402" w:name="_Toc104609969"/>
      <w:bookmarkStart w:id="403" w:name="_Toc104610163"/>
      <w:bookmarkStart w:id="404" w:name="_Toc108240964"/>
      <w:bookmarkStart w:id="405" w:name="_Toc108241782"/>
      <w:bookmarkStart w:id="406" w:name="_Toc108943428"/>
      <w:bookmarkStart w:id="407" w:name="_Toc108943622"/>
      <w:bookmarkStart w:id="408" w:name="_Toc104609776"/>
      <w:bookmarkStart w:id="409" w:name="_Toc104609970"/>
      <w:bookmarkStart w:id="410" w:name="_Toc104610164"/>
      <w:bookmarkStart w:id="411" w:name="_Toc108240965"/>
      <w:bookmarkStart w:id="412" w:name="_Toc108241783"/>
      <w:bookmarkStart w:id="413" w:name="_Toc108943429"/>
      <w:bookmarkStart w:id="414" w:name="_Toc108943623"/>
      <w:bookmarkStart w:id="415" w:name="_Toc104609777"/>
      <w:bookmarkStart w:id="416" w:name="_Toc104609971"/>
      <w:bookmarkStart w:id="417" w:name="_Toc104610165"/>
      <w:bookmarkStart w:id="418" w:name="_Toc108240966"/>
      <w:bookmarkStart w:id="419" w:name="_Toc108241784"/>
      <w:bookmarkStart w:id="420" w:name="_Toc108943430"/>
      <w:bookmarkStart w:id="421" w:name="_Toc108943624"/>
      <w:bookmarkStart w:id="422" w:name="_Toc104609779"/>
      <w:bookmarkStart w:id="423" w:name="_Toc104609973"/>
      <w:bookmarkStart w:id="424" w:name="_Toc104610167"/>
      <w:bookmarkStart w:id="425" w:name="_Toc108240968"/>
      <w:bookmarkStart w:id="426" w:name="_Toc108241786"/>
      <w:bookmarkStart w:id="427" w:name="_Toc108943432"/>
      <w:bookmarkStart w:id="428" w:name="_Toc108943626"/>
      <w:bookmarkStart w:id="429" w:name="_Toc104609780"/>
      <w:bookmarkStart w:id="430" w:name="_Toc104609974"/>
      <w:bookmarkStart w:id="431" w:name="_Toc104610168"/>
      <w:bookmarkStart w:id="432" w:name="_Toc108240969"/>
      <w:bookmarkStart w:id="433" w:name="_Toc108241787"/>
      <w:bookmarkStart w:id="434" w:name="_Toc108943433"/>
      <w:bookmarkStart w:id="435" w:name="_Toc108943627"/>
      <w:bookmarkStart w:id="436" w:name="_Toc104609781"/>
      <w:bookmarkStart w:id="437" w:name="_Toc104609975"/>
      <w:bookmarkStart w:id="438" w:name="_Toc104610169"/>
      <w:bookmarkStart w:id="439" w:name="_Toc108240970"/>
      <w:bookmarkStart w:id="440" w:name="_Toc108241788"/>
      <w:bookmarkStart w:id="441" w:name="_Toc108943434"/>
      <w:bookmarkStart w:id="442" w:name="_Toc108943628"/>
      <w:bookmarkStart w:id="443" w:name="_Toc104609782"/>
      <w:bookmarkStart w:id="444" w:name="_Toc104609976"/>
      <w:bookmarkStart w:id="445" w:name="_Toc104610170"/>
      <w:bookmarkStart w:id="446" w:name="_Toc108240971"/>
      <w:bookmarkStart w:id="447" w:name="_Toc108241789"/>
      <w:bookmarkStart w:id="448" w:name="_Toc108943435"/>
      <w:bookmarkStart w:id="449" w:name="_Toc108943629"/>
      <w:bookmarkStart w:id="450" w:name="_Toc104609783"/>
      <w:bookmarkStart w:id="451" w:name="_Toc104609977"/>
      <w:bookmarkStart w:id="452" w:name="_Toc104610171"/>
      <w:bookmarkStart w:id="453" w:name="_Toc108240972"/>
      <w:bookmarkStart w:id="454" w:name="_Toc108241790"/>
      <w:bookmarkStart w:id="455" w:name="_Toc108943436"/>
      <w:bookmarkStart w:id="456" w:name="_Toc108943630"/>
      <w:bookmarkStart w:id="457" w:name="_Toc104609784"/>
      <w:bookmarkStart w:id="458" w:name="_Toc104609978"/>
      <w:bookmarkStart w:id="459" w:name="_Toc104610172"/>
      <w:bookmarkStart w:id="460" w:name="_Toc108240973"/>
      <w:bookmarkStart w:id="461" w:name="_Toc108241791"/>
      <w:bookmarkStart w:id="462" w:name="_Toc108943437"/>
      <w:bookmarkStart w:id="463" w:name="_Toc108943631"/>
      <w:bookmarkStart w:id="464" w:name="_Toc104609786"/>
      <w:bookmarkStart w:id="465" w:name="_Toc104609980"/>
      <w:bookmarkStart w:id="466" w:name="_Toc104610174"/>
      <w:bookmarkStart w:id="467" w:name="_Toc108240975"/>
      <w:bookmarkStart w:id="468" w:name="_Toc108241793"/>
      <w:bookmarkStart w:id="469" w:name="_Toc108943439"/>
      <w:bookmarkStart w:id="470" w:name="_Toc108943633"/>
      <w:bookmarkStart w:id="471" w:name="_Toc104609795"/>
      <w:bookmarkStart w:id="472" w:name="_Toc104609989"/>
      <w:bookmarkStart w:id="473" w:name="_Toc104610183"/>
      <w:bookmarkStart w:id="474" w:name="_Toc108240984"/>
      <w:bookmarkStart w:id="475" w:name="_Toc108241802"/>
      <w:bookmarkStart w:id="476" w:name="_Toc108943448"/>
      <w:bookmarkStart w:id="477" w:name="_Toc108943642"/>
      <w:bookmarkStart w:id="478" w:name="_Toc104609801"/>
      <w:bookmarkStart w:id="479" w:name="_Toc104609995"/>
      <w:bookmarkStart w:id="480" w:name="_Toc104610189"/>
      <w:bookmarkStart w:id="481" w:name="_Toc108240990"/>
      <w:bookmarkStart w:id="482" w:name="_Toc108241808"/>
      <w:bookmarkStart w:id="483" w:name="_Toc108943454"/>
      <w:bookmarkStart w:id="484" w:name="_Toc108943648"/>
      <w:bookmarkStart w:id="485" w:name="_Toc104609802"/>
      <w:bookmarkStart w:id="486" w:name="_Toc104609996"/>
      <w:bookmarkStart w:id="487" w:name="_Toc104610190"/>
      <w:bookmarkStart w:id="488" w:name="_Toc108240991"/>
      <w:bookmarkStart w:id="489" w:name="_Toc108241809"/>
      <w:bookmarkStart w:id="490" w:name="_Toc108943455"/>
      <w:bookmarkStart w:id="491" w:name="_Toc108943649"/>
      <w:bookmarkStart w:id="492" w:name="_Toc104609804"/>
      <w:bookmarkStart w:id="493" w:name="_Toc104609998"/>
      <w:bookmarkStart w:id="494" w:name="_Toc104610192"/>
      <w:bookmarkStart w:id="495" w:name="_Toc108240993"/>
      <w:bookmarkStart w:id="496" w:name="_Toc108241811"/>
      <w:bookmarkStart w:id="497" w:name="_Toc108943457"/>
      <w:bookmarkStart w:id="498" w:name="_Toc108943651"/>
      <w:bookmarkStart w:id="499" w:name="_Toc104609805"/>
      <w:bookmarkStart w:id="500" w:name="_Toc104609999"/>
      <w:bookmarkStart w:id="501" w:name="_Toc104610193"/>
      <w:bookmarkStart w:id="502" w:name="_Toc108240994"/>
      <w:bookmarkStart w:id="503" w:name="_Toc108241812"/>
      <w:bookmarkStart w:id="504" w:name="_Toc108943458"/>
      <w:bookmarkStart w:id="505" w:name="_Toc108943652"/>
      <w:bookmarkStart w:id="506" w:name="_Toc104609806"/>
      <w:bookmarkStart w:id="507" w:name="_Toc104610000"/>
      <w:bookmarkStart w:id="508" w:name="_Toc104610194"/>
      <w:bookmarkStart w:id="509" w:name="_Toc108240995"/>
      <w:bookmarkStart w:id="510" w:name="_Toc108241813"/>
      <w:bookmarkStart w:id="511" w:name="_Toc108943459"/>
      <w:bookmarkStart w:id="512" w:name="_Toc108943653"/>
      <w:bookmarkStart w:id="513" w:name="_Toc104609807"/>
      <w:bookmarkStart w:id="514" w:name="_Toc104610001"/>
      <w:bookmarkStart w:id="515" w:name="_Toc104610195"/>
      <w:bookmarkStart w:id="516" w:name="_Toc108240996"/>
      <w:bookmarkStart w:id="517" w:name="_Toc108241814"/>
      <w:bookmarkStart w:id="518" w:name="_Toc108943460"/>
      <w:bookmarkStart w:id="519" w:name="_Toc108943654"/>
      <w:bookmarkStart w:id="520" w:name="_Toc104609808"/>
      <w:bookmarkStart w:id="521" w:name="_Toc104610002"/>
      <w:bookmarkStart w:id="522" w:name="_Toc104610196"/>
      <w:bookmarkStart w:id="523" w:name="_Toc108240997"/>
      <w:bookmarkStart w:id="524" w:name="_Toc108241815"/>
      <w:bookmarkStart w:id="525" w:name="_Toc108943461"/>
      <w:bookmarkStart w:id="526" w:name="_Toc108943655"/>
      <w:bookmarkStart w:id="527" w:name="_Toc104609809"/>
      <w:bookmarkStart w:id="528" w:name="_Toc104610003"/>
      <w:bookmarkStart w:id="529" w:name="_Toc104610197"/>
      <w:bookmarkStart w:id="530" w:name="_Toc108240998"/>
      <w:bookmarkStart w:id="531" w:name="_Toc108241816"/>
      <w:bookmarkStart w:id="532" w:name="_Toc108943462"/>
      <w:bookmarkStart w:id="533" w:name="_Toc108943656"/>
      <w:bookmarkStart w:id="534" w:name="_Toc104609811"/>
      <w:bookmarkStart w:id="535" w:name="_Toc104610005"/>
      <w:bookmarkStart w:id="536" w:name="_Toc104610199"/>
      <w:bookmarkStart w:id="537" w:name="_Toc108241000"/>
      <w:bookmarkStart w:id="538" w:name="_Toc108241818"/>
      <w:bookmarkStart w:id="539" w:name="_Toc108943464"/>
      <w:bookmarkStart w:id="540" w:name="_Toc108943658"/>
      <w:bookmarkStart w:id="541" w:name="_Toc104609812"/>
      <w:bookmarkStart w:id="542" w:name="_Toc104610006"/>
      <w:bookmarkStart w:id="543" w:name="_Toc104610200"/>
      <w:bookmarkStart w:id="544" w:name="_Toc108241001"/>
      <w:bookmarkStart w:id="545" w:name="_Toc108241819"/>
      <w:bookmarkStart w:id="546" w:name="_Toc108943465"/>
      <w:bookmarkStart w:id="547" w:name="_Toc108943659"/>
      <w:bookmarkStart w:id="548" w:name="_Toc104609813"/>
      <w:bookmarkStart w:id="549" w:name="_Toc104610007"/>
      <w:bookmarkStart w:id="550" w:name="_Toc104610201"/>
      <w:bookmarkStart w:id="551" w:name="_Toc108241002"/>
      <w:bookmarkStart w:id="552" w:name="_Toc108241820"/>
      <w:bookmarkStart w:id="553" w:name="_Toc108943466"/>
      <w:bookmarkStart w:id="554" w:name="_Toc108943660"/>
      <w:bookmarkStart w:id="555" w:name="_Toc104609815"/>
      <w:bookmarkStart w:id="556" w:name="_Toc104610009"/>
      <w:bookmarkStart w:id="557" w:name="_Toc104610203"/>
      <w:bookmarkStart w:id="558" w:name="_Toc108241004"/>
      <w:bookmarkStart w:id="559" w:name="_Toc108241822"/>
      <w:bookmarkStart w:id="560" w:name="_Toc108943468"/>
      <w:bookmarkStart w:id="561" w:name="_Toc108943662"/>
      <w:bookmarkStart w:id="562" w:name="_Toc104609817"/>
      <w:bookmarkStart w:id="563" w:name="_Toc104610011"/>
      <w:bookmarkStart w:id="564" w:name="_Toc104610205"/>
      <w:bookmarkStart w:id="565" w:name="_Toc108241006"/>
      <w:bookmarkStart w:id="566" w:name="_Toc108241824"/>
      <w:bookmarkStart w:id="567" w:name="_Toc108943470"/>
      <w:bookmarkStart w:id="568" w:name="_Toc108943664"/>
      <w:bookmarkStart w:id="569" w:name="_Toc104609818"/>
      <w:bookmarkStart w:id="570" w:name="_Toc104610012"/>
      <w:bookmarkStart w:id="571" w:name="_Toc104610206"/>
      <w:bookmarkStart w:id="572" w:name="_Toc108241007"/>
      <w:bookmarkStart w:id="573" w:name="_Toc108241825"/>
      <w:bookmarkStart w:id="574" w:name="_Toc108943471"/>
      <w:bookmarkStart w:id="575" w:name="_Toc108943665"/>
      <w:bookmarkStart w:id="576" w:name="_Toc104609819"/>
      <w:bookmarkStart w:id="577" w:name="_Toc104610013"/>
      <w:bookmarkStart w:id="578" w:name="_Toc104610207"/>
      <w:bookmarkStart w:id="579" w:name="_Toc108241008"/>
      <w:bookmarkStart w:id="580" w:name="_Toc108241826"/>
      <w:bookmarkStart w:id="581" w:name="_Toc108943472"/>
      <w:bookmarkStart w:id="582" w:name="_Toc108943666"/>
      <w:bookmarkStart w:id="583" w:name="_Toc104609821"/>
      <w:bookmarkStart w:id="584" w:name="_Toc104610015"/>
      <w:bookmarkStart w:id="585" w:name="_Toc104610209"/>
      <w:bookmarkStart w:id="586" w:name="_Toc108241010"/>
      <w:bookmarkStart w:id="587" w:name="_Toc108241828"/>
      <w:bookmarkStart w:id="588" w:name="_Toc108943474"/>
      <w:bookmarkStart w:id="589" w:name="_Toc108943668"/>
      <w:bookmarkStart w:id="590" w:name="_Toc104609822"/>
      <w:bookmarkStart w:id="591" w:name="_Toc104610016"/>
      <w:bookmarkStart w:id="592" w:name="_Toc104610210"/>
      <w:bookmarkStart w:id="593" w:name="_Toc108241011"/>
      <w:bookmarkStart w:id="594" w:name="_Toc108241829"/>
      <w:bookmarkStart w:id="595" w:name="_Toc108943475"/>
      <w:bookmarkStart w:id="596" w:name="_Toc108943669"/>
      <w:bookmarkStart w:id="597" w:name="_Toc104609823"/>
      <w:bookmarkStart w:id="598" w:name="_Toc104610017"/>
      <w:bookmarkStart w:id="599" w:name="_Toc104610211"/>
      <w:bookmarkStart w:id="600" w:name="_Toc108241012"/>
      <w:bookmarkStart w:id="601" w:name="_Toc108241830"/>
      <w:bookmarkStart w:id="602" w:name="_Toc108943476"/>
      <w:bookmarkStart w:id="603" w:name="_Toc108943670"/>
      <w:bookmarkStart w:id="604" w:name="_Toc104609824"/>
      <w:bookmarkStart w:id="605" w:name="_Toc104610018"/>
      <w:bookmarkStart w:id="606" w:name="_Toc104610212"/>
      <w:bookmarkStart w:id="607" w:name="_Toc108241013"/>
      <w:bookmarkStart w:id="608" w:name="_Toc108241831"/>
      <w:bookmarkStart w:id="609" w:name="_Toc108943477"/>
      <w:bookmarkStart w:id="610" w:name="_Toc108943671"/>
      <w:bookmarkStart w:id="611" w:name="_Toc104609826"/>
      <w:bookmarkStart w:id="612" w:name="_Toc104610020"/>
      <w:bookmarkStart w:id="613" w:name="_Toc104610214"/>
      <w:bookmarkStart w:id="614" w:name="_Toc108241015"/>
      <w:bookmarkStart w:id="615" w:name="_Toc108241833"/>
      <w:bookmarkStart w:id="616" w:name="_Toc108943479"/>
      <w:bookmarkStart w:id="617" w:name="_Toc108943673"/>
      <w:bookmarkStart w:id="618" w:name="_Toc104609827"/>
      <w:bookmarkStart w:id="619" w:name="_Toc104610021"/>
      <w:bookmarkStart w:id="620" w:name="_Toc104610215"/>
      <w:bookmarkStart w:id="621" w:name="_Toc108241016"/>
      <w:bookmarkStart w:id="622" w:name="_Toc108241834"/>
      <w:bookmarkStart w:id="623" w:name="_Toc108943480"/>
      <w:bookmarkStart w:id="624" w:name="_Toc108943674"/>
      <w:bookmarkStart w:id="625" w:name="_Toc104609828"/>
      <w:bookmarkStart w:id="626" w:name="_Toc104610022"/>
      <w:bookmarkStart w:id="627" w:name="_Toc104610216"/>
      <w:bookmarkStart w:id="628" w:name="_Toc108241017"/>
      <w:bookmarkStart w:id="629" w:name="_Toc108241835"/>
      <w:bookmarkStart w:id="630" w:name="_Toc108943481"/>
      <w:bookmarkStart w:id="631" w:name="_Toc108943675"/>
      <w:bookmarkStart w:id="632" w:name="_Toc104609829"/>
      <w:bookmarkStart w:id="633" w:name="_Toc104610023"/>
      <w:bookmarkStart w:id="634" w:name="_Toc104610217"/>
      <w:bookmarkStart w:id="635" w:name="_Toc108241018"/>
      <w:bookmarkStart w:id="636" w:name="_Toc108241836"/>
      <w:bookmarkStart w:id="637" w:name="_Toc108943482"/>
      <w:bookmarkStart w:id="638" w:name="_Toc108943676"/>
      <w:bookmarkStart w:id="639" w:name="_Toc104609831"/>
      <w:bookmarkStart w:id="640" w:name="_Toc104610025"/>
      <w:bookmarkStart w:id="641" w:name="_Toc104610219"/>
      <w:bookmarkStart w:id="642" w:name="_Toc108241020"/>
      <w:bookmarkStart w:id="643" w:name="_Toc108241838"/>
      <w:bookmarkStart w:id="644" w:name="_Toc108943484"/>
      <w:bookmarkStart w:id="645" w:name="_Toc108943678"/>
      <w:bookmarkStart w:id="646" w:name="_Toc104609832"/>
      <w:bookmarkStart w:id="647" w:name="_Toc104610026"/>
      <w:bookmarkStart w:id="648" w:name="_Toc104610220"/>
      <w:bookmarkStart w:id="649" w:name="_Toc108241021"/>
      <w:bookmarkStart w:id="650" w:name="_Toc108241839"/>
      <w:bookmarkStart w:id="651" w:name="_Toc108943485"/>
      <w:bookmarkStart w:id="652" w:name="_Toc108943679"/>
      <w:bookmarkStart w:id="653" w:name="_Toc104609833"/>
      <w:bookmarkStart w:id="654" w:name="_Toc104610027"/>
      <w:bookmarkStart w:id="655" w:name="_Toc104610221"/>
      <w:bookmarkStart w:id="656" w:name="_Toc108241022"/>
      <w:bookmarkStart w:id="657" w:name="_Toc108241840"/>
      <w:bookmarkStart w:id="658" w:name="_Toc108943486"/>
      <w:bookmarkStart w:id="659" w:name="_Toc108943680"/>
      <w:bookmarkStart w:id="660" w:name="_Toc104609834"/>
      <w:bookmarkStart w:id="661" w:name="_Toc104610028"/>
      <w:bookmarkStart w:id="662" w:name="_Toc104610222"/>
      <w:bookmarkStart w:id="663" w:name="_Toc108241023"/>
      <w:bookmarkStart w:id="664" w:name="_Toc108241841"/>
      <w:bookmarkStart w:id="665" w:name="_Toc108943487"/>
      <w:bookmarkStart w:id="666" w:name="_Toc108943681"/>
      <w:bookmarkStart w:id="667" w:name="_Toc104609836"/>
      <w:bookmarkStart w:id="668" w:name="_Toc104610030"/>
      <w:bookmarkStart w:id="669" w:name="_Toc104610224"/>
      <w:bookmarkStart w:id="670" w:name="_Toc108241025"/>
      <w:bookmarkStart w:id="671" w:name="_Toc108241843"/>
      <w:bookmarkStart w:id="672" w:name="_Toc108943489"/>
      <w:bookmarkStart w:id="673" w:name="_Toc108943683"/>
      <w:bookmarkStart w:id="674" w:name="_Toc104609837"/>
      <w:bookmarkStart w:id="675" w:name="_Toc104610031"/>
      <w:bookmarkStart w:id="676" w:name="_Toc104610225"/>
      <w:bookmarkStart w:id="677" w:name="_Toc108241026"/>
      <w:bookmarkStart w:id="678" w:name="_Toc108241844"/>
      <w:bookmarkStart w:id="679" w:name="_Toc108943490"/>
      <w:bookmarkStart w:id="680" w:name="_Toc108943684"/>
      <w:bookmarkStart w:id="681" w:name="_Toc104609838"/>
      <w:bookmarkStart w:id="682" w:name="_Toc104610032"/>
      <w:bookmarkStart w:id="683" w:name="_Toc104610226"/>
      <w:bookmarkStart w:id="684" w:name="_Toc108241027"/>
      <w:bookmarkStart w:id="685" w:name="_Toc108241845"/>
      <w:bookmarkStart w:id="686" w:name="_Toc108943491"/>
      <w:bookmarkStart w:id="687" w:name="_Toc108943685"/>
      <w:bookmarkStart w:id="688" w:name="_Toc104609840"/>
      <w:bookmarkStart w:id="689" w:name="_Toc104610034"/>
      <w:bookmarkStart w:id="690" w:name="_Toc104610228"/>
      <w:bookmarkStart w:id="691" w:name="_Toc108241029"/>
      <w:bookmarkStart w:id="692" w:name="_Toc108241847"/>
      <w:bookmarkStart w:id="693" w:name="_Toc108943493"/>
      <w:bookmarkStart w:id="694" w:name="_Toc108943687"/>
      <w:bookmarkStart w:id="695" w:name="_Toc104609841"/>
      <w:bookmarkStart w:id="696" w:name="_Toc104610035"/>
      <w:bookmarkStart w:id="697" w:name="_Toc104610229"/>
      <w:bookmarkStart w:id="698" w:name="_Toc108241030"/>
      <w:bookmarkStart w:id="699" w:name="_Toc108241848"/>
      <w:bookmarkStart w:id="700" w:name="_Toc108943494"/>
      <w:bookmarkStart w:id="701" w:name="_Toc108943688"/>
      <w:bookmarkStart w:id="702" w:name="_Toc104609842"/>
      <w:bookmarkStart w:id="703" w:name="_Toc104610036"/>
      <w:bookmarkStart w:id="704" w:name="_Toc104610230"/>
      <w:bookmarkStart w:id="705" w:name="_Toc108241031"/>
      <w:bookmarkStart w:id="706" w:name="_Toc108241849"/>
      <w:bookmarkStart w:id="707" w:name="_Toc108943495"/>
      <w:bookmarkStart w:id="708" w:name="_Toc108943689"/>
      <w:bookmarkStart w:id="709" w:name="_Toc104609843"/>
      <w:bookmarkStart w:id="710" w:name="_Toc104610037"/>
      <w:bookmarkStart w:id="711" w:name="_Toc104610231"/>
      <w:bookmarkStart w:id="712" w:name="_Toc108241032"/>
      <w:bookmarkStart w:id="713" w:name="_Toc108241850"/>
      <w:bookmarkStart w:id="714" w:name="_Toc108943496"/>
      <w:bookmarkStart w:id="715" w:name="_Toc108943690"/>
      <w:bookmarkStart w:id="716" w:name="_Toc104609846"/>
      <w:bookmarkStart w:id="717" w:name="_Toc104610040"/>
      <w:bookmarkStart w:id="718" w:name="_Toc104610234"/>
      <w:bookmarkStart w:id="719" w:name="_Toc108241035"/>
      <w:bookmarkStart w:id="720" w:name="_Toc108241853"/>
      <w:bookmarkStart w:id="721" w:name="_Toc108943499"/>
      <w:bookmarkStart w:id="722" w:name="_Toc10894369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>
        <w:rPr>
          <w:lang w:val="pt-PT"/>
        </w:rPr>
        <w:t xml:space="preserve"> </w:t>
      </w:r>
    </w:p>
    <w:sectPr w:rsidR="00A94162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CE4" w:rsidRDefault="00414CE4">
      <w:r>
        <w:separator/>
      </w:r>
    </w:p>
  </w:endnote>
  <w:endnote w:type="continuationSeparator" w:id="0">
    <w:p w:rsidR="00414CE4" w:rsidRDefault="0041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Politec Ltda.</w:t>
          </w:r>
        </w:p>
        <w:p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:rsidTr="00925A18">
      <w:trPr>
        <w:cantSplit/>
      </w:trPr>
      <w:tc>
        <w:tcPr>
          <w:tcW w:w="6804" w:type="dxa"/>
        </w:tcPr>
        <w:p w:rsidR="00A94162" w:rsidRDefault="00414CE4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49E444E8FC79418C9BF5FC7EFA33AED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64048">
                <w:t>JOB SEA – MAR DE OPORTUNIDADES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F610D83B29E544E184085C24D13E521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64048">
                <w:t>Versão 1</w:t>
              </w:r>
            </w:sdtContent>
          </w:sdt>
        </w:p>
      </w:tc>
      <w:tc>
        <w:tcPr>
          <w:tcW w:w="1259" w:type="dxa"/>
          <w:vAlign w:val="center"/>
        </w:tcPr>
        <w:p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02284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CE4" w:rsidRDefault="00414CE4">
      <w:r>
        <w:separator/>
      </w:r>
    </w:p>
  </w:footnote>
  <w:footnote w:type="continuationSeparator" w:id="0">
    <w:p w:rsidR="00414CE4" w:rsidRDefault="00414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8409134" r:id="rId2"/>
            </w:object>
          </w:r>
        </w:p>
      </w:tc>
    </w:tr>
  </w:tbl>
  <w:p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94162" w:rsidRDefault="00E64048">
          <w:pPr>
            <w:pStyle w:val="Cabealho"/>
            <w:rPr>
              <w:lang w:val="pt-PT"/>
            </w:rPr>
          </w:pPr>
          <w:r>
            <w:rPr>
              <w:lang w:val="pt-PT"/>
            </w:rPr>
            <w:t>IFSP</w:t>
          </w:r>
        </w:p>
      </w:tc>
      <w:sdt>
        <w:sdtPr>
          <w:alias w:val="Título"/>
          <w:tag w:val=""/>
          <w:id w:val="1125197396"/>
          <w:placeholder>
            <w:docPart w:val="AA660B2C75D9464A9BE9354315AB30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:rsidR="00A94162" w:rsidRDefault="00A94162">
          <w:pPr>
            <w:pStyle w:val="Cabealho"/>
          </w:pPr>
        </w:p>
      </w:tc>
    </w:tr>
  </w:tbl>
  <w:p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0474B5"/>
    <w:rsid w:val="000510C0"/>
    <w:rsid w:val="00053016"/>
    <w:rsid w:val="00055523"/>
    <w:rsid w:val="000835AC"/>
    <w:rsid w:val="000865C3"/>
    <w:rsid w:val="00096BDA"/>
    <w:rsid w:val="000A1A54"/>
    <w:rsid w:val="000D634E"/>
    <w:rsid w:val="00124614"/>
    <w:rsid w:val="00163AE6"/>
    <w:rsid w:val="00175E08"/>
    <w:rsid w:val="002112F9"/>
    <w:rsid w:val="00276C54"/>
    <w:rsid w:val="00361136"/>
    <w:rsid w:val="00366B30"/>
    <w:rsid w:val="00414CE4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B65D6"/>
    <w:rsid w:val="006D511A"/>
    <w:rsid w:val="00727E39"/>
    <w:rsid w:val="00756130"/>
    <w:rsid w:val="007760E6"/>
    <w:rsid w:val="00826EE5"/>
    <w:rsid w:val="00854740"/>
    <w:rsid w:val="00925A18"/>
    <w:rsid w:val="009B050E"/>
    <w:rsid w:val="00A218B7"/>
    <w:rsid w:val="00A52C04"/>
    <w:rsid w:val="00A94162"/>
    <w:rsid w:val="00AE237E"/>
    <w:rsid w:val="00AF28A3"/>
    <w:rsid w:val="00B12574"/>
    <w:rsid w:val="00B66BA3"/>
    <w:rsid w:val="00BD797A"/>
    <w:rsid w:val="00C00034"/>
    <w:rsid w:val="00C16B53"/>
    <w:rsid w:val="00C84985"/>
    <w:rsid w:val="00CF612C"/>
    <w:rsid w:val="00D0008E"/>
    <w:rsid w:val="00D0354A"/>
    <w:rsid w:val="00D2505D"/>
    <w:rsid w:val="00D42CA7"/>
    <w:rsid w:val="00D43F95"/>
    <w:rsid w:val="00DB0306"/>
    <w:rsid w:val="00E164DA"/>
    <w:rsid w:val="00E4763C"/>
    <w:rsid w:val="00E64048"/>
    <w:rsid w:val="00E816B0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1B4911F2"/>
  <w15:docId w15:val="{622DA503-8E9D-4C57-8BB4-2BC06638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5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Fernandes/jobse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7A593F227542D3AA221D920164B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C59F4-6B5B-4A99-AEFE-D1CB91366210}"/>
      </w:docPartPr>
      <w:docPartBody>
        <w:p w:rsidR="00CD2C44" w:rsidRDefault="00C9096B">
          <w:pPr>
            <w:pStyle w:val="3F7A593F227542D3AA221D920164B03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A660B2C75D9464A9BE9354315AB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327D41-3A5D-4E58-A7AF-5B3DC488EE5C}"/>
      </w:docPartPr>
      <w:docPartBody>
        <w:p w:rsidR="00CD2C44" w:rsidRDefault="00C9096B">
          <w:pPr>
            <w:pStyle w:val="AA660B2C75D9464A9BE9354315AB30F3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49E444E8FC79418C9BF5FC7EFA33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C173-CCF7-4666-BA9C-4EF76B094C05}"/>
      </w:docPartPr>
      <w:docPartBody>
        <w:p w:rsidR="00CD2C44" w:rsidRDefault="00C9096B">
          <w:pPr>
            <w:pStyle w:val="49E444E8FC79418C9BF5FC7EFA33AEDF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F610D83B29E544E184085C24D13E52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198D0-CD55-4D67-97DE-E969135AC136}"/>
      </w:docPartPr>
      <w:docPartBody>
        <w:p w:rsidR="00CD2C44" w:rsidRDefault="00C9096B">
          <w:pPr>
            <w:pStyle w:val="F610D83B29E544E184085C24D13E5219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C9096B"/>
    <w:rsid w:val="00CD2C44"/>
    <w:rsid w:val="00EF57D1"/>
    <w:rsid w:val="00F029F5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7A593F227542D3AA221D920164B030">
    <w:name w:val="3F7A593F227542D3AA221D920164B030"/>
  </w:style>
  <w:style w:type="paragraph" w:customStyle="1" w:styleId="AA660B2C75D9464A9BE9354315AB30F3">
    <w:name w:val="AA660B2C75D9464A9BE9354315AB30F3"/>
  </w:style>
  <w:style w:type="paragraph" w:customStyle="1" w:styleId="49E444E8FC79418C9BF5FC7EFA33AEDF">
    <w:name w:val="49E444E8FC79418C9BF5FC7EFA33AEDF"/>
  </w:style>
  <w:style w:type="paragraph" w:customStyle="1" w:styleId="F610D83B29E544E184085C24D13E5219">
    <w:name w:val="F610D83B29E544E184085C24D13E5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45</TotalTime>
  <Pages>4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JOB SEA – MAR DE OPORTUNIDADES</Manager>
  <Company/>
  <LinksUpToDate>false</LinksUpToDate>
  <CharactersWithSpaces>1998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1</dc:subject>
  <dc:creator>Aluisio</dc:creator>
  <cp:lastModifiedBy>Aluisio Santos</cp:lastModifiedBy>
  <cp:revision>4</cp:revision>
  <cp:lastPrinted>2004-12-09T08:05:00Z</cp:lastPrinted>
  <dcterms:created xsi:type="dcterms:W3CDTF">2020-11-24T13:30:00Z</dcterms:created>
  <dcterms:modified xsi:type="dcterms:W3CDTF">2020-12-02T13:13:00Z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