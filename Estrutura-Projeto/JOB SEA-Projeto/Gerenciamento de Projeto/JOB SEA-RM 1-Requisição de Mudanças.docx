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79F2" w14:textId="77777777" w:rsidR="008A48D6" w:rsidRDefault="008A48D6">
      <w:pPr>
        <w:pStyle w:val="Ttulo1"/>
      </w:pPr>
      <w:bookmarkStart w:id="0" w:name="_Toc107142061"/>
      <w:bookmarkStart w:id="1" w:name="_Toc464637641"/>
      <w:r>
        <w:t>identificação</w:t>
      </w:r>
      <w:bookmarkEnd w:id="0"/>
      <w:bookmarkEnd w:id="1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95"/>
      </w:tblGrid>
      <w:tr w:rsidR="008A48D6" w14:paraId="3633FECB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1A0D06D8" w14:textId="77777777" w:rsidR="008A48D6" w:rsidRDefault="008A48D6" w:rsidP="003C5E2A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Nº d</w:t>
            </w:r>
            <w:r w:rsidR="003C5E2A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RM</w:t>
            </w:r>
          </w:p>
        </w:tc>
        <w:tc>
          <w:tcPr>
            <w:tcW w:w="6095" w:type="dxa"/>
            <w:vAlign w:val="center"/>
          </w:tcPr>
          <w:p w14:paraId="00CC3C5A" w14:textId="737CFBCD" w:rsidR="008A48D6" w:rsidRPr="00BE722F" w:rsidRDefault="00337378" w:rsidP="003C5E2A">
            <w:pPr>
              <w:spacing w:before="60" w:after="6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</w:t>
            </w:r>
          </w:p>
        </w:tc>
      </w:tr>
      <w:tr w:rsidR="008A48D6" w14:paraId="5F9E4BC5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03C29123" w14:textId="77777777"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de abertura</w:t>
            </w:r>
          </w:p>
        </w:tc>
        <w:tc>
          <w:tcPr>
            <w:tcW w:w="6095" w:type="dxa"/>
            <w:vAlign w:val="center"/>
          </w:tcPr>
          <w:p w14:paraId="5A468D0F" w14:textId="0909A53A" w:rsidR="008A48D6" w:rsidRPr="00BE722F" w:rsidRDefault="00337378" w:rsidP="003C5E2A">
            <w:pPr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16/01/2021</w:t>
            </w:r>
          </w:p>
        </w:tc>
      </w:tr>
      <w:tr w:rsidR="00887597" w14:paraId="109D6568" w14:textId="77777777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56CD9DCE" w14:textId="77777777" w:rsidR="00887597" w:rsidRDefault="00887597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6095" w:type="dxa"/>
            <w:vAlign w:val="center"/>
          </w:tcPr>
          <w:p w14:paraId="292BCE7D" w14:textId="5E4AE79A" w:rsidR="00887597" w:rsidRPr="00BE722F" w:rsidRDefault="00337378" w:rsidP="007A440E">
            <w:pPr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Iago Fernandes</w:t>
            </w:r>
          </w:p>
        </w:tc>
      </w:tr>
      <w:tr w:rsidR="009B4143" w14:paraId="0989E40A" w14:textId="77777777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01481203" w14:textId="77777777" w:rsidR="009B4143" w:rsidRDefault="009B4143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Aprovador</w:t>
            </w:r>
          </w:p>
        </w:tc>
        <w:tc>
          <w:tcPr>
            <w:tcW w:w="6095" w:type="dxa"/>
            <w:vAlign w:val="center"/>
          </w:tcPr>
          <w:p w14:paraId="44E7BEA7" w14:textId="3F8B7532" w:rsidR="009B4143" w:rsidRPr="00BE722F" w:rsidRDefault="00337378" w:rsidP="007A440E">
            <w:pPr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Aluisio Santos</w:t>
            </w:r>
          </w:p>
        </w:tc>
      </w:tr>
      <w:tr w:rsidR="008A48D6" w14:paraId="52593EB8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09FE0AA2" w14:textId="77777777"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da aprovação</w:t>
            </w:r>
          </w:p>
        </w:tc>
        <w:tc>
          <w:tcPr>
            <w:tcW w:w="6095" w:type="dxa"/>
            <w:vAlign w:val="center"/>
          </w:tcPr>
          <w:p w14:paraId="71EAA8C3" w14:textId="7D049C4E" w:rsidR="008A48D6" w:rsidRPr="00BE722F" w:rsidRDefault="00337378">
            <w:pPr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16/01/2021</w:t>
            </w:r>
          </w:p>
        </w:tc>
      </w:tr>
    </w:tbl>
    <w:p w14:paraId="44C7F8AD" w14:textId="34ED47A2" w:rsidR="008A48D6" w:rsidRDefault="008A48D6">
      <w:pPr>
        <w:pStyle w:val="Ttulo1"/>
        <w:ind w:left="0" w:firstLine="0"/>
      </w:pPr>
      <w:bookmarkStart w:id="2" w:name="_Toc464637642"/>
      <w:r>
        <w:t>DESCRIÇÃO DA MUDANÇA</w:t>
      </w:r>
      <w:bookmarkEnd w:id="2"/>
    </w:p>
    <w:p w14:paraId="0DE1EFE4" w14:textId="7BE82E32" w:rsidR="00337378" w:rsidRPr="00337378" w:rsidRDefault="00337378" w:rsidP="00337378">
      <w:pPr>
        <w:rPr>
          <w:lang w:eastAsia="en-US"/>
        </w:rPr>
      </w:pPr>
      <w:r>
        <w:rPr>
          <w:lang w:eastAsia="en-US"/>
        </w:rPr>
        <w:t>Mudança da linguagem do back-end de Java para Node.js.</w:t>
      </w:r>
    </w:p>
    <w:p w14:paraId="469BEAE6" w14:textId="77777777" w:rsidR="00BE722F" w:rsidRPr="00BE722F" w:rsidRDefault="00BE722F" w:rsidP="00BE722F">
      <w:pPr>
        <w:rPr>
          <w:lang w:eastAsia="en-US"/>
        </w:rPr>
      </w:pPr>
    </w:p>
    <w:p w14:paraId="668F6287" w14:textId="77777777" w:rsidR="008A48D6" w:rsidRDefault="008A48D6">
      <w:pPr>
        <w:pStyle w:val="Ttulo1"/>
        <w:ind w:left="0" w:firstLine="0"/>
      </w:pPr>
      <w:bookmarkStart w:id="3" w:name="_Toc464637643"/>
      <w:r>
        <w:t>análise de impacto</w:t>
      </w:r>
      <w:bookmarkEnd w:id="3"/>
    </w:p>
    <w:p w14:paraId="25C3C13E" w14:textId="052E4D5C" w:rsidR="00BE722F" w:rsidRPr="00BE722F" w:rsidRDefault="00337378" w:rsidP="00BE722F">
      <w:pPr>
        <w:rPr>
          <w:lang w:eastAsia="en-US"/>
        </w:rPr>
      </w:pPr>
      <w:r>
        <w:rPr>
          <w:lang w:eastAsia="en-US"/>
        </w:rPr>
        <w:t>Impacto de médio porte.</w:t>
      </w:r>
    </w:p>
    <w:sectPr w:rsidR="00BE722F" w:rsidRPr="00BE722F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8B0E8" w14:textId="77777777" w:rsidR="00C243F2" w:rsidRDefault="00C243F2">
      <w:r>
        <w:separator/>
      </w:r>
    </w:p>
  </w:endnote>
  <w:endnote w:type="continuationSeparator" w:id="0">
    <w:p w14:paraId="5A91165B" w14:textId="77777777" w:rsidR="00C243F2" w:rsidRDefault="00C2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D2BF" w14:textId="77777777"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8A48D6" w14:paraId="4D60E4FC" w14:textId="77777777">
      <w:trPr>
        <w:cantSplit/>
      </w:trPr>
      <w:tc>
        <w:tcPr>
          <w:tcW w:w="6300" w:type="dxa"/>
        </w:tcPr>
        <w:p w14:paraId="2544BD4F" w14:textId="77777777" w:rsidR="008A48D6" w:rsidRDefault="00C243F2" w:rsidP="002E0081">
          <w:pPr>
            <w:pStyle w:val="Rodap"/>
            <w:tabs>
              <w:tab w:val="clear" w:pos="4320"/>
              <w:tab w:val="clear" w:pos="8640"/>
              <w:tab w:val="right" w:pos="6160"/>
            </w:tabs>
          </w:pPr>
          <w:sdt>
            <w:sdtPr>
              <w:alias w:val="Gestor"/>
              <w:tag w:val=""/>
              <w:id w:val="-42333500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E722F">
                <w:rPr>
                  <w:lang w:val="pt-PT"/>
                </w:rPr>
                <w:t>JOB SEA – MAR DE OPORTUNIDADES</w:t>
              </w:r>
            </w:sdtContent>
          </w:sdt>
          <w:r w:rsidR="002E0081">
            <w:tab/>
          </w:r>
          <w:sdt>
            <w:sdtPr>
              <w:alias w:val="Assunto"/>
              <w:tag w:val=""/>
              <w:id w:val="-204258673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E0081">
                <w:rPr>
                  <w:lang w:val="pt-PT"/>
                </w:rPr>
                <w:t xml:space="preserve">Versão </w:t>
              </w:r>
              <w:r w:rsidR="00BE722F">
                <w:rPr>
                  <w:lang w:val="pt-PT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591F4F6C" w14:textId="77777777" w:rsidR="008A48D6" w:rsidRDefault="008A48D6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136C644" w14:textId="77777777" w:rsidR="008A48D6" w:rsidRDefault="008A48D6" w:rsidP="002E0081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</w:p>
      </w:tc>
    </w:tr>
  </w:tbl>
  <w:p w14:paraId="193D7FED" w14:textId="77777777" w:rsidR="008A48D6" w:rsidRDefault="002E0081" w:rsidP="002E0081">
    <w:pPr>
      <w:jc w:val="right"/>
    </w:pPr>
    <w:r>
      <w:t xml:space="preserve">vs: </w:t>
    </w:r>
    <w:r w:rsidR="00C243F2">
      <w:fldChar w:fldCharType="begin"/>
    </w:r>
    <w:r w:rsidR="00C243F2">
      <w:instrText xml:space="preserve"> DOCPROPERTY  "Versão Modelo"  \* MERGEFORMAT </w:instrText>
    </w:r>
    <w:r w:rsidR="00C243F2">
      <w:fldChar w:fldCharType="separate"/>
    </w:r>
    <w:r w:rsidR="00786A46">
      <w:t>1</w:t>
    </w:r>
    <w:r w:rsidR="00C243F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810AC" w14:textId="77777777"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8A48D6" w14:paraId="0505DF23" w14:textId="77777777">
      <w:trPr>
        <w:cantSplit/>
      </w:trPr>
      <w:tc>
        <w:tcPr>
          <w:tcW w:w="4320" w:type="dxa"/>
        </w:tcPr>
        <w:p w14:paraId="2424459E" w14:textId="77777777" w:rsidR="008A48D6" w:rsidRDefault="008A48D6">
          <w:pPr>
            <w:rPr>
              <w:bCs/>
              <w:lang w:val="pt-PT"/>
            </w:rPr>
          </w:pPr>
          <w:r>
            <w:rPr>
              <w:bCs/>
              <w:lang w:val="pt-PT"/>
            </w:rPr>
            <w:t>Sigla do Projeto – Nome do Projeto</w:t>
          </w:r>
        </w:p>
      </w:tc>
      <w:tc>
        <w:tcPr>
          <w:tcW w:w="1440" w:type="dxa"/>
          <w:vAlign w:val="center"/>
        </w:tcPr>
        <w:p w14:paraId="1E8F7B8B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Versão 1.0</w:t>
          </w:r>
        </w:p>
      </w:tc>
      <w:tc>
        <w:tcPr>
          <w:tcW w:w="2340" w:type="dxa"/>
          <w:vAlign w:val="center"/>
        </w:tcPr>
        <w:p w14:paraId="01833F5E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Docs Open # XXXX</w:t>
          </w:r>
        </w:p>
      </w:tc>
      <w:tc>
        <w:tcPr>
          <w:tcW w:w="1610" w:type="dxa"/>
          <w:vAlign w:val="center"/>
        </w:tcPr>
        <w:p w14:paraId="2322B1A5" w14:textId="77777777" w:rsidR="008A48D6" w:rsidRDefault="008A48D6">
          <w:pPr>
            <w:jc w:val="right"/>
            <w:rPr>
              <w:b/>
            </w:rPr>
          </w:pPr>
          <w:r>
            <w:rPr>
              <w:bCs/>
              <w:lang w:val="en-US"/>
            </w:rPr>
            <w:t>Pág.</w:t>
          </w:r>
          <w:r>
            <w:rPr>
              <w:b/>
              <w:lang w:val="en-US"/>
            </w:rPr>
            <w:t xml:space="preserve">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  <w:lang w:val="en-US"/>
            </w:rPr>
            <w:instrText xml:space="preserve"> PAGE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  <w:lang w:val="en-US"/>
            </w:rPr>
            <w:t>1</w:t>
          </w:r>
          <w:r>
            <w:rPr>
              <w:bCs/>
              <w:snapToGrid w:val="0"/>
            </w:rPr>
            <w:fldChar w:fldCharType="end"/>
          </w:r>
          <w:r>
            <w:rPr>
              <w:bCs/>
              <w:snapToGrid w:val="0"/>
            </w:rPr>
            <w:t xml:space="preserve"> de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</w:rPr>
            <w:instrText xml:space="preserve"> NUMPAGES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</w:rPr>
            <w:t>1</w:t>
          </w:r>
          <w:r>
            <w:rPr>
              <w:bCs/>
              <w:snapToGrid w:val="0"/>
            </w:rPr>
            <w:fldChar w:fldCharType="end"/>
          </w:r>
        </w:p>
      </w:tc>
    </w:tr>
  </w:tbl>
  <w:p w14:paraId="4D4DF8AD" w14:textId="77777777" w:rsidR="008A48D6" w:rsidRDefault="008A48D6">
    <w:pPr>
      <w:rPr>
        <w:lang w:val="pt-PT"/>
      </w:rPr>
    </w:pPr>
  </w:p>
  <w:p w14:paraId="4349D476" w14:textId="77777777" w:rsidR="008A48D6" w:rsidRDefault="008A48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B7E3D" w14:textId="77777777" w:rsidR="00C243F2" w:rsidRDefault="00C243F2">
      <w:r>
        <w:separator/>
      </w:r>
    </w:p>
  </w:footnote>
  <w:footnote w:type="continuationSeparator" w:id="0">
    <w:p w14:paraId="18EAB1D1" w14:textId="77777777" w:rsidR="00C243F2" w:rsidRDefault="00C2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color w:val="C00000"/>
      </w:rPr>
      <w:alias w:val="Título"/>
      <w:tag w:val=""/>
      <w:id w:val="-12025463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F119981" w14:textId="77777777" w:rsidR="008A48D6" w:rsidRPr="00616571" w:rsidRDefault="00616571" w:rsidP="00616571">
        <w:pPr>
          <w:pStyle w:val="Titulodocumento"/>
          <w:jc w:val="center"/>
          <w:rPr>
            <w:rFonts w:ascii="Segoe UI" w:hAnsi="Segoe UI" w:cs="Segoe UI"/>
            <w:b w:val="0"/>
            <w:color w:val="C00000"/>
            <w:sz w:val="20"/>
          </w:rPr>
        </w:pPr>
        <w:r>
          <w:rPr>
            <w:rFonts w:ascii="Segoe UI" w:hAnsi="Segoe UI" w:cs="Segoe UI"/>
            <w:color w:val="C00000"/>
            <w:lang w:val="pt-PT"/>
          </w:rPr>
          <w:t xml:space="preserve">RM - Requisição de Mudanças - </w:t>
        </w:r>
        <w:r w:rsidR="00BE722F">
          <w:rPr>
            <w:rFonts w:ascii="Segoe UI" w:hAnsi="Segoe UI" w:cs="Segoe UI"/>
            <w:color w:val="C00000"/>
            <w:lang w:val="pt-PT"/>
          </w:rPr>
          <w:t>01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660"/>
      <w:gridCol w:w="1534"/>
    </w:tblGrid>
    <w:tr w:rsidR="008A48D6" w14:paraId="6C4B559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D01E965" w14:textId="77777777" w:rsidR="008A48D6" w:rsidRDefault="008A48D6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660" w:type="dxa"/>
          <w:vAlign w:val="center"/>
        </w:tcPr>
        <w:p w14:paraId="6D6391DE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</w:rPr>
            <w:t>RCM – Relatório de Controle de Mudanças</w:t>
          </w:r>
        </w:p>
      </w:tc>
      <w:bookmarkStart w:id="4" w:name="_MON_1164087130"/>
      <w:bookmarkEnd w:id="4"/>
      <w:bookmarkStart w:id="5" w:name="_MON_1164088123"/>
      <w:bookmarkEnd w:id="5"/>
      <w:tc>
        <w:tcPr>
          <w:tcW w:w="1534" w:type="dxa"/>
          <w:vAlign w:val="center"/>
        </w:tcPr>
        <w:p w14:paraId="1FDFEB1C" w14:textId="77777777" w:rsidR="008A48D6" w:rsidRDefault="008A48D6">
          <w:pPr>
            <w:jc w:val="right"/>
            <w:rPr>
              <w:b/>
            </w:rPr>
          </w:pPr>
          <w:r>
            <w:rPr>
              <w:b/>
              <w:sz w:val="18"/>
            </w:rPr>
            <w:object w:dxaOrig="1230" w:dyaOrig="675" w14:anchorId="5C9A864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>
                <v:imagedata r:id="rId1" o:title=""/>
              </v:shape>
              <o:OLEObject Type="Embed" ProgID="Word.Picture.8" ShapeID="_x0000_i1025" DrawAspect="Content" ObjectID="_1673174129" r:id="rId2"/>
            </w:object>
          </w:r>
        </w:p>
      </w:tc>
    </w:tr>
  </w:tbl>
  <w:p w14:paraId="211F08C0" w14:textId="77777777" w:rsidR="008A48D6" w:rsidRDefault="008A48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441E"/>
    <w:multiLevelType w:val="hybridMultilevel"/>
    <w:tmpl w:val="01CC2E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C7965DD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258CCF6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6A46"/>
    <w:rsid w:val="0005521F"/>
    <w:rsid w:val="002E0081"/>
    <w:rsid w:val="002F2848"/>
    <w:rsid w:val="00337378"/>
    <w:rsid w:val="003C2D8E"/>
    <w:rsid w:val="003C5E2A"/>
    <w:rsid w:val="00453267"/>
    <w:rsid w:val="005679C6"/>
    <w:rsid w:val="005E31B9"/>
    <w:rsid w:val="00616571"/>
    <w:rsid w:val="00641088"/>
    <w:rsid w:val="00682BEA"/>
    <w:rsid w:val="00786A46"/>
    <w:rsid w:val="00831BA3"/>
    <w:rsid w:val="00887597"/>
    <w:rsid w:val="008A48D6"/>
    <w:rsid w:val="009B4143"/>
    <w:rsid w:val="00BC7683"/>
    <w:rsid w:val="00BE722F"/>
    <w:rsid w:val="00C243F2"/>
    <w:rsid w:val="00CE249F"/>
    <w:rsid w:val="00D315F9"/>
    <w:rsid w:val="00D67D5B"/>
    <w:rsid w:val="00E34282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277510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52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5521F"/>
    <w:rPr>
      <w:rFonts w:ascii="Tahoma" w:hAnsi="Tahoma" w:cs="Tahoma"/>
      <w:color w:val="000000"/>
      <w:sz w:val="16"/>
      <w:szCs w:val="16"/>
      <w:lang w:val="pt-BR" w:eastAsia="pt-BR"/>
    </w:rPr>
  </w:style>
  <w:style w:type="character" w:customStyle="1" w:styleId="RodapChar">
    <w:name w:val="Rodapé Char"/>
    <w:basedOn w:val="Fontepargpadro"/>
    <w:link w:val="Rodap"/>
    <w:semiHidden/>
    <w:rsid w:val="002E0081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2E0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RM-Requisi&#231;&#227;o%20de%20Mudan&#231;a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RM-Requisição de Mudanças</Template>
  <TotalTime>12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RM - Requisição de Mudanças - &lt;Nr&gt;</vt:lpstr>
    </vt:vector>
  </TitlesOfParts>
  <Manager>JOB SEA – MAR DE OPORTUNIDADES</Manager>
  <Company/>
  <LinksUpToDate>false</LinksUpToDate>
  <CharactersWithSpaces>259</CharactersWithSpaces>
  <SharedDoc>false</SharedDoc>
  <HLinks>
    <vt:vector size="66" baseType="variant"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_Toc419877260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_Toc419877259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_Toc419877258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_Toc419877257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_Toc419877256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_Toc419877255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_Toc419877254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_Toc419877253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_Toc419877252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_Toc419877251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_Toc419877250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 - Requisição de Mudanças - 01</dc:title>
  <dc:subject>Versão 1</dc:subject>
  <dc:creator>Aluisio</dc:creator>
  <cp:lastModifiedBy>Aluisio Santos</cp:lastModifiedBy>
  <cp:revision>4</cp:revision>
  <cp:lastPrinted>2004-08-26T08:38:00Z</cp:lastPrinted>
  <dcterms:created xsi:type="dcterms:W3CDTF">2020-11-21T12:33:00Z</dcterms:created>
  <dcterms:modified xsi:type="dcterms:W3CDTF">2021-01-26T16:49:00Z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