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00B91" w14:textId="217DDAA8" w:rsidR="00925A18" w:rsidRDefault="00387BE9" w:rsidP="000474B5">
      <w:pPr>
        <w:jc w:val="center"/>
      </w:pPr>
      <w:bookmarkStart w:id="0" w:name="_Toc74456896"/>
      <w:r>
        <w:rPr>
          <w:noProof/>
        </w:rPr>
        <w:drawing>
          <wp:inline distT="0" distB="0" distL="0" distR="0" wp14:anchorId="7DA9A0BC" wp14:editId="591B0EFC">
            <wp:extent cx="6120130" cy="3442335"/>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bookmarkStart w:id="1" w:name="_GoBack"/>
      <w:bookmarkEnd w:id="1"/>
    </w:p>
    <w:p w14:paraId="32E61BCC" w14:textId="40C53FE5" w:rsidR="00B41217" w:rsidRDefault="00B41217" w:rsidP="000474B5">
      <w:pPr>
        <w:jc w:val="center"/>
      </w:pPr>
    </w:p>
    <w:p w14:paraId="6A310569" w14:textId="75A98973" w:rsidR="00B41217" w:rsidRDefault="00B41217" w:rsidP="000474B5">
      <w:pPr>
        <w:jc w:val="center"/>
      </w:pPr>
    </w:p>
    <w:p w14:paraId="6FF6BD8F" w14:textId="41A67D5B" w:rsidR="00925A18" w:rsidRPr="00A20D4F" w:rsidRDefault="00B41217" w:rsidP="00B41217">
      <w:pPr>
        <w:jc w:val="center"/>
      </w:pPr>
      <w:r w:rsidRPr="00B41217">
        <w:rPr>
          <w:sz w:val="72"/>
          <w:szCs w:val="72"/>
        </w:rPr>
        <w:t>JOB E SEA</w:t>
      </w:r>
    </w:p>
    <w:p w14:paraId="67D30A56" w14:textId="77777777" w:rsidR="00925A18" w:rsidRPr="00A20D4F" w:rsidRDefault="00925A18" w:rsidP="00925A18"/>
    <w:p w14:paraId="26407AF5" w14:textId="77777777" w:rsidR="00925A18" w:rsidRPr="00A20D4F" w:rsidRDefault="00925A18" w:rsidP="00925A18"/>
    <w:p w14:paraId="12B9CA32" w14:textId="77777777" w:rsidR="00925A18" w:rsidRPr="00A20D4F" w:rsidRDefault="00925A18" w:rsidP="00925A18"/>
    <w:p w14:paraId="7C8E94AF" w14:textId="77777777" w:rsidR="00925A18" w:rsidRPr="00A20D4F" w:rsidRDefault="00925A18" w:rsidP="00925A18"/>
    <w:p w14:paraId="04EB0A71" w14:textId="77777777" w:rsidR="00925A18" w:rsidRPr="00A20D4F" w:rsidRDefault="00925A18" w:rsidP="00925A18"/>
    <w:p w14:paraId="47FC571C" w14:textId="77777777" w:rsidR="00925A18" w:rsidRPr="00A20D4F" w:rsidRDefault="00925A18" w:rsidP="00925A18"/>
    <w:p w14:paraId="36A6A0A5" w14:textId="77777777" w:rsidR="00925A18" w:rsidRPr="00A20D4F" w:rsidRDefault="00925A18" w:rsidP="00925A18"/>
    <w:p w14:paraId="316D9AC1" w14:textId="77777777" w:rsidR="00925A18" w:rsidRPr="00A20D4F" w:rsidRDefault="00925A18" w:rsidP="00925A18"/>
    <w:p w14:paraId="54D6BC86" w14:textId="77777777" w:rsidR="00925A18" w:rsidRPr="00A20D4F" w:rsidRDefault="00925A18" w:rsidP="00925A18"/>
    <w:p w14:paraId="4D0B356C" w14:textId="77777777" w:rsidR="00925A18" w:rsidRPr="00A20D4F" w:rsidRDefault="00925A18" w:rsidP="00925A18"/>
    <w:p w14:paraId="420D5AC8" w14:textId="77777777" w:rsidR="00925A18" w:rsidRDefault="00925A18" w:rsidP="00925A18"/>
    <w:p w14:paraId="15608FBD" w14:textId="77777777" w:rsidR="00925A18" w:rsidRDefault="00925A18" w:rsidP="00925A18">
      <w:pPr>
        <w:tabs>
          <w:tab w:val="left" w:pos="4184"/>
        </w:tabs>
        <w:jc w:val="center"/>
        <w:rPr>
          <w:i/>
        </w:rPr>
      </w:pPr>
    </w:p>
    <w:p w14:paraId="3476FA69" w14:textId="77777777" w:rsidR="00925A18" w:rsidRPr="00264EFB" w:rsidRDefault="00925A18" w:rsidP="00925A18">
      <w:r w:rsidRPr="00A20D4F">
        <w:rPr>
          <w:i/>
          <w:noProof/>
          <w:color w:val="0000FF"/>
          <w:lang w:val="pt-PT" w:eastAsia="pt-PT"/>
        </w:rPr>
        <mc:AlternateContent>
          <mc:Choice Requires="wps">
            <w:drawing>
              <wp:anchor distT="0" distB="0" distL="114300" distR="114300" simplePos="0" relativeHeight="251658240" behindDoc="0" locked="0" layoutInCell="1" allowOverlap="1" wp14:anchorId="4CECBBF8" wp14:editId="30F3F1BC">
                <wp:simplePos x="0" y="0"/>
                <wp:positionH relativeFrom="column">
                  <wp:posOffset>-687780</wp:posOffset>
                </wp:positionH>
                <wp:positionV relativeFrom="paragraph">
                  <wp:posOffset>47551</wp:posOffset>
                </wp:positionV>
                <wp:extent cx="7102549" cy="712470"/>
                <wp:effectExtent l="0" t="0" r="3175"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2549" cy="712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Segoe UI" w:hAnsi="Segoe UI" w:cs="Segoe UI"/>
                                <w:color w:val="C00000"/>
                              </w:rPr>
                              <w:alias w:val="Título"/>
                              <w:tag w:val=""/>
                              <w:id w:val="-1202546390"/>
                              <w:placeholder>
                                <w:docPart w:val="F4A86E044D2B46A5B184C553FB448C2F"/>
                              </w:placeholder>
                              <w:dataBinding w:prefixMappings="xmlns:ns0='http://purl.org/dc/elements/1.1/' xmlns:ns1='http://schemas.openxmlformats.org/package/2006/metadata/core-properties' " w:xpath="/ns1:coreProperties[1]/ns0:title[1]" w:storeItemID="{6C3C8BC8-F283-45AE-878A-BAB7291924A1}"/>
                              <w:text/>
                            </w:sdtPr>
                            <w:sdtEndPr/>
                            <w:sdtContent>
                              <w:p w14:paraId="49B2CB30" w14:textId="77777777" w:rsidR="00925A18" w:rsidRPr="0037364C" w:rsidRDefault="00925A18" w:rsidP="00925A18">
                                <w:pPr>
                                  <w:pStyle w:val="Titulodocumento"/>
                                  <w:jc w:val="center"/>
                                  <w:rPr>
                                    <w:rFonts w:ascii="Segoe UI" w:hAnsi="Segoe UI" w:cs="Segoe UI"/>
                                    <w:color w:val="C00000"/>
                                  </w:rPr>
                                </w:pPr>
                                <w:r>
                                  <w:rPr>
                                    <w:rFonts w:ascii="Segoe UI" w:hAnsi="Segoe UI" w:cs="Segoe UI"/>
                                    <w:color w:val="C00000"/>
                                    <w:lang w:val="pt-PT"/>
                                  </w:rPr>
                                  <w:t>TAP - Termo de Abertura de Projeto</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ECBBF8" id="_x0000_t202" coordsize="21600,21600" o:spt="202" path="m,l,21600r21600,l21600,xe">
                <v:stroke joinstyle="miter"/>
                <v:path gradientshapeok="t" o:connecttype="rect"/>
              </v:shapetype>
              <v:shape id="Text Box 9" o:spid="_x0000_s1026" type="#_x0000_t202" style="position:absolute;left:0;text-align:left;margin-left:-54.15pt;margin-top:3.75pt;width:559.25pt;height:5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" stroked="f">
                <v:textbox>
                  <w:txbxContent>
                    <w:sdt>
                      <w:sdtPr>
                        <w:rPr>
                          <w:rFonts w:ascii="Segoe UI" w:hAnsi="Segoe UI" w:cs="Segoe UI"/>
                          <w:color w:val="C00000"/>
                        </w:rPr>
                        <w:alias w:val="Título"/>
                        <w:tag w:val=""/>
                        <w:id w:val="-1202546390"/>
                        <w:placeholder>
                          <w:docPart w:val="F4A86E044D2B46A5B184C553FB448C2F"/>
                        </w:placeholder>
                        <w:dataBinding w:prefixMappings="xmlns:ns0='http://purl.org/dc/elements/1.1/' xmlns:ns1='http://schemas.openxmlformats.org/package/2006/metadata/core-properties' " w:xpath="/ns1:coreProperties[1]/ns0:title[1]" w:storeItemID="{6C3C8BC8-F283-45AE-878A-BAB7291924A1}"/>
                        <w:text/>
                      </w:sdtPr>
                      <w:sdtEndPr/>
                      <w:sdtContent>
                        <w:p w14:paraId="49B2CB30" w14:textId="77777777" w:rsidR="00925A18" w:rsidRPr="0037364C" w:rsidRDefault="00925A18" w:rsidP="00925A18">
                          <w:pPr>
                            <w:pStyle w:val="Titulodocumento"/>
                            <w:jc w:val="center"/>
                            <w:rPr>
                              <w:rFonts w:ascii="Segoe UI" w:hAnsi="Segoe UI" w:cs="Segoe UI"/>
                              <w:color w:val="C00000"/>
                            </w:rPr>
                          </w:pPr>
                          <w:r>
                            <w:rPr>
                              <w:rFonts w:ascii="Segoe UI" w:hAnsi="Segoe UI" w:cs="Segoe UI"/>
                              <w:color w:val="C00000"/>
                              <w:lang w:val="pt-PT"/>
                            </w:rPr>
                            <w:t>TAP - Termo de Abertura de Projeto</w:t>
                          </w:r>
                        </w:p>
                      </w:sdtContent>
                    </w:sdt>
                  </w:txbxContent>
                </v:textbox>
              </v:shape>
            </w:pict>
          </mc:Fallback>
        </mc:AlternateContent>
      </w:r>
    </w:p>
    <w:p w14:paraId="53716330" w14:textId="77777777" w:rsidR="00925A18" w:rsidRPr="00264EFB" w:rsidRDefault="00925A18" w:rsidP="00925A18"/>
    <w:p w14:paraId="3FF7087F" w14:textId="77777777" w:rsidR="00925A18" w:rsidRPr="00264EFB" w:rsidRDefault="00925A18" w:rsidP="00925A18"/>
    <w:p w14:paraId="030DC4BC" w14:textId="77777777" w:rsidR="00925A18" w:rsidRPr="00264EFB" w:rsidRDefault="00925A18" w:rsidP="00925A18">
      <w:r w:rsidRPr="00A20D4F">
        <w:rPr>
          <w:i/>
          <w:noProof/>
          <w:color w:val="0000FF"/>
          <w:lang w:val="pt-PT" w:eastAsia="pt-PT"/>
        </w:rPr>
        <mc:AlternateContent>
          <mc:Choice Requires="wps">
            <w:drawing>
              <wp:anchor distT="0" distB="0" distL="114300" distR="114300" simplePos="0" relativeHeight="251659264" behindDoc="0" locked="0" layoutInCell="1" allowOverlap="1" wp14:anchorId="198D8E91" wp14:editId="66A31F46">
                <wp:simplePos x="0" y="0"/>
                <wp:positionH relativeFrom="column">
                  <wp:posOffset>-690881</wp:posOffset>
                </wp:positionH>
                <wp:positionV relativeFrom="paragraph">
                  <wp:posOffset>196850</wp:posOffset>
                </wp:positionV>
                <wp:extent cx="7102475" cy="597535"/>
                <wp:effectExtent l="0" t="0" r="3175"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2475" cy="597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Segoe UI" w:hAnsi="Segoe UI" w:cs="Segoe UI"/>
                                <w:b w:val="0"/>
                                <w:color w:val="1D1B11" w:themeColor="background2" w:themeShade="1A"/>
                                <w:sz w:val="32"/>
                                <w:szCs w:val="32"/>
                              </w:rPr>
                              <w:alias w:val="Assunto"/>
                              <w:tag w:val=""/>
                              <w:id w:val="1073392669"/>
                              <w:dataBinding w:prefixMappings="xmlns:ns0='http://purl.org/dc/elements/1.1/' xmlns:ns1='http://schemas.openxmlformats.org/package/2006/metadata/core-properties' " w:xpath="/ns1:coreProperties[1]/ns0:subject[1]" w:storeItemID="{6C3C8BC8-F283-45AE-878A-BAB7291924A1}"/>
                              <w:text/>
                            </w:sdtPr>
                            <w:sdtEndPr/>
                            <w:sdtContent>
                              <w:p w14:paraId="3F166263" w14:textId="77777777" w:rsidR="00925A18" w:rsidRPr="0037364C" w:rsidRDefault="00925A18" w:rsidP="00925A18">
                                <w:pPr>
                                  <w:pStyle w:val="Titulodocumento"/>
                                  <w:jc w:val="center"/>
                                  <w:rPr>
                                    <w:rFonts w:ascii="Segoe UI" w:hAnsi="Segoe UI" w:cs="Segoe UI"/>
                                    <w:b w:val="0"/>
                                    <w:color w:val="1D1B11" w:themeColor="background2" w:themeShade="1A"/>
                                    <w:sz w:val="32"/>
                                    <w:szCs w:val="32"/>
                                  </w:rPr>
                                </w:pPr>
                                <w:r>
                                  <w:rPr>
                                    <w:rFonts w:ascii="Segoe UI" w:hAnsi="Segoe UI" w:cs="Segoe UI"/>
                                    <w:b w:val="0"/>
                                    <w:color w:val="1D1B11" w:themeColor="background2" w:themeShade="1A"/>
                                    <w:sz w:val="32"/>
                                    <w:szCs w:val="32"/>
                                    <w:lang w:val="pt-PT"/>
                                  </w:rPr>
                                  <w:t xml:space="preserve">Versão </w:t>
                                </w:r>
                                <w:r w:rsidR="00CB47D7">
                                  <w:rPr>
                                    <w:rFonts w:ascii="Segoe UI" w:hAnsi="Segoe UI" w:cs="Segoe UI"/>
                                    <w:b w:val="0"/>
                                    <w:color w:val="1D1B11" w:themeColor="background2" w:themeShade="1A"/>
                                    <w:sz w:val="32"/>
                                    <w:szCs w:val="32"/>
                                    <w:lang w:val="pt-PT"/>
                                  </w:rPr>
                                  <w:t>1</w:t>
                                </w:r>
                              </w:p>
                            </w:sdtContent>
                          </w:sdt>
                          <w:p w14:paraId="58C935DF" w14:textId="77777777" w:rsidR="00925A18" w:rsidRPr="0037364C" w:rsidRDefault="00925A18" w:rsidP="00925A18">
                            <w:pPr>
                              <w:pStyle w:val="Titulodocumento"/>
                              <w:jc w:val="right"/>
                              <w:rPr>
                                <w:rFonts w:ascii="Segoe UI" w:hAnsi="Segoe UI" w:cs="Segoe UI"/>
                                <w:b w:val="0"/>
                                <w:color w:val="1D1B11" w:themeColor="background2" w:themeShade="1A"/>
                                <w:sz w:val="32"/>
                                <w:szCs w:val="32"/>
                              </w:rPr>
                            </w:pPr>
                          </w:p>
                          <w:p w14:paraId="3A2497E9" w14:textId="77777777" w:rsidR="00925A18" w:rsidRPr="0037364C" w:rsidRDefault="00925A18" w:rsidP="00925A18">
                            <w:pPr>
                              <w:pStyle w:val="Sumrio1"/>
                              <w:jc w:val="right"/>
                              <w:rPr>
                                <w:rFonts w:ascii="Segoe UI" w:hAnsi="Segoe UI" w:cs="Segoe UI"/>
                                <w:color w:val="1D1B11" w:themeColor="background2" w:themeShade="1A"/>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D8E91" id="_x0000_s1027" type="#_x0000_t202" style="position:absolute;left:0;text-align:left;margin-left:-54.4pt;margin-top:15.5pt;width:559.25pt;height:4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" stroked="f">
                <v:textbox>
                  <w:txbxContent>
                    <w:sdt>
                      <w:sdtPr>
                        <w:rPr>
                          <w:rFonts w:ascii="Segoe UI" w:hAnsi="Segoe UI" w:cs="Segoe UI"/>
                          <w:b w:val="0"/>
                          <w:color w:val="1D1B11" w:themeColor="background2" w:themeShade="1A"/>
                          <w:sz w:val="32"/>
                          <w:szCs w:val="32"/>
                        </w:rPr>
                        <w:alias w:val="Assunto"/>
                        <w:tag w:val=""/>
                        <w:id w:val="1073392669"/>
                        <w:dataBinding w:prefixMappings="xmlns:ns0='http://purl.org/dc/elements/1.1/' xmlns:ns1='http://schemas.openxmlformats.org/package/2006/metadata/core-properties' " w:xpath="/ns1:coreProperties[1]/ns0:subject[1]" w:storeItemID="{6C3C8BC8-F283-45AE-878A-BAB7291924A1}"/>
                        <w:text/>
                      </w:sdtPr>
                      <w:sdtEndPr/>
                      <w:sdtContent>
                        <w:p w14:paraId="3F166263" w14:textId="77777777" w:rsidR="00925A18" w:rsidRPr="0037364C" w:rsidRDefault="00925A18" w:rsidP="00925A18">
                          <w:pPr>
                            <w:pStyle w:val="Titulodocumento"/>
                            <w:jc w:val="center"/>
                            <w:rPr>
                              <w:rFonts w:ascii="Segoe UI" w:hAnsi="Segoe UI" w:cs="Segoe UI"/>
                              <w:b w:val="0"/>
                              <w:color w:val="1D1B11" w:themeColor="background2" w:themeShade="1A"/>
                              <w:sz w:val="32"/>
                              <w:szCs w:val="32"/>
                            </w:rPr>
                          </w:pPr>
                          <w:r>
                            <w:rPr>
                              <w:rFonts w:ascii="Segoe UI" w:hAnsi="Segoe UI" w:cs="Segoe UI"/>
                              <w:b w:val="0"/>
                              <w:color w:val="1D1B11" w:themeColor="background2" w:themeShade="1A"/>
                              <w:sz w:val="32"/>
                              <w:szCs w:val="32"/>
                              <w:lang w:val="pt-PT"/>
                            </w:rPr>
                            <w:t xml:space="preserve">Versão </w:t>
                          </w:r>
                          <w:r w:rsidR="00CB47D7">
                            <w:rPr>
                              <w:rFonts w:ascii="Segoe UI" w:hAnsi="Segoe UI" w:cs="Segoe UI"/>
                              <w:b w:val="0"/>
                              <w:color w:val="1D1B11" w:themeColor="background2" w:themeShade="1A"/>
                              <w:sz w:val="32"/>
                              <w:szCs w:val="32"/>
                              <w:lang w:val="pt-PT"/>
                            </w:rPr>
                            <w:t>1</w:t>
                          </w:r>
                        </w:p>
                      </w:sdtContent>
                    </w:sdt>
                    <w:p w14:paraId="58C935DF" w14:textId="77777777" w:rsidR="00925A18" w:rsidRPr="0037364C" w:rsidRDefault="00925A18" w:rsidP="00925A18">
                      <w:pPr>
                        <w:pStyle w:val="Titulodocumento"/>
                        <w:jc w:val="right"/>
                        <w:rPr>
                          <w:rFonts w:ascii="Segoe UI" w:hAnsi="Segoe UI" w:cs="Segoe UI"/>
                          <w:b w:val="0"/>
                          <w:color w:val="1D1B11" w:themeColor="background2" w:themeShade="1A"/>
                          <w:sz w:val="32"/>
                          <w:szCs w:val="32"/>
                        </w:rPr>
                      </w:pPr>
                    </w:p>
                    <w:p w14:paraId="3A2497E9" w14:textId="77777777" w:rsidR="00925A18" w:rsidRPr="0037364C" w:rsidRDefault="00925A18" w:rsidP="00925A18">
                      <w:pPr>
                        <w:pStyle w:val="Sumrio1"/>
                        <w:jc w:val="right"/>
                        <w:rPr>
                          <w:rFonts w:ascii="Segoe UI" w:hAnsi="Segoe UI" w:cs="Segoe UI"/>
                          <w:color w:val="1D1B11" w:themeColor="background2" w:themeShade="1A"/>
                          <w:sz w:val="32"/>
                          <w:szCs w:val="32"/>
                        </w:rPr>
                      </w:pPr>
                    </w:p>
                  </w:txbxContent>
                </v:textbox>
              </v:shape>
            </w:pict>
          </mc:Fallback>
        </mc:AlternateContent>
      </w:r>
    </w:p>
    <w:p w14:paraId="4241168C" w14:textId="77777777" w:rsidR="00925A18" w:rsidRPr="00264EFB" w:rsidRDefault="00925A18" w:rsidP="00925A18"/>
    <w:p w14:paraId="560ABFD1" w14:textId="77777777" w:rsidR="00925A18" w:rsidRPr="00264EFB" w:rsidRDefault="00925A18" w:rsidP="00925A18"/>
    <w:p w14:paraId="756DA64A" w14:textId="77777777" w:rsidR="00925A18" w:rsidRPr="00264EFB" w:rsidRDefault="00925A18" w:rsidP="00925A18"/>
    <w:p w14:paraId="0A915E45" w14:textId="77777777" w:rsidR="00925A18" w:rsidRPr="00264EFB" w:rsidRDefault="00925A18" w:rsidP="00925A18"/>
    <w:p w14:paraId="05DA3A70" w14:textId="77777777" w:rsidR="00925A18" w:rsidRPr="00264EFB" w:rsidRDefault="00925A18" w:rsidP="00925A18"/>
    <w:p w14:paraId="20008519" w14:textId="77777777" w:rsidR="00925A18" w:rsidRPr="00264EFB" w:rsidRDefault="00925A18" w:rsidP="00925A18"/>
    <w:p w14:paraId="4EFEE294" w14:textId="77777777" w:rsidR="00925A18" w:rsidRPr="00264EFB" w:rsidRDefault="00925A18" w:rsidP="00925A18"/>
    <w:p w14:paraId="23472115" w14:textId="77777777" w:rsidR="00925A18" w:rsidRPr="00264EFB" w:rsidRDefault="00925A18" w:rsidP="00925A18"/>
    <w:p w14:paraId="7ACCE9E2" w14:textId="77777777" w:rsidR="00925A18" w:rsidRPr="00264EFB" w:rsidRDefault="00925A18" w:rsidP="00925A18"/>
    <w:p w14:paraId="22357957" w14:textId="77777777" w:rsidR="00925A18" w:rsidRPr="00264EFB" w:rsidRDefault="00925A18" w:rsidP="00925A18"/>
    <w:p w14:paraId="787CCA5B" w14:textId="77777777" w:rsidR="00925A18" w:rsidRPr="00264EFB" w:rsidRDefault="00925A18" w:rsidP="00925A18"/>
    <w:p w14:paraId="666BF766" w14:textId="77777777" w:rsidR="00925A18" w:rsidRPr="00264EFB" w:rsidRDefault="00925A18" w:rsidP="00925A18"/>
    <w:p w14:paraId="56FEE516" w14:textId="77777777" w:rsidR="00925A18" w:rsidRPr="00264EFB" w:rsidRDefault="00925A18" w:rsidP="00925A18"/>
    <w:p w14:paraId="0BA75F74" w14:textId="77777777" w:rsidR="00925A18" w:rsidRPr="00264EFB" w:rsidRDefault="00925A18" w:rsidP="00925A18"/>
    <w:p w14:paraId="2F058C2E" w14:textId="77777777" w:rsidR="00925A18" w:rsidRPr="00264EFB" w:rsidRDefault="00925A18" w:rsidP="00925A18"/>
    <w:p w14:paraId="02DF8C8B" w14:textId="77777777" w:rsidR="00925A18" w:rsidRPr="00264EFB" w:rsidRDefault="00925A18" w:rsidP="00925A18"/>
    <w:p w14:paraId="551F5D14" w14:textId="77777777" w:rsidR="00925A18" w:rsidRPr="00264EFB" w:rsidRDefault="00925A18" w:rsidP="00925A18"/>
    <w:p w14:paraId="2F42A508" w14:textId="77777777" w:rsidR="00925A18" w:rsidRDefault="00925A18" w:rsidP="00925A18">
      <w:pPr>
        <w:tabs>
          <w:tab w:val="left" w:pos="3700"/>
        </w:tabs>
      </w:pPr>
    </w:p>
    <w:p w14:paraId="2AC1E971" w14:textId="77777777" w:rsidR="00925A18" w:rsidRPr="00264EFB" w:rsidRDefault="00925A18" w:rsidP="00925A18">
      <w:pPr>
        <w:tabs>
          <w:tab w:val="left" w:pos="3700"/>
        </w:tabs>
        <w:sectPr w:rsidR="00925A18" w:rsidRPr="00264EFB">
          <w:headerReference w:type="first" r:id="rId11"/>
          <w:footerReference w:type="first" r:id="rId12"/>
          <w:pgSz w:w="11907" w:h="16840" w:code="9"/>
          <w:pgMar w:top="851" w:right="851" w:bottom="851" w:left="1418" w:header="851" w:footer="851" w:gutter="0"/>
          <w:cols w:space="708"/>
          <w:docGrid w:linePitch="360"/>
        </w:sectPr>
      </w:pPr>
      <w:r>
        <w:rPr>
          <w:noProof/>
          <w:lang w:val="pt-PT" w:eastAsia="pt-PT"/>
        </w:rPr>
        <mc:AlternateContent>
          <mc:Choice Requires="wps">
            <w:drawing>
              <wp:anchor distT="0" distB="0" distL="114300" distR="114300" simplePos="0" relativeHeight="251664384" behindDoc="0" locked="0" layoutInCell="1" allowOverlap="1" wp14:anchorId="1AF3AF07" wp14:editId="118E56EB">
                <wp:simplePos x="0" y="0"/>
                <wp:positionH relativeFrom="column">
                  <wp:posOffset>-751205</wp:posOffset>
                </wp:positionH>
                <wp:positionV relativeFrom="paragraph">
                  <wp:posOffset>292100</wp:posOffset>
                </wp:positionV>
                <wp:extent cx="7269480" cy="426085"/>
                <wp:effectExtent l="0" t="0" r="762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9480" cy="426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Segoe UI" w:hAnsi="Segoe UI" w:cs="Segoe UI"/>
                                <w:color w:val="1D1B11" w:themeColor="background2" w:themeShade="1A"/>
                                <w:sz w:val="40"/>
                                <w:lang w:val="es-ES"/>
                              </w:rPr>
                              <w:alias w:val="Gestor"/>
                              <w:tag w:val=""/>
                              <w:id w:val="-2105568354"/>
                              <w:dataBinding w:prefixMappings="xmlns:ns0='http://schemas.openxmlformats.org/officeDocument/2006/extended-properties' " w:xpath="/ns0:Properties[1]/ns0:Manager[1]" w:storeItemID="{6668398D-A668-4E3E-A5EB-62B293D839F1}"/>
                              <w:text/>
                            </w:sdtPr>
                            <w:sdtEndPr/>
                            <w:sdtContent>
                              <w:p w14:paraId="634346B0" w14:textId="4218AF67" w:rsidR="00925A18" w:rsidRPr="00CB47D7" w:rsidRDefault="00CB47D7" w:rsidP="00925A18">
                                <w:pPr>
                                  <w:pStyle w:val="Titulodocumento"/>
                                  <w:jc w:val="center"/>
                                  <w:rPr>
                                    <w:rFonts w:ascii="Segoe UI" w:hAnsi="Segoe UI" w:cs="Segoe UI"/>
                                    <w:color w:val="1D1B11" w:themeColor="background2" w:themeShade="1A"/>
                                    <w:sz w:val="40"/>
                                    <w:lang w:val="es-ES"/>
                                  </w:rPr>
                                </w:pPr>
                                <w:r w:rsidRPr="00CB47D7">
                                  <w:rPr>
                                    <w:rFonts w:ascii="Segoe UI" w:hAnsi="Segoe UI" w:cs="Segoe UI"/>
                                    <w:color w:val="1D1B11" w:themeColor="background2" w:themeShade="1A"/>
                                    <w:sz w:val="40"/>
                                    <w:lang w:val="es-ES"/>
                                  </w:rPr>
                                  <w:t>JOB SEA</w:t>
                                </w:r>
                                <w:r w:rsidR="00925A18" w:rsidRPr="00CB47D7">
                                  <w:rPr>
                                    <w:rFonts w:ascii="Segoe UI" w:hAnsi="Segoe UI" w:cs="Segoe UI"/>
                                    <w:color w:val="1D1B11" w:themeColor="background2" w:themeShade="1A"/>
                                    <w:sz w:val="40"/>
                                    <w:lang w:val="es-ES"/>
                                  </w:rPr>
                                  <w:t xml:space="preserve"> - </w:t>
                                </w:r>
                                <w:r w:rsidRPr="00CB47D7">
                                  <w:rPr>
                                    <w:rFonts w:ascii="Segoe UI" w:hAnsi="Segoe UI" w:cs="Segoe UI"/>
                                    <w:color w:val="1D1B11" w:themeColor="background2" w:themeShade="1A"/>
                                    <w:sz w:val="40"/>
                                    <w:lang w:val="es-ES"/>
                                  </w:rPr>
                                  <w:t>MAR DE OPORTUNIDADES</w:t>
                                </w:r>
                              </w:p>
                            </w:sdtContent>
                          </w:sdt>
                          <w:p w14:paraId="26FBA9BA" w14:textId="77777777" w:rsidR="00925A18" w:rsidRPr="00CB47D7" w:rsidRDefault="00925A18" w:rsidP="00925A18">
                            <w:pPr>
                              <w:pStyle w:val="Titulodocumento"/>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F3AF07" id="_x0000_t202" coordsize="21600,21600" o:spt="202" path="m,l,21600r21600,l21600,xe">
                <v:stroke joinstyle="miter"/>
                <v:path gradientshapeok="t" o:connecttype="rect"/>
              </v:shapetype>
              <v:shape id="Text Box 4" o:spid="_x0000_s1028" type="#_x0000_t202" style="position:absolute;left:0;text-align:left;margin-left:-59.15pt;margin-top:23pt;width:572.4pt;height:3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" stroked="f">
                <v:textbox>
                  <w:txbxContent>
                    <w:sdt>
                      <w:sdtPr>
                        <w:rPr>
                          <w:rFonts w:ascii="Segoe UI" w:hAnsi="Segoe UI" w:cs="Segoe UI"/>
                          <w:color w:val="1D1B11" w:themeColor="background2" w:themeShade="1A"/>
                          <w:sz w:val="40"/>
                          <w:lang w:val="es-ES"/>
                        </w:rPr>
                        <w:alias w:val="Gestor"/>
                        <w:tag w:val=""/>
                        <w:id w:val="-2105568354"/>
                        <w:dataBinding w:prefixMappings="xmlns:ns0='http://schemas.openxmlformats.org/officeDocument/2006/extended-properties' " w:xpath="/ns0:Properties[1]/ns0:Manager[1]" w:storeItemID="{6668398D-A668-4E3E-A5EB-62B293D839F1}"/>
                        <w:text/>
                      </w:sdtPr>
                      <w:sdtEndPr/>
                      <w:sdtContent>
                        <w:p w14:paraId="634346B0" w14:textId="4218AF67" w:rsidR="00925A18" w:rsidRPr="00CB47D7" w:rsidRDefault="00CB47D7" w:rsidP="00925A18">
                          <w:pPr>
                            <w:pStyle w:val="Titulodocumento"/>
                            <w:jc w:val="center"/>
                            <w:rPr>
                              <w:rFonts w:ascii="Segoe UI" w:hAnsi="Segoe UI" w:cs="Segoe UI"/>
                              <w:color w:val="1D1B11" w:themeColor="background2" w:themeShade="1A"/>
                              <w:sz w:val="40"/>
                              <w:lang w:val="es-ES"/>
                            </w:rPr>
                          </w:pPr>
                          <w:r w:rsidRPr="00CB47D7">
                            <w:rPr>
                              <w:rFonts w:ascii="Segoe UI" w:hAnsi="Segoe UI" w:cs="Segoe UI"/>
                              <w:color w:val="1D1B11" w:themeColor="background2" w:themeShade="1A"/>
                              <w:sz w:val="40"/>
                              <w:lang w:val="es-ES"/>
                            </w:rPr>
                            <w:t>JOB SEA</w:t>
                          </w:r>
                          <w:r w:rsidR="00925A18" w:rsidRPr="00CB47D7">
                            <w:rPr>
                              <w:rFonts w:ascii="Segoe UI" w:hAnsi="Segoe UI" w:cs="Segoe UI"/>
                              <w:color w:val="1D1B11" w:themeColor="background2" w:themeShade="1A"/>
                              <w:sz w:val="40"/>
                              <w:lang w:val="es-ES"/>
                            </w:rPr>
                            <w:t xml:space="preserve"> - </w:t>
                          </w:r>
                          <w:r w:rsidRPr="00CB47D7">
                            <w:rPr>
                              <w:rFonts w:ascii="Segoe UI" w:hAnsi="Segoe UI" w:cs="Segoe UI"/>
                              <w:color w:val="1D1B11" w:themeColor="background2" w:themeShade="1A"/>
                              <w:sz w:val="40"/>
                              <w:lang w:val="es-ES"/>
                            </w:rPr>
                            <w:t>MAR DE OPORTUNIDADES</w:t>
                          </w:r>
                        </w:p>
                      </w:sdtContent>
                    </w:sdt>
                    <w:p w14:paraId="26FBA9BA" w14:textId="77777777" w:rsidR="00925A18" w:rsidRPr="00CB47D7" w:rsidRDefault="00925A18" w:rsidP="00925A18">
                      <w:pPr>
                        <w:pStyle w:val="Titulodocumento"/>
                        <w:rPr>
                          <w:lang w:val="es-ES"/>
                        </w:rPr>
                      </w:pPr>
                    </w:p>
                  </w:txbxContent>
                </v:textbox>
              </v:shape>
            </w:pict>
          </mc:Fallback>
        </mc:AlternateContent>
      </w:r>
    </w:p>
    <w:p w14:paraId="6C255D1A" w14:textId="77777777" w:rsidR="00A94162" w:rsidRDefault="00A94162">
      <w:pPr>
        <w:pStyle w:val="Ttulo"/>
        <w:jc w:val="center"/>
      </w:pPr>
      <w:r>
        <w:lastRenderedPageBreak/>
        <w:t>Histórico de Revisões</w:t>
      </w:r>
    </w:p>
    <w:tbl>
      <w:tblPr>
        <w:tblW w:w="97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1080"/>
        <w:gridCol w:w="4680"/>
        <w:gridCol w:w="2410"/>
      </w:tblGrid>
      <w:tr w:rsidR="00925A18" w14:paraId="2912A057" w14:textId="77777777" w:rsidTr="00CB47D7">
        <w:trPr>
          <w:trHeight w:val="284"/>
        </w:trPr>
        <w:tc>
          <w:tcPr>
            <w:tcW w:w="1550" w:type="dxa"/>
            <w:shd w:val="clear" w:color="auto" w:fill="C00000"/>
          </w:tcPr>
          <w:p w14:paraId="7071B277" w14:textId="77777777" w:rsidR="00925A18" w:rsidRPr="0037364C" w:rsidRDefault="00925A18" w:rsidP="00CB47D7">
            <w:pPr>
              <w:jc w:val="center"/>
              <w:rPr>
                <w:rFonts w:ascii="Segoe UI" w:hAnsi="Segoe UI" w:cs="Segoe UI"/>
                <w:b/>
                <w:bCs/>
                <w:color w:val="FFFFFF" w:themeColor="background1"/>
                <w:sz w:val="24"/>
              </w:rPr>
            </w:pPr>
            <w:r w:rsidRPr="0037364C">
              <w:rPr>
                <w:rFonts w:ascii="Segoe UI" w:hAnsi="Segoe UI" w:cs="Segoe UI"/>
                <w:b/>
                <w:bCs/>
                <w:color w:val="FFFFFF" w:themeColor="background1"/>
                <w:sz w:val="24"/>
              </w:rPr>
              <w:t>Data</w:t>
            </w:r>
          </w:p>
        </w:tc>
        <w:tc>
          <w:tcPr>
            <w:tcW w:w="1080" w:type="dxa"/>
            <w:shd w:val="clear" w:color="auto" w:fill="C00000"/>
          </w:tcPr>
          <w:p w14:paraId="54D88188" w14:textId="77777777" w:rsidR="00925A18" w:rsidRPr="0037364C" w:rsidRDefault="00925A18" w:rsidP="00CB47D7">
            <w:pPr>
              <w:jc w:val="center"/>
              <w:rPr>
                <w:rFonts w:ascii="Segoe UI" w:hAnsi="Segoe UI" w:cs="Segoe UI"/>
                <w:b/>
                <w:bCs/>
                <w:color w:val="FFFFFF" w:themeColor="background1"/>
                <w:sz w:val="24"/>
              </w:rPr>
            </w:pPr>
            <w:r w:rsidRPr="0037364C">
              <w:rPr>
                <w:rFonts w:ascii="Segoe UI" w:hAnsi="Segoe UI" w:cs="Segoe UI"/>
                <w:b/>
                <w:bCs/>
                <w:color w:val="FFFFFF" w:themeColor="background1"/>
                <w:sz w:val="24"/>
              </w:rPr>
              <w:t>Versão</w:t>
            </w:r>
          </w:p>
        </w:tc>
        <w:tc>
          <w:tcPr>
            <w:tcW w:w="4680" w:type="dxa"/>
            <w:shd w:val="clear" w:color="auto" w:fill="C00000"/>
          </w:tcPr>
          <w:p w14:paraId="10EE1374" w14:textId="77777777" w:rsidR="00925A18" w:rsidRPr="0037364C" w:rsidRDefault="00925A18" w:rsidP="00CB47D7">
            <w:pPr>
              <w:jc w:val="center"/>
              <w:rPr>
                <w:rFonts w:ascii="Segoe UI" w:hAnsi="Segoe UI" w:cs="Segoe UI"/>
                <w:b/>
                <w:bCs/>
                <w:color w:val="FFFFFF" w:themeColor="background1"/>
                <w:sz w:val="24"/>
              </w:rPr>
            </w:pPr>
            <w:r w:rsidRPr="0037364C">
              <w:rPr>
                <w:rFonts w:ascii="Segoe UI" w:hAnsi="Segoe UI" w:cs="Segoe UI"/>
                <w:b/>
                <w:bCs/>
                <w:color w:val="FFFFFF" w:themeColor="background1"/>
                <w:sz w:val="24"/>
              </w:rPr>
              <w:t>Descrição</w:t>
            </w:r>
          </w:p>
        </w:tc>
        <w:tc>
          <w:tcPr>
            <w:tcW w:w="2410" w:type="dxa"/>
            <w:shd w:val="clear" w:color="auto" w:fill="C00000"/>
          </w:tcPr>
          <w:p w14:paraId="186D02D7" w14:textId="77777777" w:rsidR="00925A18" w:rsidRPr="0037364C" w:rsidRDefault="00925A18" w:rsidP="00CB47D7">
            <w:pPr>
              <w:jc w:val="center"/>
              <w:rPr>
                <w:rFonts w:ascii="Segoe UI" w:hAnsi="Segoe UI" w:cs="Segoe UI"/>
                <w:b/>
                <w:bCs/>
                <w:color w:val="FFFFFF" w:themeColor="background1"/>
                <w:sz w:val="24"/>
              </w:rPr>
            </w:pPr>
            <w:r w:rsidRPr="0037364C">
              <w:rPr>
                <w:rFonts w:ascii="Segoe UI" w:hAnsi="Segoe UI" w:cs="Segoe UI"/>
                <w:b/>
                <w:bCs/>
                <w:color w:val="FFFFFF" w:themeColor="background1"/>
                <w:sz w:val="24"/>
              </w:rPr>
              <w:t>Autor</w:t>
            </w:r>
          </w:p>
        </w:tc>
      </w:tr>
      <w:tr w:rsidR="00925A18" w14:paraId="6FEAB8FB" w14:textId="77777777" w:rsidTr="00CB47D7">
        <w:trPr>
          <w:trHeight w:val="284"/>
        </w:trPr>
        <w:tc>
          <w:tcPr>
            <w:tcW w:w="1550" w:type="dxa"/>
          </w:tcPr>
          <w:p w14:paraId="4A9DDFDA" w14:textId="2153665A" w:rsidR="00925A18" w:rsidRPr="0034044F" w:rsidRDefault="00CB47D7" w:rsidP="00CB47D7">
            <w:pPr>
              <w:pStyle w:val="Instruo"/>
              <w:rPr>
                <w:i w:val="0"/>
                <w:iCs/>
                <w:color w:val="auto"/>
              </w:rPr>
            </w:pPr>
            <w:r w:rsidRPr="0034044F">
              <w:rPr>
                <w:i w:val="0"/>
                <w:iCs/>
                <w:color w:val="auto"/>
              </w:rPr>
              <w:t>1</w:t>
            </w:r>
            <w:r w:rsidR="004D5A01">
              <w:rPr>
                <w:i w:val="0"/>
                <w:iCs/>
                <w:color w:val="auto"/>
              </w:rPr>
              <w:t>4</w:t>
            </w:r>
            <w:r w:rsidRPr="0034044F">
              <w:rPr>
                <w:i w:val="0"/>
                <w:iCs/>
                <w:color w:val="auto"/>
              </w:rPr>
              <w:t>/11/2020</w:t>
            </w:r>
          </w:p>
          <w:p w14:paraId="25A19B85" w14:textId="77777777" w:rsidR="00925A18" w:rsidRPr="0034044F" w:rsidRDefault="00925A18" w:rsidP="00CB47D7">
            <w:pPr>
              <w:pStyle w:val="Instruo"/>
              <w:rPr>
                <w:i w:val="0"/>
                <w:iCs/>
                <w:color w:val="auto"/>
              </w:rPr>
            </w:pPr>
          </w:p>
        </w:tc>
        <w:tc>
          <w:tcPr>
            <w:tcW w:w="1080" w:type="dxa"/>
          </w:tcPr>
          <w:p w14:paraId="43D7F151" w14:textId="4B008419" w:rsidR="00925A18" w:rsidRPr="0034044F" w:rsidRDefault="00CB47D7" w:rsidP="00CB47D7">
            <w:pPr>
              <w:pStyle w:val="Instruo"/>
              <w:rPr>
                <w:i w:val="0"/>
                <w:iCs/>
                <w:color w:val="auto"/>
              </w:rPr>
            </w:pPr>
            <w:r w:rsidRPr="0034044F">
              <w:rPr>
                <w:i w:val="0"/>
                <w:iCs/>
                <w:color w:val="auto"/>
              </w:rPr>
              <w:t>1</w:t>
            </w:r>
          </w:p>
        </w:tc>
        <w:tc>
          <w:tcPr>
            <w:tcW w:w="4680" w:type="dxa"/>
          </w:tcPr>
          <w:p w14:paraId="4E518C83" w14:textId="3C472830" w:rsidR="00925A18" w:rsidRPr="0034044F" w:rsidRDefault="004D5A01" w:rsidP="00CB47D7">
            <w:pPr>
              <w:pStyle w:val="Instruo"/>
              <w:rPr>
                <w:i w:val="0"/>
                <w:iCs/>
                <w:color w:val="auto"/>
              </w:rPr>
            </w:pPr>
            <w:r>
              <w:rPr>
                <w:i w:val="0"/>
                <w:iCs/>
                <w:color w:val="auto"/>
              </w:rPr>
              <w:t>Termo de Abertura do Projeto</w:t>
            </w:r>
          </w:p>
        </w:tc>
        <w:tc>
          <w:tcPr>
            <w:tcW w:w="2410" w:type="dxa"/>
          </w:tcPr>
          <w:p w14:paraId="2988607F" w14:textId="11AB27CA" w:rsidR="00925A18" w:rsidRPr="0034044F" w:rsidRDefault="00CB47D7" w:rsidP="00CB47D7">
            <w:pPr>
              <w:pStyle w:val="Instruo"/>
              <w:rPr>
                <w:i w:val="0"/>
                <w:iCs/>
                <w:color w:val="auto"/>
              </w:rPr>
            </w:pPr>
            <w:r w:rsidRPr="0034044F">
              <w:rPr>
                <w:i w:val="0"/>
                <w:iCs/>
                <w:color w:val="auto"/>
              </w:rPr>
              <w:t>Aluisio José Galvão dos Santos</w:t>
            </w:r>
          </w:p>
        </w:tc>
      </w:tr>
    </w:tbl>
    <w:p w14:paraId="39925F5D" w14:textId="77777777" w:rsidR="00A94162" w:rsidRDefault="00A94162"/>
    <w:p w14:paraId="3F61479B" w14:textId="77777777" w:rsidR="00A94162" w:rsidRDefault="00A94162">
      <w:pPr>
        <w:pStyle w:val="Ttulo"/>
      </w:pPr>
      <w:r>
        <w:br w:type="page"/>
      </w:r>
      <w:r>
        <w:lastRenderedPageBreak/>
        <w:t>SUMÁRIO</w:t>
      </w:r>
    </w:p>
    <w:p w14:paraId="1204D077" w14:textId="77777777" w:rsidR="00AE237E" w:rsidRDefault="00A94162">
      <w:pPr>
        <w:pStyle w:val="Sumrio1"/>
        <w:rPr>
          <w:rFonts w:asciiTheme="minorHAnsi" w:eastAsiaTheme="minorEastAsia" w:hAnsiTheme="minorHAnsi" w:cstheme="minorBidi"/>
          <w:bCs w:val="0"/>
          <w:caps w:val="0"/>
          <w:sz w:val="22"/>
          <w:szCs w:val="22"/>
          <w:lang w:eastAsia="pt-BR"/>
        </w:rPr>
      </w:pPr>
      <w:r>
        <w:rPr>
          <w:b/>
          <w:bCs w:val="0"/>
        </w:rPr>
        <w:fldChar w:fldCharType="begin"/>
      </w:r>
      <w:r>
        <w:rPr>
          <w:b/>
          <w:bCs w:val="0"/>
        </w:rPr>
        <w:instrText xml:space="preserve"> TOC \o "1-3" \h \z </w:instrText>
      </w:r>
      <w:r>
        <w:rPr>
          <w:b/>
          <w:bCs w:val="0"/>
        </w:rPr>
        <w:fldChar w:fldCharType="separate"/>
      </w:r>
      <w:hyperlink w:anchor="_Toc485810484" w:history="1">
        <w:r w:rsidR="00AE237E" w:rsidRPr="00EE3D13">
          <w:rPr>
            <w:rStyle w:val="Hyperlink"/>
          </w:rPr>
          <w:t>1. Introdução</w:t>
        </w:r>
        <w:r w:rsidR="00AE237E">
          <w:rPr>
            <w:webHidden/>
          </w:rPr>
          <w:tab/>
        </w:r>
        <w:r w:rsidR="00AE237E">
          <w:rPr>
            <w:webHidden/>
          </w:rPr>
          <w:fldChar w:fldCharType="begin"/>
        </w:r>
        <w:r w:rsidR="00AE237E">
          <w:rPr>
            <w:webHidden/>
          </w:rPr>
          <w:instrText xml:space="preserve"> PAGEREF _Toc485810484 \h </w:instrText>
        </w:r>
        <w:r w:rsidR="00AE237E">
          <w:rPr>
            <w:webHidden/>
          </w:rPr>
        </w:r>
        <w:r w:rsidR="00AE237E">
          <w:rPr>
            <w:webHidden/>
          </w:rPr>
          <w:fldChar w:fldCharType="separate"/>
        </w:r>
        <w:r w:rsidR="00AE237E">
          <w:rPr>
            <w:webHidden/>
          </w:rPr>
          <w:t>4</w:t>
        </w:r>
        <w:r w:rsidR="00AE237E">
          <w:rPr>
            <w:webHidden/>
          </w:rPr>
          <w:fldChar w:fldCharType="end"/>
        </w:r>
      </w:hyperlink>
    </w:p>
    <w:p w14:paraId="5DBE1FD3" w14:textId="77777777" w:rsidR="00AE237E" w:rsidRDefault="00545832">
      <w:pPr>
        <w:pStyle w:val="Sumrio2"/>
        <w:rPr>
          <w:rFonts w:asciiTheme="minorHAnsi" w:eastAsiaTheme="minorEastAsia" w:hAnsiTheme="minorHAnsi" w:cstheme="minorBidi"/>
          <w:bCs w:val="0"/>
          <w:sz w:val="22"/>
          <w:szCs w:val="22"/>
          <w:lang w:eastAsia="pt-BR"/>
        </w:rPr>
      </w:pPr>
      <w:hyperlink w:anchor="_Toc485810485" w:history="1">
        <w:r w:rsidR="00AE237E" w:rsidRPr="00EE3D13">
          <w:rPr>
            <w:rStyle w:val="Hyperlink"/>
          </w:rPr>
          <w:t>1.1. Referências</w:t>
        </w:r>
        <w:r w:rsidR="00AE237E">
          <w:rPr>
            <w:webHidden/>
          </w:rPr>
          <w:tab/>
        </w:r>
        <w:r w:rsidR="00AE237E">
          <w:rPr>
            <w:webHidden/>
          </w:rPr>
          <w:fldChar w:fldCharType="begin"/>
        </w:r>
        <w:r w:rsidR="00AE237E">
          <w:rPr>
            <w:webHidden/>
          </w:rPr>
          <w:instrText xml:space="preserve"> PAGEREF _Toc485810485 \h </w:instrText>
        </w:r>
        <w:r w:rsidR="00AE237E">
          <w:rPr>
            <w:webHidden/>
          </w:rPr>
        </w:r>
        <w:r w:rsidR="00AE237E">
          <w:rPr>
            <w:webHidden/>
          </w:rPr>
          <w:fldChar w:fldCharType="separate"/>
        </w:r>
        <w:r w:rsidR="00AE237E">
          <w:rPr>
            <w:webHidden/>
          </w:rPr>
          <w:t>4</w:t>
        </w:r>
        <w:r w:rsidR="00AE237E">
          <w:rPr>
            <w:webHidden/>
          </w:rPr>
          <w:fldChar w:fldCharType="end"/>
        </w:r>
      </w:hyperlink>
    </w:p>
    <w:p w14:paraId="61D7BD23" w14:textId="77777777" w:rsidR="00AE237E" w:rsidRDefault="00545832">
      <w:pPr>
        <w:pStyle w:val="Sumrio1"/>
        <w:rPr>
          <w:rFonts w:asciiTheme="minorHAnsi" w:eastAsiaTheme="minorEastAsia" w:hAnsiTheme="minorHAnsi" w:cstheme="minorBidi"/>
          <w:bCs w:val="0"/>
          <w:caps w:val="0"/>
          <w:sz w:val="22"/>
          <w:szCs w:val="22"/>
          <w:lang w:eastAsia="pt-BR"/>
        </w:rPr>
      </w:pPr>
      <w:hyperlink w:anchor="_Toc485810486" w:history="1">
        <w:r w:rsidR="00AE237E" w:rsidRPr="00EE3D13">
          <w:rPr>
            <w:rStyle w:val="Hyperlink"/>
          </w:rPr>
          <w:t>2. Objetivos do Projeto</w:t>
        </w:r>
        <w:r w:rsidR="00AE237E">
          <w:rPr>
            <w:webHidden/>
          </w:rPr>
          <w:tab/>
        </w:r>
        <w:r w:rsidR="00AE237E">
          <w:rPr>
            <w:webHidden/>
          </w:rPr>
          <w:fldChar w:fldCharType="begin"/>
        </w:r>
        <w:r w:rsidR="00AE237E">
          <w:rPr>
            <w:webHidden/>
          </w:rPr>
          <w:instrText xml:space="preserve"> PAGEREF _Toc485810486 \h </w:instrText>
        </w:r>
        <w:r w:rsidR="00AE237E">
          <w:rPr>
            <w:webHidden/>
          </w:rPr>
        </w:r>
        <w:r w:rsidR="00AE237E">
          <w:rPr>
            <w:webHidden/>
          </w:rPr>
          <w:fldChar w:fldCharType="separate"/>
        </w:r>
        <w:r w:rsidR="00AE237E">
          <w:rPr>
            <w:webHidden/>
          </w:rPr>
          <w:t>4</w:t>
        </w:r>
        <w:r w:rsidR="00AE237E">
          <w:rPr>
            <w:webHidden/>
          </w:rPr>
          <w:fldChar w:fldCharType="end"/>
        </w:r>
      </w:hyperlink>
    </w:p>
    <w:p w14:paraId="2C7FDF9A" w14:textId="77777777" w:rsidR="00AE237E" w:rsidRDefault="00545832">
      <w:pPr>
        <w:pStyle w:val="Sumrio1"/>
        <w:rPr>
          <w:rFonts w:asciiTheme="minorHAnsi" w:eastAsiaTheme="minorEastAsia" w:hAnsiTheme="minorHAnsi" w:cstheme="minorBidi"/>
          <w:bCs w:val="0"/>
          <w:caps w:val="0"/>
          <w:sz w:val="22"/>
          <w:szCs w:val="22"/>
          <w:lang w:eastAsia="pt-BR"/>
        </w:rPr>
      </w:pPr>
      <w:hyperlink w:anchor="_Toc485810487" w:history="1">
        <w:r w:rsidR="00AE237E" w:rsidRPr="00EE3D13">
          <w:rPr>
            <w:rStyle w:val="Hyperlink"/>
          </w:rPr>
          <w:t>3. SOLICITANTE</w:t>
        </w:r>
        <w:r w:rsidR="00AE237E">
          <w:rPr>
            <w:webHidden/>
          </w:rPr>
          <w:tab/>
        </w:r>
        <w:r w:rsidR="00AE237E">
          <w:rPr>
            <w:webHidden/>
          </w:rPr>
          <w:fldChar w:fldCharType="begin"/>
        </w:r>
        <w:r w:rsidR="00AE237E">
          <w:rPr>
            <w:webHidden/>
          </w:rPr>
          <w:instrText xml:space="preserve"> PAGEREF _Toc485810487 \h </w:instrText>
        </w:r>
        <w:r w:rsidR="00AE237E">
          <w:rPr>
            <w:webHidden/>
          </w:rPr>
        </w:r>
        <w:r w:rsidR="00AE237E">
          <w:rPr>
            <w:webHidden/>
          </w:rPr>
          <w:fldChar w:fldCharType="separate"/>
        </w:r>
        <w:r w:rsidR="00AE237E">
          <w:rPr>
            <w:webHidden/>
          </w:rPr>
          <w:t>4</w:t>
        </w:r>
        <w:r w:rsidR="00AE237E">
          <w:rPr>
            <w:webHidden/>
          </w:rPr>
          <w:fldChar w:fldCharType="end"/>
        </w:r>
      </w:hyperlink>
    </w:p>
    <w:p w14:paraId="40B1E266" w14:textId="77777777" w:rsidR="00AE237E" w:rsidRDefault="00545832">
      <w:pPr>
        <w:pStyle w:val="Sumrio1"/>
        <w:rPr>
          <w:rFonts w:asciiTheme="minorHAnsi" w:eastAsiaTheme="minorEastAsia" w:hAnsiTheme="minorHAnsi" w:cstheme="minorBidi"/>
          <w:bCs w:val="0"/>
          <w:caps w:val="0"/>
          <w:sz w:val="22"/>
          <w:szCs w:val="22"/>
          <w:lang w:eastAsia="pt-BR"/>
        </w:rPr>
      </w:pPr>
      <w:hyperlink w:anchor="_Toc485810488" w:history="1">
        <w:r w:rsidR="00AE237E" w:rsidRPr="00EE3D13">
          <w:rPr>
            <w:rStyle w:val="Hyperlink"/>
          </w:rPr>
          <w:t>4. Premissas</w:t>
        </w:r>
        <w:r w:rsidR="00AE237E">
          <w:rPr>
            <w:webHidden/>
          </w:rPr>
          <w:tab/>
        </w:r>
        <w:r w:rsidR="00AE237E">
          <w:rPr>
            <w:webHidden/>
          </w:rPr>
          <w:fldChar w:fldCharType="begin"/>
        </w:r>
        <w:r w:rsidR="00AE237E">
          <w:rPr>
            <w:webHidden/>
          </w:rPr>
          <w:instrText xml:space="preserve"> PAGEREF _Toc485810488 \h </w:instrText>
        </w:r>
        <w:r w:rsidR="00AE237E">
          <w:rPr>
            <w:webHidden/>
          </w:rPr>
        </w:r>
        <w:r w:rsidR="00AE237E">
          <w:rPr>
            <w:webHidden/>
          </w:rPr>
          <w:fldChar w:fldCharType="separate"/>
        </w:r>
        <w:r w:rsidR="00AE237E">
          <w:rPr>
            <w:webHidden/>
          </w:rPr>
          <w:t>4</w:t>
        </w:r>
        <w:r w:rsidR="00AE237E">
          <w:rPr>
            <w:webHidden/>
          </w:rPr>
          <w:fldChar w:fldCharType="end"/>
        </w:r>
      </w:hyperlink>
    </w:p>
    <w:p w14:paraId="03473987" w14:textId="77777777" w:rsidR="00AE237E" w:rsidRDefault="00545832">
      <w:pPr>
        <w:pStyle w:val="Sumrio1"/>
        <w:rPr>
          <w:rFonts w:asciiTheme="minorHAnsi" w:eastAsiaTheme="minorEastAsia" w:hAnsiTheme="minorHAnsi" w:cstheme="minorBidi"/>
          <w:bCs w:val="0"/>
          <w:caps w:val="0"/>
          <w:sz w:val="22"/>
          <w:szCs w:val="22"/>
          <w:lang w:eastAsia="pt-BR"/>
        </w:rPr>
      </w:pPr>
      <w:hyperlink w:anchor="_Toc485810489" w:history="1">
        <w:r w:rsidR="00AE237E" w:rsidRPr="00EE3D13">
          <w:rPr>
            <w:rStyle w:val="Hyperlink"/>
          </w:rPr>
          <w:t>5. Restrições</w:t>
        </w:r>
        <w:r w:rsidR="00AE237E">
          <w:rPr>
            <w:webHidden/>
          </w:rPr>
          <w:tab/>
        </w:r>
        <w:r w:rsidR="00AE237E">
          <w:rPr>
            <w:webHidden/>
          </w:rPr>
          <w:fldChar w:fldCharType="begin"/>
        </w:r>
        <w:r w:rsidR="00AE237E">
          <w:rPr>
            <w:webHidden/>
          </w:rPr>
          <w:instrText xml:space="preserve"> PAGEREF _Toc485810489 \h </w:instrText>
        </w:r>
        <w:r w:rsidR="00AE237E">
          <w:rPr>
            <w:webHidden/>
          </w:rPr>
        </w:r>
        <w:r w:rsidR="00AE237E">
          <w:rPr>
            <w:webHidden/>
          </w:rPr>
          <w:fldChar w:fldCharType="separate"/>
        </w:r>
        <w:r w:rsidR="00AE237E">
          <w:rPr>
            <w:webHidden/>
          </w:rPr>
          <w:t>4</w:t>
        </w:r>
        <w:r w:rsidR="00AE237E">
          <w:rPr>
            <w:webHidden/>
          </w:rPr>
          <w:fldChar w:fldCharType="end"/>
        </w:r>
      </w:hyperlink>
    </w:p>
    <w:p w14:paraId="5E7694AE" w14:textId="77777777" w:rsidR="00AE237E" w:rsidRDefault="00545832">
      <w:pPr>
        <w:pStyle w:val="Sumrio2"/>
        <w:rPr>
          <w:rFonts w:asciiTheme="minorHAnsi" w:eastAsiaTheme="minorEastAsia" w:hAnsiTheme="minorHAnsi" w:cstheme="minorBidi"/>
          <w:bCs w:val="0"/>
          <w:sz w:val="22"/>
          <w:szCs w:val="22"/>
          <w:lang w:eastAsia="pt-BR"/>
        </w:rPr>
      </w:pPr>
      <w:hyperlink w:anchor="_Toc485810490" w:history="1">
        <w:r w:rsidR="00AE237E" w:rsidRPr="00EE3D13">
          <w:rPr>
            <w:rStyle w:val="Hyperlink"/>
          </w:rPr>
          <w:t>5.1. Requisitos Regulamentares e Estatutários</w:t>
        </w:r>
        <w:r w:rsidR="00AE237E">
          <w:rPr>
            <w:webHidden/>
          </w:rPr>
          <w:tab/>
        </w:r>
        <w:r w:rsidR="00AE237E">
          <w:rPr>
            <w:webHidden/>
          </w:rPr>
          <w:fldChar w:fldCharType="begin"/>
        </w:r>
        <w:r w:rsidR="00AE237E">
          <w:rPr>
            <w:webHidden/>
          </w:rPr>
          <w:instrText xml:space="preserve"> PAGEREF _Toc485810490 \h </w:instrText>
        </w:r>
        <w:r w:rsidR="00AE237E">
          <w:rPr>
            <w:webHidden/>
          </w:rPr>
        </w:r>
        <w:r w:rsidR="00AE237E">
          <w:rPr>
            <w:webHidden/>
          </w:rPr>
          <w:fldChar w:fldCharType="separate"/>
        </w:r>
        <w:r w:rsidR="00AE237E">
          <w:rPr>
            <w:webHidden/>
          </w:rPr>
          <w:t>4</w:t>
        </w:r>
        <w:r w:rsidR="00AE237E">
          <w:rPr>
            <w:webHidden/>
          </w:rPr>
          <w:fldChar w:fldCharType="end"/>
        </w:r>
      </w:hyperlink>
    </w:p>
    <w:p w14:paraId="0632D09A" w14:textId="77777777" w:rsidR="00AE237E" w:rsidRDefault="00545832">
      <w:pPr>
        <w:pStyle w:val="Sumrio1"/>
        <w:rPr>
          <w:rFonts w:asciiTheme="minorHAnsi" w:eastAsiaTheme="minorEastAsia" w:hAnsiTheme="minorHAnsi" w:cstheme="minorBidi"/>
          <w:bCs w:val="0"/>
          <w:caps w:val="0"/>
          <w:sz w:val="22"/>
          <w:szCs w:val="22"/>
          <w:lang w:eastAsia="pt-BR"/>
        </w:rPr>
      </w:pPr>
      <w:hyperlink w:anchor="_Toc485810491" w:history="1">
        <w:r w:rsidR="00AE237E" w:rsidRPr="00EE3D13">
          <w:rPr>
            <w:rStyle w:val="Hyperlink"/>
          </w:rPr>
          <w:t>6. Escopo</w:t>
        </w:r>
        <w:r w:rsidR="00AE237E">
          <w:rPr>
            <w:webHidden/>
          </w:rPr>
          <w:tab/>
        </w:r>
        <w:r w:rsidR="00AE237E">
          <w:rPr>
            <w:webHidden/>
          </w:rPr>
          <w:fldChar w:fldCharType="begin"/>
        </w:r>
        <w:r w:rsidR="00AE237E">
          <w:rPr>
            <w:webHidden/>
          </w:rPr>
          <w:instrText xml:space="preserve"> PAGEREF _Toc485810491 \h </w:instrText>
        </w:r>
        <w:r w:rsidR="00AE237E">
          <w:rPr>
            <w:webHidden/>
          </w:rPr>
        </w:r>
        <w:r w:rsidR="00AE237E">
          <w:rPr>
            <w:webHidden/>
          </w:rPr>
          <w:fldChar w:fldCharType="separate"/>
        </w:r>
        <w:r w:rsidR="00AE237E">
          <w:rPr>
            <w:webHidden/>
          </w:rPr>
          <w:t>5</w:t>
        </w:r>
        <w:r w:rsidR="00AE237E">
          <w:rPr>
            <w:webHidden/>
          </w:rPr>
          <w:fldChar w:fldCharType="end"/>
        </w:r>
      </w:hyperlink>
    </w:p>
    <w:p w14:paraId="667951F3" w14:textId="77777777" w:rsidR="00AE237E" w:rsidRDefault="00545832">
      <w:pPr>
        <w:pStyle w:val="Sumrio2"/>
        <w:rPr>
          <w:rFonts w:asciiTheme="minorHAnsi" w:eastAsiaTheme="minorEastAsia" w:hAnsiTheme="minorHAnsi" w:cstheme="minorBidi"/>
          <w:bCs w:val="0"/>
          <w:sz w:val="22"/>
          <w:szCs w:val="22"/>
          <w:lang w:eastAsia="pt-BR"/>
        </w:rPr>
      </w:pPr>
      <w:hyperlink w:anchor="_Toc485810492" w:history="1">
        <w:r w:rsidR="00AE237E" w:rsidRPr="00EE3D13">
          <w:rPr>
            <w:rStyle w:val="Hyperlink"/>
          </w:rPr>
          <w:t>6.1. Exclusões do escopo do projeto</w:t>
        </w:r>
        <w:r w:rsidR="00AE237E">
          <w:rPr>
            <w:webHidden/>
          </w:rPr>
          <w:tab/>
        </w:r>
        <w:r w:rsidR="00AE237E">
          <w:rPr>
            <w:webHidden/>
          </w:rPr>
          <w:fldChar w:fldCharType="begin"/>
        </w:r>
        <w:r w:rsidR="00AE237E">
          <w:rPr>
            <w:webHidden/>
          </w:rPr>
          <w:instrText xml:space="preserve"> PAGEREF _Toc485810492 \h </w:instrText>
        </w:r>
        <w:r w:rsidR="00AE237E">
          <w:rPr>
            <w:webHidden/>
          </w:rPr>
        </w:r>
        <w:r w:rsidR="00AE237E">
          <w:rPr>
            <w:webHidden/>
          </w:rPr>
          <w:fldChar w:fldCharType="separate"/>
        </w:r>
        <w:r w:rsidR="00AE237E">
          <w:rPr>
            <w:webHidden/>
          </w:rPr>
          <w:t>5</w:t>
        </w:r>
        <w:r w:rsidR="00AE237E">
          <w:rPr>
            <w:webHidden/>
          </w:rPr>
          <w:fldChar w:fldCharType="end"/>
        </w:r>
      </w:hyperlink>
    </w:p>
    <w:p w14:paraId="5749C559" w14:textId="77777777" w:rsidR="00AE237E" w:rsidRDefault="00545832">
      <w:pPr>
        <w:pStyle w:val="Sumrio1"/>
        <w:rPr>
          <w:rFonts w:asciiTheme="minorHAnsi" w:eastAsiaTheme="minorEastAsia" w:hAnsiTheme="minorHAnsi" w:cstheme="minorBidi"/>
          <w:bCs w:val="0"/>
          <w:caps w:val="0"/>
          <w:sz w:val="22"/>
          <w:szCs w:val="22"/>
          <w:lang w:eastAsia="pt-BR"/>
        </w:rPr>
      </w:pPr>
      <w:hyperlink w:anchor="_Toc485810493" w:history="1">
        <w:r w:rsidR="00AE237E" w:rsidRPr="00EE3D13">
          <w:rPr>
            <w:rStyle w:val="Hyperlink"/>
          </w:rPr>
          <w:t>7. Envolvidos no Projeto</w:t>
        </w:r>
        <w:r w:rsidR="00AE237E">
          <w:rPr>
            <w:webHidden/>
          </w:rPr>
          <w:tab/>
        </w:r>
        <w:r w:rsidR="00AE237E">
          <w:rPr>
            <w:webHidden/>
          </w:rPr>
          <w:fldChar w:fldCharType="begin"/>
        </w:r>
        <w:r w:rsidR="00AE237E">
          <w:rPr>
            <w:webHidden/>
          </w:rPr>
          <w:instrText xml:space="preserve"> PAGEREF _Toc485810493 \h </w:instrText>
        </w:r>
        <w:r w:rsidR="00AE237E">
          <w:rPr>
            <w:webHidden/>
          </w:rPr>
        </w:r>
        <w:r w:rsidR="00AE237E">
          <w:rPr>
            <w:webHidden/>
          </w:rPr>
          <w:fldChar w:fldCharType="separate"/>
        </w:r>
        <w:r w:rsidR="00AE237E">
          <w:rPr>
            <w:webHidden/>
          </w:rPr>
          <w:t>5</w:t>
        </w:r>
        <w:r w:rsidR="00AE237E">
          <w:rPr>
            <w:webHidden/>
          </w:rPr>
          <w:fldChar w:fldCharType="end"/>
        </w:r>
      </w:hyperlink>
    </w:p>
    <w:p w14:paraId="4424BAA7" w14:textId="77777777" w:rsidR="00AE237E" w:rsidRDefault="00545832">
      <w:pPr>
        <w:pStyle w:val="Sumrio2"/>
        <w:rPr>
          <w:rFonts w:asciiTheme="minorHAnsi" w:eastAsiaTheme="minorEastAsia" w:hAnsiTheme="minorHAnsi" w:cstheme="minorBidi"/>
          <w:bCs w:val="0"/>
          <w:sz w:val="22"/>
          <w:szCs w:val="22"/>
          <w:lang w:eastAsia="pt-BR"/>
        </w:rPr>
      </w:pPr>
      <w:hyperlink w:anchor="_Toc485810494" w:history="1">
        <w:r w:rsidR="00AE237E" w:rsidRPr="00EE3D13">
          <w:rPr>
            <w:rStyle w:val="Hyperlink"/>
          </w:rPr>
          <w:t>7.1. Equipe Técnica</w:t>
        </w:r>
        <w:r w:rsidR="00AE237E">
          <w:rPr>
            <w:webHidden/>
          </w:rPr>
          <w:tab/>
        </w:r>
        <w:r w:rsidR="00AE237E">
          <w:rPr>
            <w:webHidden/>
          </w:rPr>
          <w:fldChar w:fldCharType="begin"/>
        </w:r>
        <w:r w:rsidR="00AE237E">
          <w:rPr>
            <w:webHidden/>
          </w:rPr>
          <w:instrText xml:space="preserve"> PAGEREF _Toc485810494 \h </w:instrText>
        </w:r>
        <w:r w:rsidR="00AE237E">
          <w:rPr>
            <w:webHidden/>
          </w:rPr>
        </w:r>
        <w:r w:rsidR="00AE237E">
          <w:rPr>
            <w:webHidden/>
          </w:rPr>
          <w:fldChar w:fldCharType="separate"/>
        </w:r>
        <w:r w:rsidR="00AE237E">
          <w:rPr>
            <w:webHidden/>
          </w:rPr>
          <w:t>5</w:t>
        </w:r>
        <w:r w:rsidR="00AE237E">
          <w:rPr>
            <w:webHidden/>
          </w:rPr>
          <w:fldChar w:fldCharType="end"/>
        </w:r>
      </w:hyperlink>
    </w:p>
    <w:p w14:paraId="501971E8" w14:textId="77777777" w:rsidR="00AE237E" w:rsidRDefault="00545832">
      <w:pPr>
        <w:pStyle w:val="Sumrio2"/>
        <w:rPr>
          <w:rFonts w:asciiTheme="minorHAnsi" w:eastAsiaTheme="minorEastAsia" w:hAnsiTheme="minorHAnsi" w:cstheme="minorBidi"/>
          <w:bCs w:val="0"/>
          <w:sz w:val="22"/>
          <w:szCs w:val="22"/>
          <w:lang w:eastAsia="pt-BR"/>
        </w:rPr>
      </w:pPr>
      <w:hyperlink w:anchor="_Toc485810495" w:history="1">
        <w:r w:rsidR="00AE237E" w:rsidRPr="00EE3D13">
          <w:rPr>
            <w:rStyle w:val="Hyperlink"/>
          </w:rPr>
          <w:t>7.2. Equipe do Cliente</w:t>
        </w:r>
        <w:r w:rsidR="00AE237E">
          <w:rPr>
            <w:webHidden/>
          </w:rPr>
          <w:tab/>
        </w:r>
        <w:r w:rsidR="00AE237E">
          <w:rPr>
            <w:webHidden/>
          </w:rPr>
          <w:fldChar w:fldCharType="begin"/>
        </w:r>
        <w:r w:rsidR="00AE237E">
          <w:rPr>
            <w:webHidden/>
          </w:rPr>
          <w:instrText xml:space="preserve"> PAGEREF _Toc485810495 \h </w:instrText>
        </w:r>
        <w:r w:rsidR="00AE237E">
          <w:rPr>
            <w:webHidden/>
          </w:rPr>
        </w:r>
        <w:r w:rsidR="00AE237E">
          <w:rPr>
            <w:webHidden/>
          </w:rPr>
          <w:fldChar w:fldCharType="separate"/>
        </w:r>
        <w:r w:rsidR="00AE237E">
          <w:rPr>
            <w:webHidden/>
          </w:rPr>
          <w:t>5</w:t>
        </w:r>
        <w:r w:rsidR="00AE237E">
          <w:rPr>
            <w:webHidden/>
          </w:rPr>
          <w:fldChar w:fldCharType="end"/>
        </w:r>
      </w:hyperlink>
    </w:p>
    <w:p w14:paraId="7B33B7EE" w14:textId="77777777" w:rsidR="00AE237E" w:rsidRDefault="00545832">
      <w:pPr>
        <w:pStyle w:val="Sumrio2"/>
        <w:rPr>
          <w:rFonts w:asciiTheme="minorHAnsi" w:eastAsiaTheme="minorEastAsia" w:hAnsiTheme="minorHAnsi" w:cstheme="minorBidi"/>
          <w:bCs w:val="0"/>
          <w:sz w:val="22"/>
          <w:szCs w:val="22"/>
          <w:lang w:eastAsia="pt-BR"/>
        </w:rPr>
      </w:pPr>
      <w:hyperlink w:anchor="_Toc485810496" w:history="1">
        <w:r w:rsidR="00AE237E" w:rsidRPr="00EE3D13">
          <w:rPr>
            <w:rStyle w:val="Hyperlink"/>
          </w:rPr>
          <w:t>7.3. Infra-Estrutura</w:t>
        </w:r>
        <w:r w:rsidR="00AE237E">
          <w:rPr>
            <w:webHidden/>
          </w:rPr>
          <w:tab/>
        </w:r>
        <w:r w:rsidR="00AE237E">
          <w:rPr>
            <w:webHidden/>
          </w:rPr>
          <w:fldChar w:fldCharType="begin"/>
        </w:r>
        <w:r w:rsidR="00AE237E">
          <w:rPr>
            <w:webHidden/>
          </w:rPr>
          <w:instrText xml:space="preserve"> PAGEREF _Toc485810496 \h </w:instrText>
        </w:r>
        <w:r w:rsidR="00AE237E">
          <w:rPr>
            <w:webHidden/>
          </w:rPr>
        </w:r>
        <w:r w:rsidR="00AE237E">
          <w:rPr>
            <w:webHidden/>
          </w:rPr>
          <w:fldChar w:fldCharType="separate"/>
        </w:r>
        <w:r w:rsidR="00AE237E">
          <w:rPr>
            <w:webHidden/>
          </w:rPr>
          <w:t>5</w:t>
        </w:r>
        <w:r w:rsidR="00AE237E">
          <w:rPr>
            <w:webHidden/>
          </w:rPr>
          <w:fldChar w:fldCharType="end"/>
        </w:r>
      </w:hyperlink>
    </w:p>
    <w:p w14:paraId="0A241FD3" w14:textId="77777777" w:rsidR="00AE237E" w:rsidRDefault="00545832">
      <w:pPr>
        <w:pStyle w:val="Sumrio1"/>
        <w:rPr>
          <w:rFonts w:asciiTheme="minorHAnsi" w:eastAsiaTheme="minorEastAsia" w:hAnsiTheme="minorHAnsi" w:cstheme="minorBidi"/>
          <w:bCs w:val="0"/>
          <w:caps w:val="0"/>
          <w:sz w:val="22"/>
          <w:szCs w:val="22"/>
          <w:lang w:eastAsia="pt-BR"/>
        </w:rPr>
      </w:pPr>
      <w:hyperlink w:anchor="_Toc485810497" w:history="1">
        <w:r w:rsidR="00AE237E" w:rsidRPr="00EE3D13">
          <w:rPr>
            <w:rStyle w:val="Hyperlink"/>
          </w:rPr>
          <w:t>8. Riscos iniciais</w:t>
        </w:r>
        <w:r w:rsidR="00AE237E">
          <w:rPr>
            <w:webHidden/>
          </w:rPr>
          <w:tab/>
        </w:r>
        <w:r w:rsidR="00AE237E">
          <w:rPr>
            <w:webHidden/>
          </w:rPr>
          <w:fldChar w:fldCharType="begin"/>
        </w:r>
        <w:r w:rsidR="00AE237E">
          <w:rPr>
            <w:webHidden/>
          </w:rPr>
          <w:instrText xml:space="preserve"> PAGEREF _Toc485810497 \h </w:instrText>
        </w:r>
        <w:r w:rsidR="00AE237E">
          <w:rPr>
            <w:webHidden/>
          </w:rPr>
        </w:r>
        <w:r w:rsidR="00AE237E">
          <w:rPr>
            <w:webHidden/>
          </w:rPr>
          <w:fldChar w:fldCharType="separate"/>
        </w:r>
        <w:r w:rsidR="00AE237E">
          <w:rPr>
            <w:webHidden/>
          </w:rPr>
          <w:t>5</w:t>
        </w:r>
        <w:r w:rsidR="00AE237E">
          <w:rPr>
            <w:webHidden/>
          </w:rPr>
          <w:fldChar w:fldCharType="end"/>
        </w:r>
      </w:hyperlink>
    </w:p>
    <w:p w14:paraId="26E58698" w14:textId="77777777" w:rsidR="00AE237E" w:rsidRDefault="00545832">
      <w:pPr>
        <w:pStyle w:val="Sumrio1"/>
        <w:rPr>
          <w:rFonts w:asciiTheme="minorHAnsi" w:eastAsiaTheme="minorEastAsia" w:hAnsiTheme="minorHAnsi" w:cstheme="minorBidi"/>
          <w:bCs w:val="0"/>
          <w:caps w:val="0"/>
          <w:sz w:val="22"/>
          <w:szCs w:val="22"/>
          <w:lang w:eastAsia="pt-BR"/>
        </w:rPr>
      </w:pPr>
      <w:hyperlink w:anchor="_Toc485810498" w:history="1">
        <w:r w:rsidR="00AE237E" w:rsidRPr="00EE3D13">
          <w:rPr>
            <w:rStyle w:val="Hyperlink"/>
          </w:rPr>
          <w:t>9. EXPECTATIVA DE INÍCIO DO PROJETO</w:t>
        </w:r>
        <w:r w:rsidR="00AE237E">
          <w:rPr>
            <w:webHidden/>
          </w:rPr>
          <w:tab/>
        </w:r>
        <w:r w:rsidR="00AE237E">
          <w:rPr>
            <w:webHidden/>
          </w:rPr>
          <w:fldChar w:fldCharType="begin"/>
        </w:r>
        <w:r w:rsidR="00AE237E">
          <w:rPr>
            <w:webHidden/>
          </w:rPr>
          <w:instrText xml:space="preserve"> PAGEREF _Toc485810498 \h </w:instrText>
        </w:r>
        <w:r w:rsidR="00AE237E">
          <w:rPr>
            <w:webHidden/>
          </w:rPr>
        </w:r>
        <w:r w:rsidR="00AE237E">
          <w:rPr>
            <w:webHidden/>
          </w:rPr>
          <w:fldChar w:fldCharType="separate"/>
        </w:r>
        <w:r w:rsidR="00AE237E">
          <w:rPr>
            <w:webHidden/>
          </w:rPr>
          <w:t>6</w:t>
        </w:r>
        <w:r w:rsidR="00AE237E">
          <w:rPr>
            <w:webHidden/>
          </w:rPr>
          <w:fldChar w:fldCharType="end"/>
        </w:r>
      </w:hyperlink>
    </w:p>
    <w:p w14:paraId="4E693DC0" w14:textId="77777777" w:rsidR="00AE237E" w:rsidRDefault="00545832">
      <w:pPr>
        <w:pStyle w:val="Sumrio1"/>
        <w:rPr>
          <w:rFonts w:asciiTheme="minorHAnsi" w:eastAsiaTheme="minorEastAsia" w:hAnsiTheme="minorHAnsi" w:cstheme="minorBidi"/>
          <w:bCs w:val="0"/>
          <w:caps w:val="0"/>
          <w:sz w:val="22"/>
          <w:szCs w:val="22"/>
          <w:lang w:eastAsia="pt-BR"/>
        </w:rPr>
      </w:pPr>
      <w:hyperlink w:anchor="_Toc485810499" w:history="1">
        <w:r w:rsidR="00AE237E" w:rsidRPr="00EE3D13">
          <w:rPr>
            <w:rStyle w:val="Hyperlink"/>
          </w:rPr>
          <w:t>10.</w:t>
        </w:r>
        <w:r w:rsidR="00AE237E" w:rsidRPr="00EE3D13">
          <w:rPr>
            <w:rStyle w:val="Hyperlink"/>
            <w:lang w:val="pt-PT"/>
          </w:rPr>
          <w:t xml:space="preserve"> custos iniciais estimados</w:t>
        </w:r>
        <w:r w:rsidR="00AE237E">
          <w:rPr>
            <w:webHidden/>
          </w:rPr>
          <w:tab/>
        </w:r>
        <w:r w:rsidR="00AE237E">
          <w:rPr>
            <w:webHidden/>
          </w:rPr>
          <w:fldChar w:fldCharType="begin"/>
        </w:r>
        <w:r w:rsidR="00AE237E">
          <w:rPr>
            <w:webHidden/>
          </w:rPr>
          <w:instrText xml:space="preserve"> PAGEREF _Toc485810499 \h </w:instrText>
        </w:r>
        <w:r w:rsidR="00AE237E">
          <w:rPr>
            <w:webHidden/>
          </w:rPr>
        </w:r>
        <w:r w:rsidR="00AE237E">
          <w:rPr>
            <w:webHidden/>
          </w:rPr>
          <w:fldChar w:fldCharType="separate"/>
        </w:r>
        <w:r w:rsidR="00AE237E">
          <w:rPr>
            <w:webHidden/>
          </w:rPr>
          <w:t>6</w:t>
        </w:r>
        <w:r w:rsidR="00AE237E">
          <w:rPr>
            <w:webHidden/>
          </w:rPr>
          <w:fldChar w:fldCharType="end"/>
        </w:r>
      </w:hyperlink>
    </w:p>
    <w:p w14:paraId="3672C1FF" w14:textId="77777777" w:rsidR="00AE237E" w:rsidRDefault="00545832">
      <w:pPr>
        <w:pStyle w:val="Sumrio1"/>
        <w:rPr>
          <w:rFonts w:asciiTheme="minorHAnsi" w:eastAsiaTheme="minorEastAsia" w:hAnsiTheme="minorHAnsi" w:cstheme="minorBidi"/>
          <w:bCs w:val="0"/>
          <w:caps w:val="0"/>
          <w:sz w:val="22"/>
          <w:szCs w:val="22"/>
          <w:lang w:eastAsia="pt-BR"/>
        </w:rPr>
      </w:pPr>
      <w:hyperlink w:anchor="_Toc485810500" w:history="1">
        <w:r w:rsidR="00AE237E" w:rsidRPr="00EE3D13">
          <w:rPr>
            <w:rStyle w:val="Hyperlink"/>
          </w:rPr>
          <w:t>11. observações</w:t>
        </w:r>
        <w:r w:rsidR="00AE237E">
          <w:rPr>
            <w:webHidden/>
          </w:rPr>
          <w:tab/>
        </w:r>
        <w:r w:rsidR="00AE237E">
          <w:rPr>
            <w:webHidden/>
          </w:rPr>
          <w:fldChar w:fldCharType="begin"/>
        </w:r>
        <w:r w:rsidR="00AE237E">
          <w:rPr>
            <w:webHidden/>
          </w:rPr>
          <w:instrText xml:space="preserve"> PAGEREF _Toc485810500 \h </w:instrText>
        </w:r>
        <w:r w:rsidR="00AE237E">
          <w:rPr>
            <w:webHidden/>
          </w:rPr>
        </w:r>
        <w:r w:rsidR="00AE237E">
          <w:rPr>
            <w:webHidden/>
          </w:rPr>
          <w:fldChar w:fldCharType="separate"/>
        </w:r>
        <w:r w:rsidR="00AE237E">
          <w:rPr>
            <w:webHidden/>
          </w:rPr>
          <w:t>6</w:t>
        </w:r>
        <w:r w:rsidR="00AE237E">
          <w:rPr>
            <w:webHidden/>
          </w:rPr>
          <w:fldChar w:fldCharType="end"/>
        </w:r>
      </w:hyperlink>
    </w:p>
    <w:p w14:paraId="6B8925E8" w14:textId="77777777" w:rsidR="00A94162" w:rsidRDefault="00A94162">
      <w:r>
        <w:rPr>
          <w:b/>
          <w:bCs/>
          <w:color w:val="auto"/>
        </w:rPr>
        <w:fldChar w:fldCharType="end"/>
      </w:r>
      <w:bookmarkStart w:id="2" w:name="_Toc89248979"/>
      <w:bookmarkStart w:id="3" w:name="_Toc89249094"/>
      <w:bookmarkStart w:id="4" w:name="_Toc89249312"/>
      <w:bookmarkStart w:id="5" w:name="_Toc89249435"/>
      <w:bookmarkStart w:id="6" w:name="_Toc89249476"/>
      <w:bookmarkStart w:id="7" w:name="_Toc89249726"/>
      <w:bookmarkStart w:id="8" w:name="_Toc89249767"/>
      <w:bookmarkStart w:id="9" w:name="_Toc79305298"/>
      <w:bookmarkEnd w:id="0"/>
      <w:bookmarkEnd w:id="2"/>
      <w:bookmarkEnd w:id="3"/>
      <w:bookmarkEnd w:id="4"/>
      <w:bookmarkEnd w:id="5"/>
      <w:bookmarkEnd w:id="6"/>
      <w:bookmarkEnd w:id="7"/>
      <w:bookmarkEnd w:id="8"/>
    </w:p>
    <w:p w14:paraId="0780200F" w14:textId="77777777" w:rsidR="00A94162" w:rsidRDefault="00A94162">
      <w:pPr>
        <w:pStyle w:val="Ttulo1"/>
      </w:pPr>
      <w:r>
        <w:br w:type="page"/>
      </w:r>
      <w:bookmarkStart w:id="10" w:name="_Toc89249728"/>
      <w:bookmarkStart w:id="11" w:name="_Toc89249770"/>
      <w:bookmarkStart w:id="12" w:name="_Toc89249851"/>
      <w:bookmarkStart w:id="13" w:name="_Toc89249931"/>
      <w:bookmarkStart w:id="14" w:name="_Toc89249973"/>
      <w:bookmarkStart w:id="15" w:name="_Toc89656338"/>
      <w:bookmarkStart w:id="16" w:name="_Toc90873295"/>
      <w:bookmarkStart w:id="17" w:name="_Toc101597543"/>
      <w:bookmarkStart w:id="18" w:name="_Toc101597744"/>
      <w:bookmarkStart w:id="19" w:name="_Toc101599606"/>
      <w:bookmarkStart w:id="20" w:name="_Toc101599681"/>
      <w:bookmarkStart w:id="21" w:name="_Toc101599756"/>
      <w:bookmarkStart w:id="22" w:name="_Toc101599830"/>
      <w:bookmarkStart w:id="23" w:name="_Toc101599905"/>
      <w:bookmarkStart w:id="24" w:name="_Toc101599980"/>
      <w:bookmarkStart w:id="25" w:name="_Toc101600055"/>
      <w:bookmarkStart w:id="26" w:name="_Toc101608273"/>
      <w:bookmarkStart w:id="27" w:name="_Toc104609654"/>
      <w:bookmarkStart w:id="28" w:name="_Toc104609848"/>
      <w:bookmarkStart w:id="29" w:name="_Toc104610042"/>
      <w:bookmarkStart w:id="30" w:name="_Toc108240843"/>
      <w:bookmarkStart w:id="31" w:name="_Toc108241661"/>
      <w:bookmarkStart w:id="32" w:name="_Toc108943308"/>
      <w:bookmarkStart w:id="33" w:name="_Toc108943502"/>
      <w:bookmarkStart w:id="34" w:name="_Toc485810484"/>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lastRenderedPageBreak/>
        <w:t>Introdução</w:t>
      </w:r>
      <w:bookmarkEnd w:id="34"/>
    </w:p>
    <w:p w14:paraId="7D776BAB" w14:textId="3A70B504" w:rsidR="00BC28C6" w:rsidRDefault="00A94162">
      <w:pPr>
        <w:rPr>
          <w:szCs w:val="18"/>
          <w:lang w:eastAsia="en-US"/>
        </w:rPr>
      </w:pPr>
      <w:r>
        <w:rPr>
          <w:color w:val="auto"/>
        </w:rPr>
        <w:t xml:space="preserve">Este documento tem por objetivo </w:t>
      </w:r>
      <w:r w:rsidR="00D0354A">
        <w:rPr>
          <w:color w:val="auto"/>
        </w:rPr>
        <w:t xml:space="preserve">de oficializar </w:t>
      </w:r>
      <w:r w:rsidR="0060692B">
        <w:rPr>
          <w:szCs w:val="18"/>
          <w:lang w:eastAsia="en-US"/>
        </w:rPr>
        <w:t>a abertura d</w:t>
      </w:r>
      <w:r w:rsidR="007760E6">
        <w:rPr>
          <w:szCs w:val="18"/>
          <w:lang w:eastAsia="en-US"/>
        </w:rPr>
        <w:t>e um</w:t>
      </w:r>
      <w:r w:rsidR="0060692B">
        <w:rPr>
          <w:szCs w:val="18"/>
          <w:lang w:eastAsia="en-US"/>
        </w:rPr>
        <w:t xml:space="preserve"> projeto.</w:t>
      </w:r>
    </w:p>
    <w:p w14:paraId="64ED1526" w14:textId="77777777" w:rsidR="00BC28C6" w:rsidRPr="00BC28C6" w:rsidRDefault="00BC28C6" w:rsidP="00BC28C6">
      <w:pPr>
        <w:rPr>
          <w:szCs w:val="18"/>
          <w:lang w:eastAsia="en-US"/>
        </w:rPr>
      </w:pPr>
      <w:r w:rsidRPr="00BC28C6">
        <w:rPr>
          <w:szCs w:val="18"/>
          <w:lang w:eastAsia="en-US"/>
        </w:rPr>
        <w:t xml:space="preserve">Com o avanço da tecnologia e a globalização do mercado hoje o freelancer ganha mais espaço nas grandes empresas. Por isso, essa forma de trabalho se desvincula das tradicionais, onde o local de trabalho é a própria casa do trabalhador, e sua principal ferramenta é um computador e a internet. Sem dizer que tem a liberdade de fazer seu próprio horário. </w:t>
      </w:r>
    </w:p>
    <w:p w14:paraId="7651345C" w14:textId="77777777" w:rsidR="00BC28C6" w:rsidRPr="00BC28C6" w:rsidRDefault="00BC28C6" w:rsidP="00BC28C6">
      <w:pPr>
        <w:rPr>
          <w:szCs w:val="18"/>
          <w:lang w:eastAsia="en-US"/>
        </w:rPr>
      </w:pPr>
      <w:r w:rsidRPr="00BC28C6">
        <w:rPr>
          <w:szCs w:val="18"/>
          <w:lang w:eastAsia="en-US"/>
        </w:rPr>
        <w:t xml:space="preserve">A palavra “freelancer”, em sua tradução significa “profissional autônomo”, ou seja, aquele profissional que se autoemprega com a liberdade de trabalhar em diferentes lugares, e compartilhar seus projetos em diferentes plataformas, e de uma forma individualizada galgar diferentes obstáculos. </w:t>
      </w:r>
    </w:p>
    <w:p w14:paraId="35017058" w14:textId="24529A4B" w:rsidR="00BC28C6" w:rsidRDefault="00BC28C6" w:rsidP="00BC28C6">
      <w:pPr>
        <w:rPr>
          <w:szCs w:val="18"/>
          <w:lang w:eastAsia="en-US"/>
        </w:rPr>
      </w:pPr>
      <w:r w:rsidRPr="00BC28C6">
        <w:rPr>
          <w:szCs w:val="18"/>
          <w:lang w:eastAsia="en-US"/>
        </w:rPr>
        <w:t>Com a inovação e a potencialização deste tipo de mercado, a visão para este tipo de profissional está cada vez mais transparente e sua imagem se tornando muito clara e real, com sua inovação a cada dia a passos largos principalmente na área tecnológica, pois este novo conceito vem mostrando ao mercado um novo tipo de profissional, de baixo custo mas de grande benefício.</w:t>
      </w:r>
    </w:p>
    <w:p w14:paraId="0345323C" w14:textId="77777777" w:rsidR="00BC28C6" w:rsidRDefault="00BC28C6"/>
    <w:p w14:paraId="01D7AA61" w14:textId="0FF6063E" w:rsidR="00A94162" w:rsidRDefault="00A94162">
      <w:pPr>
        <w:pStyle w:val="Ttulo2"/>
      </w:pPr>
      <w:bookmarkStart w:id="35" w:name="_Toc485810485"/>
      <w:r>
        <w:t>Referências</w:t>
      </w:r>
      <w:bookmarkEnd w:id="35"/>
    </w:p>
    <w:p w14:paraId="25C93E11" w14:textId="3B528C50" w:rsidR="00BC28C6" w:rsidRDefault="00BC28C6" w:rsidP="00BC28C6">
      <w:pPr>
        <w:rPr>
          <w:lang w:eastAsia="en-US"/>
        </w:rPr>
      </w:pPr>
      <w:r>
        <w:rPr>
          <w:lang w:eastAsia="en-US"/>
        </w:rPr>
        <w:t xml:space="preserve">Para Pescuma &amp; Castilho (2005,p.12) a pesquisa : “é um conjunto de atividades, tais como buscar informações, explorar, inquirir, investigar, indagar, argumentar e </w:t>
      </w:r>
      <w:r w:rsidR="004D5A01">
        <w:rPr>
          <w:lang w:eastAsia="en-US"/>
        </w:rPr>
        <w:t>contra-argumentar. Pescuma</w:t>
      </w:r>
      <w:r>
        <w:rPr>
          <w:lang w:eastAsia="en-US"/>
        </w:rPr>
        <w:t xml:space="preserve">; Castilho (2005,p.17),  também afirma que “qualquer ação deve ser planejada de antemão”.  </w:t>
      </w:r>
    </w:p>
    <w:p w14:paraId="345ED550" w14:textId="77777777" w:rsidR="00BC28C6" w:rsidRDefault="00BC28C6" w:rsidP="00BC28C6">
      <w:pPr>
        <w:rPr>
          <w:lang w:eastAsia="en-US"/>
        </w:rPr>
      </w:pPr>
      <w:r>
        <w:rPr>
          <w:lang w:eastAsia="en-US"/>
        </w:rPr>
        <w:t xml:space="preserve">Partindo deste pressuposto, após traçar o rumo da pesquisa foi possível a pesquisa de diversas obras, que englobam de plataforma na web, linguagens do codigo- fonte e suas aplicações, pesquisa e método. </w:t>
      </w:r>
    </w:p>
    <w:p w14:paraId="352A2E50" w14:textId="77777777" w:rsidR="00BC28C6" w:rsidRDefault="00BC28C6" w:rsidP="00BC28C6">
      <w:pPr>
        <w:rPr>
          <w:lang w:eastAsia="en-US"/>
        </w:rPr>
      </w:pPr>
      <w:r>
        <w:rPr>
          <w:lang w:eastAsia="en-US"/>
        </w:rPr>
        <w:t xml:space="preserve">Para tanto, até aqui foram abordados diferentes autores, tais como: (BOOCH; </w:t>
      </w:r>
    </w:p>
    <w:p w14:paraId="2E3F7B25" w14:textId="77777777" w:rsidR="00BC28C6" w:rsidRDefault="00BC28C6" w:rsidP="00BC28C6">
      <w:pPr>
        <w:rPr>
          <w:lang w:eastAsia="en-US"/>
        </w:rPr>
      </w:pPr>
      <w:r>
        <w:rPr>
          <w:lang w:eastAsia="en-US"/>
        </w:rPr>
        <w:t xml:space="preserve">RUMBAUGH; </w:t>
      </w:r>
      <w:r>
        <w:rPr>
          <w:lang w:eastAsia="en-US"/>
        </w:rPr>
        <w:tab/>
        <w:t xml:space="preserve">JACOBSON, </w:t>
      </w:r>
      <w:r>
        <w:rPr>
          <w:lang w:eastAsia="en-US"/>
        </w:rPr>
        <w:tab/>
        <w:t xml:space="preserve">1998); </w:t>
      </w:r>
      <w:r>
        <w:rPr>
          <w:lang w:eastAsia="en-US"/>
        </w:rPr>
        <w:tab/>
        <w:t xml:space="preserve">(MARCONI; </w:t>
      </w:r>
      <w:r>
        <w:rPr>
          <w:lang w:eastAsia="en-US"/>
        </w:rPr>
        <w:tab/>
        <w:t xml:space="preserve">LAKATO, </w:t>
      </w:r>
      <w:r>
        <w:rPr>
          <w:lang w:eastAsia="en-US"/>
        </w:rPr>
        <w:tab/>
        <w:t xml:space="preserve">2012); </w:t>
      </w:r>
      <w:r>
        <w:rPr>
          <w:lang w:eastAsia="en-US"/>
        </w:rPr>
        <w:tab/>
        <w:t xml:space="preserve">(PESCUMA; </w:t>
      </w:r>
    </w:p>
    <w:p w14:paraId="6C5A2793" w14:textId="3F011A09" w:rsidR="00BC28C6" w:rsidRDefault="00BC28C6" w:rsidP="00BC28C6">
      <w:pPr>
        <w:rPr>
          <w:lang w:eastAsia="en-US"/>
        </w:rPr>
      </w:pPr>
      <w:r>
        <w:rPr>
          <w:lang w:eastAsia="en-US"/>
        </w:rPr>
        <w:t>CASTILHO, 2005); (Welling, 2005); (GONÇALVES, 2007); (BENTO, 2005) entre outros.</w:t>
      </w:r>
    </w:p>
    <w:p w14:paraId="28509633" w14:textId="2711F421" w:rsidR="00BC28C6" w:rsidRDefault="00BC28C6" w:rsidP="00BC28C6">
      <w:pPr>
        <w:rPr>
          <w:lang w:eastAsia="en-US"/>
        </w:rPr>
      </w:pPr>
    </w:p>
    <w:p w14:paraId="76CF5D8B" w14:textId="77777777" w:rsidR="00BC28C6" w:rsidRPr="00BC28C6" w:rsidRDefault="00BC28C6" w:rsidP="00BC28C6">
      <w:pPr>
        <w:rPr>
          <w:lang w:eastAsia="en-US"/>
        </w:rPr>
      </w:pPr>
    </w:p>
    <w:p w14:paraId="255421BC" w14:textId="656C7485" w:rsidR="00A94162" w:rsidRDefault="00A94162">
      <w:pPr>
        <w:pStyle w:val="Ttulo1"/>
      </w:pPr>
      <w:bookmarkStart w:id="36" w:name="_Toc89249097"/>
      <w:bookmarkStart w:id="37" w:name="_Toc89249315"/>
      <w:bookmarkStart w:id="38" w:name="_Toc89249438"/>
      <w:bookmarkStart w:id="39" w:name="_Toc89249479"/>
      <w:bookmarkStart w:id="40" w:name="_Toc89249771"/>
      <w:bookmarkStart w:id="41" w:name="_Toc89249853"/>
      <w:bookmarkStart w:id="42" w:name="_Toc89249933"/>
      <w:bookmarkStart w:id="43" w:name="_Toc89249975"/>
      <w:bookmarkStart w:id="44" w:name="_Toc89656340"/>
      <w:bookmarkStart w:id="45" w:name="_Toc90873297"/>
      <w:bookmarkStart w:id="46" w:name="_Toc101597545"/>
      <w:bookmarkStart w:id="47" w:name="_Toc101597746"/>
      <w:bookmarkStart w:id="48" w:name="_Toc101599608"/>
      <w:bookmarkStart w:id="49" w:name="_Toc101599683"/>
      <w:bookmarkStart w:id="50" w:name="_Toc101599758"/>
      <w:bookmarkStart w:id="51" w:name="_Toc101599832"/>
      <w:bookmarkStart w:id="52" w:name="_Toc101599907"/>
      <w:bookmarkStart w:id="53" w:name="_Toc101599982"/>
      <w:bookmarkStart w:id="54" w:name="_Toc101600057"/>
      <w:bookmarkStart w:id="55" w:name="_Toc101608275"/>
      <w:bookmarkStart w:id="56" w:name="_Toc104609656"/>
      <w:bookmarkStart w:id="57" w:name="_Toc104609850"/>
      <w:bookmarkStart w:id="58" w:name="_Toc104610044"/>
      <w:bookmarkStart w:id="59" w:name="_Toc108240845"/>
      <w:bookmarkStart w:id="60" w:name="_Toc108241663"/>
      <w:bookmarkStart w:id="61" w:name="_Toc108943310"/>
      <w:bookmarkStart w:id="62" w:name="_Toc108943504"/>
      <w:bookmarkStart w:id="63" w:name="_Toc89249772"/>
      <w:bookmarkStart w:id="64" w:name="_Toc89249854"/>
      <w:bookmarkStart w:id="65" w:name="_Toc89249934"/>
      <w:bookmarkStart w:id="66" w:name="_Toc89249976"/>
      <w:bookmarkStart w:id="67" w:name="_Toc89656341"/>
      <w:bookmarkStart w:id="68" w:name="_Toc90873298"/>
      <w:bookmarkStart w:id="69" w:name="_Toc101597546"/>
      <w:bookmarkStart w:id="70" w:name="_Toc101597747"/>
      <w:bookmarkStart w:id="71" w:name="_Toc101599609"/>
      <w:bookmarkStart w:id="72" w:name="_Toc101599684"/>
      <w:bookmarkStart w:id="73" w:name="_Toc101599759"/>
      <w:bookmarkStart w:id="74" w:name="_Toc101599833"/>
      <w:bookmarkStart w:id="75" w:name="_Toc101599908"/>
      <w:bookmarkStart w:id="76" w:name="_Toc101599983"/>
      <w:bookmarkStart w:id="77" w:name="_Toc101600058"/>
      <w:bookmarkStart w:id="78" w:name="_Toc101608276"/>
      <w:bookmarkStart w:id="79" w:name="_Toc104609657"/>
      <w:bookmarkStart w:id="80" w:name="_Toc104609851"/>
      <w:bookmarkStart w:id="81" w:name="_Toc104610045"/>
      <w:bookmarkStart w:id="82" w:name="_Toc108240846"/>
      <w:bookmarkStart w:id="83" w:name="_Toc108241664"/>
      <w:bookmarkStart w:id="84" w:name="_Toc108943311"/>
      <w:bookmarkStart w:id="85" w:name="_Toc108943505"/>
      <w:bookmarkStart w:id="86" w:name="_Toc89249855"/>
      <w:bookmarkStart w:id="87" w:name="_Toc89249935"/>
      <w:bookmarkStart w:id="88" w:name="_Toc89249977"/>
      <w:bookmarkStart w:id="89" w:name="_Toc89656342"/>
      <w:bookmarkStart w:id="90" w:name="_Toc90873299"/>
      <w:bookmarkStart w:id="91" w:name="_Toc101597547"/>
      <w:bookmarkStart w:id="92" w:name="_Toc101597748"/>
      <w:bookmarkStart w:id="93" w:name="_Toc101599610"/>
      <w:bookmarkStart w:id="94" w:name="_Toc101599685"/>
      <w:bookmarkStart w:id="95" w:name="_Toc101599760"/>
      <w:bookmarkStart w:id="96" w:name="_Toc101599834"/>
      <w:bookmarkStart w:id="97" w:name="_Toc101599909"/>
      <w:bookmarkStart w:id="98" w:name="_Toc101599984"/>
      <w:bookmarkStart w:id="99" w:name="_Toc101600059"/>
      <w:bookmarkStart w:id="100" w:name="_Toc101608277"/>
      <w:bookmarkStart w:id="101" w:name="_Toc104609658"/>
      <w:bookmarkStart w:id="102" w:name="_Toc104609852"/>
      <w:bookmarkStart w:id="103" w:name="_Toc104610046"/>
      <w:bookmarkStart w:id="104" w:name="_Toc108240847"/>
      <w:bookmarkStart w:id="105" w:name="_Toc108241665"/>
      <w:bookmarkStart w:id="106" w:name="_Toc108943312"/>
      <w:bookmarkStart w:id="107" w:name="_Toc108943506"/>
      <w:bookmarkStart w:id="108" w:name="_Toc485810486"/>
      <w:bookmarkEnd w:id="9"/>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t>Objetivos do Projeto</w:t>
      </w:r>
      <w:bookmarkEnd w:id="108"/>
    </w:p>
    <w:p w14:paraId="00F2D797" w14:textId="77777777" w:rsidR="00BC28C6" w:rsidRDefault="00BC28C6" w:rsidP="00BC28C6">
      <w:pPr>
        <w:rPr>
          <w:lang w:eastAsia="en-US"/>
        </w:rPr>
      </w:pPr>
      <w:r>
        <w:rPr>
          <w:lang w:eastAsia="en-US"/>
        </w:rPr>
        <w:t xml:space="preserve">Com foco em: custo-benefício, abrangência de área e profissionais especializados. Acredita-se que será possível promover a network entre as áreas correlatas a um projeto e a transição do trabalho informal para o formal, já que ocorrerá a interação automática entre profissionais de diferentes áreas, que provavelmente, para os que aceitarem, ocasionarão contratações e efetivações em grandes desafios. </w:t>
      </w:r>
    </w:p>
    <w:p w14:paraId="0CBF0782" w14:textId="7F455D58" w:rsidR="00BC28C6" w:rsidRPr="00BC28C6" w:rsidRDefault="00BC28C6" w:rsidP="00BC28C6">
      <w:pPr>
        <w:rPr>
          <w:lang w:eastAsia="en-US"/>
        </w:rPr>
      </w:pPr>
      <w:r>
        <w:rPr>
          <w:lang w:eastAsia="en-US"/>
        </w:rPr>
        <w:t xml:space="preserve">É fato que grande parte dos desenvolvedores freelancers são desvalorizados e há muitas pessoas e empresas que precisam criar e desenvolver um produto, mas não sabem o que fazer e nem quais profissionais devem contratar para a realização de certo projeto. Existem empresas de grande porte que optam por escolher este novo conceito e assim fugir de questões burocráticas e com um custo-benefício considerável, pesquisas já realizadas, mostram que freelancers que não seguem padrões de uma forma tradicional rendem muito mais em relação às tarefas designadas.  </w:t>
      </w:r>
    </w:p>
    <w:p w14:paraId="15827E5A" w14:textId="3209CDBB" w:rsidR="0042093D" w:rsidRDefault="0042093D" w:rsidP="0042093D">
      <w:pPr>
        <w:pStyle w:val="Ttulo1"/>
      </w:pPr>
      <w:bookmarkStart w:id="109" w:name="_Toc485810487"/>
      <w:r>
        <w:t>SOLICITANTE</w:t>
      </w:r>
      <w:bookmarkEnd w:id="109"/>
    </w:p>
    <w:p w14:paraId="53EB4EC5" w14:textId="1C546E2B" w:rsidR="0012557A" w:rsidRDefault="0012557A" w:rsidP="0012557A">
      <w:pPr>
        <w:rPr>
          <w:lang w:eastAsia="en-US"/>
        </w:rPr>
      </w:pPr>
      <w:r w:rsidRPr="0012557A">
        <w:rPr>
          <w:lang w:eastAsia="en-US"/>
        </w:rPr>
        <w:t xml:space="preserve">Projeto apresentado como requisito de avaliação na disciplina de </w:t>
      </w:r>
      <w:r>
        <w:rPr>
          <w:lang w:eastAsia="en-US"/>
        </w:rPr>
        <w:t>Projetos</w:t>
      </w:r>
      <w:r w:rsidRPr="0012557A">
        <w:rPr>
          <w:lang w:eastAsia="en-US"/>
        </w:rPr>
        <w:t xml:space="preserve"> e </w:t>
      </w:r>
      <w:r w:rsidR="00276AF9">
        <w:rPr>
          <w:lang w:eastAsia="en-US"/>
        </w:rPr>
        <w:t>Análise</w:t>
      </w:r>
      <w:r>
        <w:rPr>
          <w:lang w:eastAsia="en-US"/>
        </w:rPr>
        <w:t xml:space="preserve"> de Desenvolvimento de Sistemas</w:t>
      </w:r>
      <w:r w:rsidRPr="0012557A">
        <w:rPr>
          <w:lang w:eastAsia="en-US"/>
        </w:rPr>
        <w:t xml:space="preserve">, sob orientação da Professora </w:t>
      </w:r>
      <w:r>
        <w:rPr>
          <w:lang w:eastAsia="en-US"/>
        </w:rPr>
        <w:t>Ana Paula</w:t>
      </w:r>
      <w:r w:rsidRPr="0012557A">
        <w:rPr>
          <w:lang w:eastAsia="en-US"/>
        </w:rPr>
        <w:t xml:space="preserve">.     </w:t>
      </w:r>
    </w:p>
    <w:p w14:paraId="11057310" w14:textId="77777777" w:rsidR="0012557A" w:rsidRDefault="0012557A" w:rsidP="0012557A">
      <w:pPr>
        <w:rPr>
          <w:lang w:eastAsia="en-US"/>
        </w:rPr>
      </w:pPr>
    </w:p>
    <w:p w14:paraId="0205859D" w14:textId="0539AF44" w:rsidR="0012557A" w:rsidRPr="0012557A" w:rsidRDefault="0012557A" w:rsidP="0012557A">
      <w:pPr>
        <w:rPr>
          <w:lang w:eastAsia="en-US"/>
        </w:rPr>
      </w:pPr>
      <w:r w:rsidRPr="0012557A">
        <w:rPr>
          <w:lang w:eastAsia="en-US"/>
        </w:rPr>
        <w:t xml:space="preserve">  </w:t>
      </w:r>
    </w:p>
    <w:p w14:paraId="3D264CA2" w14:textId="77777777" w:rsidR="0012557A" w:rsidRPr="0012557A" w:rsidRDefault="0012557A" w:rsidP="0012557A">
      <w:pPr>
        <w:rPr>
          <w:lang w:eastAsia="en-US"/>
        </w:rPr>
      </w:pPr>
    </w:p>
    <w:p w14:paraId="16E37D1C" w14:textId="5C4D5601" w:rsidR="00A94162" w:rsidRDefault="00A94162">
      <w:pPr>
        <w:pStyle w:val="Ttulo1"/>
      </w:pPr>
      <w:bookmarkStart w:id="110" w:name="_Toc485810488"/>
      <w:r>
        <w:lastRenderedPageBreak/>
        <w:t>Premissas</w:t>
      </w:r>
      <w:bookmarkEnd w:id="110"/>
    </w:p>
    <w:p w14:paraId="1DE94459" w14:textId="7757CAFE" w:rsidR="0012557A" w:rsidRPr="0012557A" w:rsidRDefault="0012557A" w:rsidP="0012557A">
      <w:pPr>
        <w:rPr>
          <w:lang w:eastAsia="en-US"/>
        </w:rPr>
      </w:pPr>
      <w:r w:rsidRPr="0012557A">
        <w:rPr>
          <w:lang w:eastAsia="en-US"/>
        </w:rPr>
        <w:t>Ainda que muitos digam que o contato com outras pessoas no ambiente de trabalho pode tornar-se uma vantagem, e que este novo tipo de trabalho proposto possa parecer uma desvantagem , há um diferencial pois a troca de ideias entre freelancers a cada dia é mais frequente e trabalhar de uma maneira autônomo faz com que aumenta muito a sua credibilidade. Freelancer, também conhecido popularmente no Brasil como “frila” ou “freela”, é o termo inglês para o “profissional autônomo”, ou seja, é aquele profissional que se autoemprega em diferentes lugares e com isso vem mostrando seus trabalhos em diferentes plataformas, garimpando seus clientes de forma totalmente independente. Esta é uma tendência muito em alta no mercado em diferentes setores. Principalmente na área tecnológica onde foi possível visualizar suas vantagens claramente deste tipo de profissional, com seus exemplos de trabalhar em diversos lugares, com diferentes pessoas e ter a liberdade para escolher seus desafios além da  flexibilidade de trabalhar em sua própria casa de maneira “home office”, e com a sua liberdade de horário. Este projeto tem por objetivo demonstrar a expansão deste novo mundo e de apresentar o “mar” de vantagens deste novo conceito.</w:t>
      </w:r>
    </w:p>
    <w:p w14:paraId="0E4BC0C7" w14:textId="5E7D01C7" w:rsidR="00A94162" w:rsidRPr="0012557A" w:rsidRDefault="00A94162" w:rsidP="0012557A">
      <w:pPr>
        <w:pStyle w:val="Ttulo1"/>
      </w:pPr>
      <w:bookmarkStart w:id="111" w:name="_Toc485810489"/>
      <w:r>
        <w:t>Restrições</w:t>
      </w:r>
      <w:bookmarkEnd w:id="111"/>
    </w:p>
    <w:p w14:paraId="0B2F4147" w14:textId="303622BD" w:rsidR="00A94162" w:rsidRPr="0012557A" w:rsidRDefault="00A94162" w:rsidP="00A94162">
      <w:pPr>
        <w:pStyle w:val="Instruo"/>
        <w:numPr>
          <w:ilvl w:val="0"/>
          <w:numId w:val="3"/>
        </w:numPr>
        <w:rPr>
          <w:color w:val="000000" w:themeColor="text1"/>
        </w:rPr>
      </w:pPr>
      <w:r w:rsidRPr="0012557A">
        <w:rPr>
          <w:color w:val="000000" w:themeColor="text1"/>
        </w:rPr>
        <w:t xml:space="preserve">O prazo para entrega do projeto é </w:t>
      </w:r>
      <w:r w:rsidR="004D5A01">
        <w:rPr>
          <w:color w:val="000000" w:themeColor="text1"/>
        </w:rPr>
        <w:t>01</w:t>
      </w:r>
      <w:r w:rsidRPr="0012557A">
        <w:rPr>
          <w:color w:val="000000" w:themeColor="text1"/>
        </w:rPr>
        <w:t>/</w:t>
      </w:r>
      <w:r w:rsidR="0012557A" w:rsidRPr="0012557A">
        <w:rPr>
          <w:color w:val="000000" w:themeColor="text1"/>
        </w:rPr>
        <w:t>02</w:t>
      </w:r>
      <w:r w:rsidRPr="0012557A">
        <w:rPr>
          <w:color w:val="000000" w:themeColor="text1"/>
        </w:rPr>
        <w:t>/</w:t>
      </w:r>
      <w:r w:rsidR="0012557A" w:rsidRPr="0012557A">
        <w:rPr>
          <w:color w:val="000000" w:themeColor="text1"/>
        </w:rPr>
        <w:t>2021</w:t>
      </w:r>
    </w:p>
    <w:p w14:paraId="2EE7F000" w14:textId="33912BB8" w:rsidR="00A94162" w:rsidRDefault="00A94162">
      <w:pPr>
        <w:pStyle w:val="Ttulo2"/>
      </w:pPr>
      <w:bookmarkStart w:id="112" w:name="_Toc74456908"/>
      <w:bookmarkStart w:id="113" w:name="_Toc79305310"/>
      <w:bookmarkStart w:id="114" w:name="_Toc485810490"/>
      <w:r>
        <w:t xml:space="preserve">Requisitos Regulamentares e </w:t>
      </w:r>
      <w:bookmarkEnd w:id="112"/>
      <w:bookmarkEnd w:id="113"/>
      <w:r>
        <w:t>Estatutários</w:t>
      </w:r>
      <w:bookmarkEnd w:id="114"/>
    </w:p>
    <w:p w14:paraId="6346F50D" w14:textId="5A8DCE63" w:rsidR="0012557A" w:rsidRPr="0012557A" w:rsidRDefault="0012557A" w:rsidP="0012557A">
      <w:pPr>
        <w:rPr>
          <w:lang w:eastAsia="en-US"/>
        </w:rPr>
      </w:pPr>
      <w:r w:rsidRPr="0012557A">
        <w:rPr>
          <w:lang w:eastAsia="en-US"/>
        </w:rPr>
        <w:t>Job Sea, ou “Mar de trabalho”. Tem como objetivo principal permitir que pessoas publiquem seus projetos freelancers na área tecnológica, em uma plataforma Microsoft Windows network e/ou encontre uma equipe para trabalhar em diversos outros projetos, como também seus Owner, ou seja, “contratantes” formem equipes preparadas para seus determinados objetivos.</w:t>
      </w:r>
      <w:r>
        <w:rPr>
          <w:lang w:eastAsia="en-US"/>
        </w:rPr>
        <w:t>, portanto inexiste requisitos regulamentares e estatutários por se tratar de um projeto de conclusão do curso.</w:t>
      </w:r>
      <w:r w:rsidRPr="0012557A">
        <w:rPr>
          <w:lang w:eastAsia="en-US"/>
        </w:rPr>
        <w:t xml:space="preserve">.  </w:t>
      </w:r>
    </w:p>
    <w:p w14:paraId="7417B447" w14:textId="77777777" w:rsidR="00A94162" w:rsidRDefault="00A94162">
      <w:pPr>
        <w:pStyle w:val="Ttulo1"/>
      </w:pPr>
      <w:bookmarkStart w:id="115" w:name="_Toc485810491"/>
      <w:r>
        <w:t>Escopo</w:t>
      </w:r>
      <w:bookmarkEnd w:id="115"/>
    </w:p>
    <w:p w14:paraId="0BF4AD6B" w14:textId="77777777" w:rsidR="00C821E0" w:rsidRDefault="00C821E0" w:rsidP="00C821E0">
      <w:pPr>
        <w:ind w:left="-15"/>
      </w:pPr>
      <w:r>
        <w:t xml:space="preserve">Atualmente empresas como a Dextra, por exemplo, possuem uma equipe de funcionários de diversos setores - desenvolvedores, marketing, designers, negociadores, entre outros o que contribui para a agilidade e qualidade dos seus softwares, pois elas não precisam buscar especialistas no mercado.  </w:t>
      </w:r>
    </w:p>
    <w:p w14:paraId="44ADA30F" w14:textId="77777777" w:rsidR="00C821E0" w:rsidRDefault="00C821E0" w:rsidP="00C821E0">
      <w:pPr>
        <w:ind w:left="-15"/>
      </w:pPr>
      <w:r>
        <w:t xml:space="preserve">Partindo deste pressuposto, pensou-se neste projeto, uma ferramenta para que a pessoa comum e / ou empresa de pequeno e médio ou grande porte e mesmo com baixo orçamento, possam ter uma equipe de profissionais capacitados, e com um custo considerável para a realização de seus projetos.  </w:t>
      </w:r>
    </w:p>
    <w:p w14:paraId="54555156" w14:textId="77777777" w:rsidR="00C821E0" w:rsidRDefault="00C821E0" w:rsidP="00C821E0">
      <w:pPr>
        <w:ind w:left="-15"/>
      </w:pPr>
      <w:r>
        <w:t xml:space="preserve">Em sintonia a plataforma proporcionará ao usuário que possui um “Trabalho” a ser feito, localizar e formar uma equipe compatível com o seu foco. Esta aplicação fornecerá uma quantidade de equipes pré-definidas por algoritmo para que o contratante faça a sua escolha. Estas equipes serão elencadas pela pontuação de cada integrante. Exemplo: Roberto tem um projeto, e precisa: desenvolver uma aplicação, marketing, designer para a aplicação e tem X valor para o desenvolvê-lo. Então, ele cria um “Job” na plataforma e automaticamente, ela irá selecionar, de acordo com o capital disponível os especialistas e assim montará a equipe levando em conta as habilidades necessárias. Por fim, Roberto escolherá uma equipe que mais lhe agrada, com base na pontuação de cada usuário, que será disponibilizado pela plataforma.  </w:t>
      </w:r>
    </w:p>
    <w:p w14:paraId="681E36BE" w14:textId="77777777" w:rsidR="00C821E0" w:rsidRDefault="00C821E0" w:rsidP="00C821E0">
      <w:pPr>
        <w:ind w:left="-15"/>
      </w:pPr>
      <w:r>
        <w:t xml:space="preserve">Portanto , com o Job Sea os desenvolvedores não precisarão passar horas no Workana ou no 99Freelas procurando um projeto que possa realizar, pois como foi exposto, a plataforma por algoritmo irá formar equipes com integrantes cadastrados, e o usuário ao  ser selecionado, será notificado a respeito do projeto, dos profissionais que integrarão sua equipe, como também  o Owner que é detentor do projeto. Ele também será informado das horas que será necessário para realizar o referido trabalho, o que possibilitará sua participação em vários outros projetos. O valor do contrato também será disponibilizado pelo sistema. Com isto o usuário ficará livre para aceitar ou não o trabalho, podendo se organizar para realizar vários outros trabalhos em um mesmo período. </w:t>
      </w:r>
    </w:p>
    <w:p w14:paraId="43A751A7" w14:textId="378D992F" w:rsidR="00A94162" w:rsidRDefault="00A94162" w:rsidP="0060692B">
      <w:pPr>
        <w:pStyle w:val="Instruo"/>
      </w:pPr>
    </w:p>
    <w:p w14:paraId="04F448B7" w14:textId="478D97BC" w:rsidR="00A94162" w:rsidRDefault="00A94162">
      <w:pPr>
        <w:pStyle w:val="Ttulo2"/>
      </w:pPr>
      <w:bookmarkStart w:id="116" w:name="_Toc101599641"/>
      <w:bookmarkStart w:id="117" w:name="_Toc101599716"/>
      <w:bookmarkStart w:id="118" w:name="_Toc101599790"/>
      <w:bookmarkStart w:id="119" w:name="_Toc101599865"/>
      <w:bookmarkStart w:id="120" w:name="_Toc101599940"/>
      <w:bookmarkStart w:id="121" w:name="_Toc101600015"/>
      <w:bookmarkStart w:id="122" w:name="_Toc101600090"/>
      <w:bookmarkStart w:id="123" w:name="_Toc101608308"/>
      <w:bookmarkStart w:id="124" w:name="_Toc104609689"/>
      <w:bookmarkStart w:id="125" w:name="_Toc104609883"/>
      <w:bookmarkStart w:id="126" w:name="_Toc104610077"/>
      <w:bookmarkStart w:id="127" w:name="_Toc108240878"/>
      <w:bookmarkStart w:id="128" w:name="_Toc108241696"/>
      <w:bookmarkStart w:id="129" w:name="_Toc108943343"/>
      <w:bookmarkStart w:id="130" w:name="_Toc108943537"/>
      <w:bookmarkStart w:id="131" w:name="_Toc101599642"/>
      <w:bookmarkStart w:id="132" w:name="_Toc101599717"/>
      <w:bookmarkStart w:id="133" w:name="_Toc101599791"/>
      <w:bookmarkStart w:id="134" w:name="_Toc101599866"/>
      <w:bookmarkStart w:id="135" w:name="_Toc101599941"/>
      <w:bookmarkStart w:id="136" w:name="_Toc101600016"/>
      <w:bookmarkStart w:id="137" w:name="_Toc101600091"/>
      <w:bookmarkStart w:id="138" w:name="_Toc101608309"/>
      <w:bookmarkStart w:id="139" w:name="_Toc104609690"/>
      <w:bookmarkStart w:id="140" w:name="_Toc104609884"/>
      <w:bookmarkStart w:id="141" w:name="_Toc104610078"/>
      <w:bookmarkStart w:id="142" w:name="_Toc108240879"/>
      <w:bookmarkStart w:id="143" w:name="_Toc108241697"/>
      <w:bookmarkStart w:id="144" w:name="_Toc108943344"/>
      <w:bookmarkStart w:id="145" w:name="_Toc108943538"/>
      <w:bookmarkStart w:id="146" w:name="_Toc101599643"/>
      <w:bookmarkStart w:id="147" w:name="_Toc101599718"/>
      <w:bookmarkStart w:id="148" w:name="_Toc101599792"/>
      <w:bookmarkStart w:id="149" w:name="_Toc101599867"/>
      <w:bookmarkStart w:id="150" w:name="_Toc101599942"/>
      <w:bookmarkStart w:id="151" w:name="_Toc101600017"/>
      <w:bookmarkStart w:id="152" w:name="_Toc101600092"/>
      <w:bookmarkStart w:id="153" w:name="_Toc101608310"/>
      <w:bookmarkStart w:id="154" w:name="_Toc104609691"/>
      <w:bookmarkStart w:id="155" w:name="_Toc104609885"/>
      <w:bookmarkStart w:id="156" w:name="_Toc104610079"/>
      <w:bookmarkStart w:id="157" w:name="_Toc108240880"/>
      <w:bookmarkStart w:id="158" w:name="_Toc108241698"/>
      <w:bookmarkStart w:id="159" w:name="_Toc108943345"/>
      <w:bookmarkStart w:id="160" w:name="_Toc108943539"/>
      <w:bookmarkStart w:id="161" w:name="_Toc101599644"/>
      <w:bookmarkStart w:id="162" w:name="_Toc101599719"/>
      <w:bookmarkStart w:id="163" w:name="_Toc101599793"/>
      <w:bookmarkStart w:id="164" w:name="_Toc101599868"/>
      <w:bookmarkStart w:id="165" w:name="_Toc101599943"/>
      <w:bookmarkStart w:id="166" w:name="_Toc101600018"/>
      <w:bookmarkStart w:id="167" w:name="_Toc101600093"/>
      <w:bookmarkStart w:id="168" w:name="_Toc101608311"/>
      <w:bookmarkStart w:id="169" w:name="_Toc104609692"/>
      <w:bookmarkStart w:id="170" w:name="_Toc104609886"/>
      <w:bookmarkStart w:id="171" w:name="_Toc104610080"/>
      <w:bookmarkStart w:id="172" w:name="_Toc108240881"/>
      <w:bookmarkStart w:id="173" w:name="_Toc108241699"/>
      <w:bookmarkStart w:id="174" w:name="_Toc108943346"/>
      <w:bookmarkStart w:id="175" w:name="_Toc108943540"/>
      <w:bookmarkStart w:id="176" w:name="_Toc101599645"/>
      <w:bookmarkStart w:id="177" w:name="_Toc101599720"/>
      <w:bookmarkStart w:id="178" w:name="_Toc101599794"/>
      <w:bookmarkStart w:id="179" w:name="_Toc101599869"/>
      <w:bookmarkStart w:id="180" w:name="_Toc101599944"/>
      <w:bookmarkStart w:id="181" w:name="_Toc101600019"/>
      <w:bookmarkStart w:id="182" w:name="_Toc101600094"/>
      <w:bookmarkStart w:id="183" w:name="_Toc101608312"/>
      <w:bookmarkStart w:id="184" w:name="_Toc104609693"/>
      <w:bookmarkStart w:id="185" w:name="_Toc104609887"/>
      <w:bookmarkStart w:id="186" w:name="_Toc104610081"/>
      <w:bookmarkStart w:id="187" w:name="_Toc108240882"/>
      <w:bookmarkStart w:id="188" w:name="_Toc108241700"/>
      <w:bookmarkStart w:id="189" w:name="_Toc108943347"/>
      <w:bookmarkStart w:id="190" w:name="_Toc108943541"/>
      <w:bookmarkStart w:id="191" w:name="_Toc101599646"/>
      <w:bookmarkStart w:id="192" w:name="_Toc101599721"/>
      <w:bookmarkStart w:id="193" w:name="_Toc101599795"/>
      <w:bookmarkStart w:id="194" w:name="_Toc101599870"/>
      <w:bookmarkStart w:id="195" w:name="_Toc101599945"/>
      <w:bookmarkStart w:id="196" w:name="_Toc101600020"/>
      <w:bookmarkStart w:id="197" w:name="_Toc101600095"/>
      <w:bookmarkStart w:id="198" w:name="_Toc101608313"/>
      <w:bookmarkStart w:id="199" w:name="_Toc104609694"/>
      <w:bookmarkStart w:id="200" w:name="_Toc104609888"/>
      <w:bookmarkStart w:id="201" w:name="_Toc104610082"/>
      <w:bookmarkStart w:id="202" w:name="_Toc108240883"/>
      <w:bookmarkStart w:id="203" w:name="_Toc108241701"/>
      <w:bookmarkStart w:id="204" w:name="_Toc108943348"/>
      <w:bookmarkStart w:id="205" w:name="_Toc108943542"/>
      <w:bookmarkStart w:id="206" w:name="_Toc101599647"/>
      <w:bookmarkStart w:id="207" w:name="_Toc101599722"/>
      <w:bookmarkStart w:id="208" w:name="_Toc101599796"/>
      <w:bookmarkStart w:id="209" w:name="_Toc101599871"/>
      <w:bookmarkStart w:id="210" w:name="_Toc101599946"/>
      <w:bookmarkStart w:id="211" w:name="_Toc101600021"/>
      <w:bookmarkStart w:id="212" w:name="_Toc101600096"/>
      <w:bookmarkStart w:id="213" w:name="_Toc101608314"/>
      <w:bookmarkStart w:id="214" w:name="_Toc104609695"/>
      <w:bookmarkStart w:id="215" w:name="_Toc104609889"/>
      <w:bookmarkStart w:id="216" w:name="_Toc104610083"/>
      <w:bookmarkStart w:id="217" w:name="_Toc108240884"/>
      <w:bookmarkStart w:id="218" w:name="_Toc108241702"/>
      <w:bookmarkStart w:id="219" w:name="_Toc108943349"/>
      <w:bookmarkStart w:id="220" w:name="_Toc108943543"/>
      <w:bookmarkStart w:id="221" w:name="_Toc485810492"/>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r>
        <w:lastRenderedPageBreak/>
        <w:t>Exclusões do escopo do projeto</w:t>
      </w:r>
      <w:bookmarkEnd w:id="221"/>
    </w:p>
    <w:p w14:paraId="5A7B4C37" w14:textId="77777777" w:rsidR="00C821E0" w:rsidRPr="00C821E0" w:rsidRDefault="00C821E0" w:rsidP="00C821E0">
      <w:pPr>
        <w:rPr>
          <w:lang w:eastAsia="en-US"/>
        </w:rPr>
      </w:pPr>
      <w:r w:rsidRPr="00C821E0">
        <w:rPr>
          <w:lang w:eastAsia="en-US"/>
        </w:rPr>
        <w:t xml:space="preserve">Em um primeiro momento, este trabalho estará disponibilizado em uma página network no sistema operacional Microsoft Windows, mas há a possibilidade de estender esta plataforma para  sistemas operacionais do Android e Mac OS X através de um aplicativo,  para que seus usuários tenham mais vantagens de desfrutarem todo o conteúdo proposto por uma maneira interativa e que possam se comunicar por outros métodos.  </w:t>
      </w:r>
    </w:p>
    <w:p w14:paraId="1E02DC6B" w14:textId="77777777" w:rsidR="00C821E0" w:rsidRPr="00C821E0" w:rsidRDefault="00C821E0" w:rsidP="00C821E0">
      <w:pPr>
        <w:rPr>
          <w:lang w:eastAsia="en-US"/>
        </w:rPr>
      </w:pPr>
    </w:p>
    <w:p w14:paraId="70010C36" w14:textId="77777777" w:rsidR="00A94162" w:rsidRDefault="00A94162">
      <w:pPr>
        <w:pStyle w:val="Ttulo1"/>
      </w:pPr>
      <w:bookmarkStart w:id="222" w:name="_Toc89248988"/>
      <w:bookmarkStart w:id="223" w:name="_Toc89249104"/>
      <w:bookmarkStart w:id="224" w:name="_Toc89249322"/>
      <w:bookmarkStart w:id="225" w:name="_Toc89249445"/>
      <w:bookmarkStart w:id="226" w:name="_Toc89249486"/>
      <w:bookmarkStart w:id="227" w:name="_Toc89249736"/>
      <w:bookmarkStart w:id="228" w:name="_Toc89249780"/>
      <w:bookmarkStart w:id="229" w:name="_Toc89249861"/>
      <w:bookmarkStart w:id="230" w:name="_Toc89249941"/>
      <w:bookmarkStart w:id="231" w:name="_Toc89249983"/>
      <w:bookmarkStart w:id="232" w:name="_Toc89656348"/>
      <w:bookmarkStart w:id="233" w:name="_Toc90873305"/>
      <w:bookmarkStart w:id="234" w:name="_Toc101597555"/>
      <w:bookmarkStart w:id="235" w:name="_Toc101597756"/>
      <w:bookmarkStart w:id="236" w:name="_Toc101599651"/>
      <w:bookmarkStart w:id="237" w:name="_Toc101599726"/>
      <w:bookmarkStart w:id="238" w:name="_Toc101599800"/>
      <w:bookmarkStart w:id="239" w:name="_Toc101599875"/>
      <w:bookmarkStart w:id="240" w:name="_Toc101599950"/>
      <w:bookmarkStart w:id="241" w:name="_Toc101600025"/>
      <w:bookmarkStart w:id="242" w:name="_Toc101600100"/>
      <w:bookmarkStart w:id="243" w:name="_Toc101608318"/>
      <w:bookmarkStart w:id="244" w:name="_Toc101599652"/>
      <w:bookmarkStart w:id="245" w:name="_Toc101599727"/>
      <w:bookmarkStart w:id="246" w:name="_Toc101599801"/>
      <w:bookmarkStart w:id="247" w:name="_Toc101599876"/>
      <w:bookmarkStart w:id="248" w:name="_Toc101599951"/>
      <w:bookmarkStart w:id="249" w:name="_Toc101600026"/>
      <w:bookmarkStart w:id="250" w:name="_Toc101600101"/>
      <w:bookmarkStart w:id="251" w:name="_Toc101608319"/>
      <w:bookmarkStart w:id="252" w:name="_Toc104609699"/>
      <w:bookmarkStart w:id="253" w:name="_Toc104609893"/>
      <w:bookmarkStart w:id="254" w:name="_Toc104610087"/>
      <w:bookmarkStart w:id="255" w:name="_Toc108240888"/>
      <w:bookmarkStart w:id="256" w:name="_Toc108241706"/>
      <w:bookmarkStart w:id="257" w:name="_Toc108943353"/>
      <w:bookmarkStart w:id="258" w:name="_Toc108943547"/>
      <w:bookmarkStart w:id="259" w:name="_Toc101599653"/>
      <w:bookmarkStart w:id="260" w:name="_Toc101599728"/>
      <w:bookmarkStart w:id="261" w:name="_Toc101599802"/>
      <w:bookmarkStart w:id="262" w:name="_Toc101599877"/>
      <w:bookmarkStart w:id="263" w:name="_Toc101599952"/>
      <w:bookmarkStart w:id="264" w:name="_Toc101600027"/>
      <w:bookmarkStart w:id="265" w:name="_Toc101600102"/>
      <w:bookmarkStart w:id="266" w:name="_Toc101608320"/>
      <w:bookmarkStart w:id="267" w:name="_Toc104609700"/>
      <w:bookmarkStart w:id="268" w:name="_Toc104609894"/>
      <w:bookmarkStart w:id="269" w:name="_Toc104610088"/>
      <w:bookmarkStart w:id="270" w:name="_Toc108240889"/>
      <w:bookmarkStart w:id="271" w:name="_Toc108241707"/>
      <w:bookmarkStart w:id="272" w:name="_Toc108943354"/>
      <w:bookmarkStart w:id="273" w:name="_Toc108943548"/>
      <w:bookmarkStart w:id="274" w:name="_Toc89249948"/>
      <w:bookmarkStart w:id="275" w:name="_Toc89249990"/>
      <w:bookmarkStart w:id="276" w:name="_Toc89656355"/>
      <w:bookmarkStart w:id="277" w:name="_Toc90873312"/>
      <w:bookmarkStart w:id="278" w:name="_Toc101597562"/>
      <w:bookmarkStart w:id="279" w:name="_Toc101597763"/>
      <w:bookmarkStart w:id="280" w:name="_Toc101599659"/>
      <w:bookmarkStart w:id="281" w:name="_Toc101599734"/>
      <w:bookmarkStart w:id="282" w:name="_Toc101599808"/>
      <w:bookmarkStart w:id="283" w:name="_Toc101599883"/>
      <w:bookmarkStart w:id="284" w:name="_Toc101599958"/>
      <w:bookmarkStart w:id="285" w:name="_Toc101600033"/>
      <w:bookmarkStart w:id="286" w:name="_Toc101600108"/>
      <w:bookmarkStart w:id="287" w:name="_Toc101608326"/>
      <w:bookmarkStart w:id="288" w:name="_Toc104609706"/>
      <w:bookmarkStart w:id="289" w:name="_Toc104609900"/>
      <w:bookmarkStart w:id="290" w:name="_Toc104610094"/>
      <w:bookmarkStart w:id="291" w:name="_Toc108240895"/>
      <w:bookmarkStart w:id="292" w:name="_Toc108241713"/>
      <w:bookmarkStart w:id="293" w:name="_Toc108943360"/>
      <w:bookmarkStart w:id="294" w:name="_Toc108943554"/>
      <w:bookmarkStart w:id="295" w:name="_Toc89249329"/>
      <w:bookmarkStart w:id="296" w:name="_Toc89249453"/>
      <w:bookmarkStart w:id="297" w:name="_Toc89249494"/>
      <w:bookmarkStart w:id="298" w:name="_Toc89249744"/>
      <w:bookmarkStart w:id="299" w:name="_Toc89249788"/>
      <w:bookmarkStart w:id="300" w:name="_Toc89249869"/>
      <w:bookmarkStart w:id="301" w:name="_Toc89249950"/>
      <w:bookmarkStart w:id="302" w:name="_Toc89249992"/>
      <w:bookmarkStart w:id="303" w:name="_Toc89656357"/>
      <w:bookmarkStart w:id="304" w:name="_Toc90873314"/>
      <w:bookmarkStart w:id="305" w:name="_Toc89249330"/>
      <w:bookmarkStart w:id="306" w:name="_Toc89249454"/>
      <w:bookmarkStart w:id="307" w:name="_Toc89249495"/>
      <w:bookmarkStart w:id="308" w:name="_Toc89249745"/>
      <w:bookmarkStart w:id="309" w:name="_Toc89249789"/>
      <w:bookmarkStart w:id="310" w:name="_Toc89249870"/>
      <w:bookmarkStart w:id="311" w:name="_Toc89249951"/>
      <w:bookmarkStart w:id="312" w:name="_Toc89249993"/>
      <w:bookmarkStart w:id="313" w:name="_Toc89656358"/>
      <w:bookmarkStart w:id="314" w:name="_Toc90873315"/>
      <w:bookmarkStart w:id="315" w:name="_Toc89249331"/>
      <w:bookmarkStart w:id="316" w:name="_Toc89249455"/>
      <w:bookmarkStart w:id="317" w:name="_Toc89249496"/>
      <w:bookmarkStart w:id="318" w:name="_Toc89249746"/>
      <w:bookmarkStart w:id="319" w:name="_Toc89249790"/>
      <w:bookmarkStart w:id="320" w:name="_Toc89249871"/>
      <w:bookmarkStart w:id="321" w:name="_Toc89249952"/>
      <w:bookmarkStart w:id="322" w:name="_Toc89249994"/>
      <w:bookmarkStart w:id="323" w:name="_Toc89656359"/>
      <w:bookmarkStart w:id="324" w:name="_Toc90873316"/>
      <w:bookmarkStart w:id="325" w:name="_Toc89248996"/>
      <w:bookmarkStart w:id="326" w:name="_Toc89249112"/>
      <w:bookmarkStart w:id="327" w:name="_Toc89249333"/>
      <w:bookmarkStart w:id="328" w:name="_Toc89249457"/>
      <w:bookmarkStart w:id="329" w:name="_Toc89249498"/>
      <w:bookmarkStart w:id="330" w:name="_Toc89249748"/>
      <w:bookmarkStart w:id="331" w:name="_Toc89249792"/>
      <w:bookmarkStart w:id="332" w:name="_Toc89249873"/>
      <w:bookmarkStart w:id="333" w:name="_Toc89249954"/>
      <w:bookmarkStart w:id="334" w:name="_Toc89249996"/>
      <w:bookmarkStart w:id="335" w:name="_Toc89656361"/>
      <w:bookmarkStart w:id="336" w:name="_Toc90873318"/>
      <w:bookmarkStart w:id="337" w:name="_Toc89249334"/>
      <w:bookmarkStart w:id="338" w:name="_Toc89249458"/>
      <w:bookmarkStart w:id="339" w:name="_Toc89249499"/>
      <w:bookmarkStart w:id="340" w:name="_Toc89249749"/>
      <w:bookmarkStart w:id="341" w:name="_Toc89249793"/>
      <w:bookmarkStart w:id="342" w:name="_Toc89249874"/>
      <w:bookmarkStart w:id="343" w:name="_Toc89249955"/>
      <w:bookmarkStart w:id="344" w:name="_Toc89249997"/>
      <w:bookmarkStart w:id="345" w:name="_Toc89656362"/>
      <w:bookmarkStart w:id="346" w:name="_Toc90873319"/>
      <w:bookmarkStart w:id="347" w:name="_Toc89244822"/>
      <w:bookmarkStart w:id="348" w:name="_Toc485810493"/>
      <w:bookmarkStart w:id="349" w:name="_Toc74456899"/>
      <w:bookmarkStart w:id="350" w:name="_Toc7930530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r>
        <w:t>Envolvidos no Projeto</w:t>
      </w:r>
      <w:bookmarkEnd w:id="347"/>
      <w:bookmarkEnd w:id="348"/>
    </w:p>
    <w:p w14:paraId="733E746B" w14:textId="77777777" w:rsidR="00A94162" w:rsidRDefault="004865CE">
      <w:pPr>
        <w:pStyle w:val="Ttulo2"/>
      </w:pPr>
      <w:bookmarkStart w:id="351" w:name="_Toc485810494"/>
      <w:r>
        <w:t>Equipe</w:t>
      </w:r>
      <w:r w:rsidR="007760E6">
        <w:t xml:space="preserve"> Técnic</w:t>
      </w:r>
      <w:r>
        <w:t>a</w:t>
      </w:r>
      <w:bookmarkEnd w:id="351"/>
    </w:p>
    <w:p w14:paraId="4316A53E" w14:textId="77777777" w:rsidR="004F2BE1" w:rsidRDefault="004F2BE1" w:rsidP="004F2BE1">
      <w:pPr>
        <w:pStyle w:val="Instruo"/>
        <w:ind w:left="708"/>
        <w:rPr>
          <w:rFonts w:eastAsia="MS Mincho"/>
        </w:rPr>
      </w:pPr>
    </w:p>
    <w:tbl>
      <w:tblP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3"/>
        <w:gridCol w:w="1950"/>
        <w:gridCol w:w="3368"/>
      </w:tblGrid>
      <w:tr w:rsidR="004F2BE1" w14:paraId="243288BE" w14:textId="77777777" w:rsidTr="004F2BE1">
        <w:tc>
          <w:tcPr>
            <w:tcW w:w="2216" w:type="pct"/>
            <w:shd w:val="clear" w:color="auto" w:fill="C0C0C0"/>
            <w:vAlign w:val="center"/>
          </w:tcPr>
          <w:p w14:paraId="56CE1343" w14:textId="77777777" w:rsidR="004F2BE1" w:rsidRDefault="004F2BE1" w:rsidP="00CB47D7">
            <w:pPr>
              <w:jc w:val="center"/>
              <w:rPr>
                <w:b/>
                <w:bCs/>
              </w:rPr>
            </w:pPr>
            <w:r>
              <w:rPr>
                <w:b/>
                <w:bCs/>
              </w:rPr>
              <w:t>Nome</w:t>
            </w:r>
          </w:p>
        </w:tc>
        <w:tc>
          <w:tcPr>
            <w:tcW w:w="1021" w:type="pct"/>
            <w:shd w:val="clear" w:color="auto" w:fill="C0C0C0"/>
          </w:tcPr>
          <w:p w14:paraId="3AC5E614" w14:textId="77777777" w:rsidR="004F2BE1" w:rsidRDefault="004F2BE1" w:rsidP="00CB47D7">
            <w:pPr>
              <w:jc w:val="center"/>
              <w:rPr>
                <w:b/>
                <w:bCs/>
              </w:rPr>
            </w:pPr>
            <w:r>
              <w:rPr>
                <w:b/>
                <w:bCs/>
              </w:rPr>
              <w:t>Função/Papel</w:t>
            </w:r>
          </w:p>
        </w:tc>
        <w:tc>
          <w:tcPr>
            <w:tcW w:w="1763" w:type="pct"/>
            <w:shd w:val="clear" w:color="auto" w:fill="C0C0C0"/>
            <w:vAlign w:val="center"/>
          </w:tcPr>
          <w:p w14:paraId="551866F4" w14:textId="77777777" w:rsidR="004F2BE1" w:rsidRDefault="004F2BE1" w:rsidP="004F2BE1">
            <w:pPr>
              <w:jc w:val="center"/>
              <w:rPr>
                <w:b/>
                <w:bCs/>
              </w:rPr>
            </w:pPr>
            <w:r>
              <w:rPr>
                <w:b/>
                <w:bCs/>
              </w:rPr>
              <w:t>Alocação no Projeto</w:t>
            </w:r>
          </w:p>
        </w:tc>
      </w:tr>
      <w:tr w:rsidR="004F2BE1" w14:paraId="6F38B72F" w14:textId="77777777" w:rsidTr="004F2BE1">
        <w:tc>
          <w:tcPr>
            <w:tcW w:w="2216" w:type="pct"/>
          </w:tcPr>
          <w:p w14:paraId="41B49C4B" w14:textId="4845E97A" w:rsidR="004F2BE1" w:rsidRDefault="00C821E0" w:rsidP="00CB47D7">
            <w:r>
              <w:t>Aluisio José Galvão dos Santos</w:t>
            </w:r>
          </w:p>
        </w:tc>
        <w:tc>
          <w:tcPr>
            <w:tcW w:w="1021" w:type="pct"/>
          </w:tcPr>
          <w:p w14:paraId="48DCB6B9" w14:textId="72838D53" w:rsidR="004F2BE1" w:rsidRDefault="004D5A01" w:rsidP="00CB47D7">
            <w:r>
              <w:t>Documentação</w:t>
            </w:r>
          </w:p>
        </w:tc>
        <w:tc>
          <w:tcPr>
            <w:tcW w:w="1763" w:type="pct"/>
          </w:tcPr>
          <w:p w14:paraId="565AAA00" w14:textId="172A8B31" w:rsidR="004F2BE1" w:rsidRDefault="00C821E0" w:rsidP="00CB47D7">
            <w:r>
              <w:t>Scrum</w:t>
            </w:r>
            <w:r w:rsidR="00276AF9">
              <w:t xml:space="preserve"> Master</w:t>
            </w:r>
          </w:p>
        </w:tc>
      </w:tr>
      <w:tr w:rsidR="004F2BE1" w14:paraId="243B65AC" w14:textId="77777777" w:rsidTr="004F2BE1">
        <w:tc>
          <w:tcPr>
            <w:tcW w:w="2216" w:type="pct"/>
          </w:tcPr>
          <w:p w14:paraId="6DD88992" w14:textId="732366AA" w:rsidR="004F2BE1" w:rsidRDefault="00C821E0" w:rsidP="00CB47D7">
            <w:r>
              <w:t>Iago Fernandes</w:t>
            </w:r>
          </w:p>
        </w:tc>
        <w:tc>
          <w:tcPr>
            <w:tcW w:w="1021" w:type="pct"/>
          </w:tcPr>
          <w:p w14:paraId="27229DDA" w14:textId="79F6D6CD" w:rsidR="004F2BE1" w:rsidRDefault="00C821E0" w:rsidP="00CB47D7">
            <w:r>
              <w:t>Frontend</w:t>
            </w:r>
          </w:p>
        </w:tc>
        <w:tc>
          <w:tcPr>
            <w:tcW w:w="1763" w:type="pct"/>
          </w:tcPr>
          <w:p w14:paraId="760E78C0" w14:textId="6D6345C1" w:rsidR="00C821E0" w:rsidRDefault="00C821E0" w:rsidP="00C821E0">
            <w:r>
              <w:t>Membro</w:t>
            </w:r>
          </w:p>
        </w:tc>
      </w:tr>
      <w:tr w:rsidR="00C821E0" w14:paraId="2E227B3E" w14:textId="77777777" w:rsidTr="004F2BE1">
        <w:tc>
          <w:tcPr>
            <w:tcW w:w="2216" w:type="pct"/>
          </w:tcPr>
          <w:p w14:paraId="6851ED2A" w14:textId="423208E1" w:rsidR="00C821E0" w:rsidRDefault="00C821E0" w:rsidP="00CB47D7">
            <w:r>
              <w:t>Rogério Viana</w:t>
            </w:r>
          </w:p>
        </w:tc>
        <w:tc>
          <w:tcPr>
            <w:tcW w:w="1021" w:type="pct"/>
          </w:tcPr>
          <w:p w14:paraId="2A0461EA" w14:textId="4F94CDE7" w:rsidR="00C821E0" w:rsidRDefault="00C821E0" w:rsidP="00CB47D7">
            <w:r>
              <w:t>Backend</w:t>
            </w:r>
          </w:p>
        </w:tc>
        <w:tc>
          <w:tcPr>
            <w:tcW w:w="1763" w:type="pct"/>
          </w:tcPr>
          <w:p w14:paraId="052D18F1" w14:textId="51E289D6" w:rsidR="00C821E0" w:rsidRDefault="00C821E0" w:rsidP="00C821E0">
            <w:r>
              <w:t>Membro</w:t>
            </w:r>
          </w:p>
        </w:tc>
      </w:tr>
    </w:tbl>
    <w:p w14:paraId="15B83E25" w14:textId="77777777" w:rsidR="00A94162" w:rsidRDefault="004865CE">
      <w:pPr>
        <w:pStyle w:val="Ttulo2"/>
      </w:pPr>
      <w:bookmarkStart w:id="352" w:name="_Toc485810495"/>
      <w:r>
        <w:t xml:space="preserve">Equipe do </w:t>
      </w:r>
      <w:r w:rsidR="00A94162">
        <w:t>Cliente</w:t>
      </w:r>
      <w:bookmarkEnd w:id="352"/>
    </w:p>
    <w:p w14:paraId="5C4541F5" w14:textId="77777777" w:rsidR="004F2BE1" w:rsidRPr="000D28E4" w:rsidRDefault="004F2BE1" w:rsidP="004F2BE1">
      <w:pPr>
        <w:rPr>
          <w:rFonts w:eastAsia="MS Minch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42"/>
        <w:gridCol w:w="1916"/>
        <w:gridCol w:w="1986"/>
        <w:gridCol w:w="1986"/>
      </w:tblGrid>
      <w:tr w:rsidR="00F93723" w14:paraId="1D03C1F1" w14:textId="77777777" w:rsidTr="00F93723">
        <w:tc>
          <w:tcPr>
            <w:tcW w:w="1943" w:type="pct"/>
            <w:shd w:val="clear" w:color="auto" w:fill="C0C0C0"/>
            <w:vAlign w:val="center"/>
          </w:tcPr>
          <w:p w14:paraId="680049A4" w14:textId="77777777" w:rsidR="00F93723" w:rsidRDefault="00F93723" w:rsidP="00CB47D7">
            <w:pPr>
              <w:jc w:val="center"/>
              <w:rPr>
                <w:b/>
                <w:bCs/>
              </w:rPr>
            </w:pPr>
            <w:r>
              <w:rPr>
                <w:b/>
                <w:bCs/>
              </w:rPr>
              <w:t>Nome</w:t>
            </w:r>
          </w:p>
        </w:tc>
        <w:tc>
          <w:tcPr>
            <w:tcW w:w="995" w:type="pct"/>
            <w:shd w:val="clear" w:color="auto" w:fill="C0C0C0"/>
          </w:tcPr>
          <w:p w14:paraId="6E15F929" w14:textId="77777777" w:rsidR="00F93723" w:rsidRDefault="00F93723" w:rsidP="00CB47D7">
            <w:pPr>
              <w:jc w:val="center"/>
              <w:rPr>
                <w:b/>
                <w:bCs/>
              </w:rPr>
            </w:pPr>
            <w:r>
              <w:rPr>
                <w:b/>
                <w:bCs/>
              </w:rPr>
              <w:t>Função/Papel</w:t>
            </w:r>
          </w:p>
        </w:tc>
        <w:tc>
          <w:tcPr>
            <w:tcW w:w="1031" w:type="pct"/>
            <w:shd w:val="clear" w:color="auto" w:fill="C0C0C0"/>
            <w:vAlign w:val="center"/>
          </w:tcPr>
          <w:p w14:paraId="5C0478E7" w14:textId="77777777" w:rsidR="00F93723" w:rsidRDefault="00F93723" w:rsidP="00CB47D7">
            <w:pPr>
              <w:jc w:val="center"/>
              <w:rPr>
                <w:b/>
                <w:bCs/>
              </w:rPr>
            </w:pPr>
            <w:r>
              <w:rPr>
                <w:b/>
                <w:bCs/>
              </w:rPr>
              <w:t>Área/Departamento</w:t>
            </w:r>
          </w:p>
        </w:tc>
        <w:tc>
          <w:tcPr>
            <w:tcW w:w="1031" w:type="pct"/>
            <w:shd w:val="clear" w:color="auto" w:fill="C0C0C0"/>
          </w:tcPr>
          <w:p w14:paraId="329F1C0C" w14:textId="77777777" w:rsidR="00F93723" w:rsidRDefault="00F93723" w:rsidP="00CB47D7">
            <w:pPr>
              <w:jc w:val="center"/>
              <w:rPr>
                <w:b/>
                <w:bCs/>
              </w:rPr>
            </w:pPr>
            <w:r>
              <w:rPr>
                <w:b/>
                <w:bCs/>
              </w:rPr>
              <w:t>Telefone/E-Mail</w:t>
            </w:r>
          </w:p>
        </w:tc>
      </w:tr>
      <w:tr w:rsidR="00F93723" w14:paraId="7B3E4B85" w14:textId="77777777" w:rsidTr="00F93723">
        <w:tc>
          <w:tcPr>
            <w:tcW w:w="1943" w:type="pct"/>
          </w:tcPr>
          <w:p w14:paraId="3433FC44" w14:textId="432CDBE5" w:rsidR="00F93723" w:rsidRDefault="00C821E0" w:rsidP="00CB47D7">
            <w:r>
              <w:t>Ana Paula</w:t>
            </w:r>
          </w:p>
        </w:tc>
        <w:tc>
          <w:tcPr>
            <w:tcW w:w="995" w:type="pct"/>
          </w:tcPr>
          <w:p w14:paraId="49617BA5" w14:textId="59568D45" w:rsidR="00F93723" w:rsidRDefault="00C821E0" w:rsidP="00CB47D7">
            <w:r>
              <w:t>Orientadora</w:t>
            </w:r>
          </w:p>
        </w:tc>
        <w:tc>
          <w:tcPr>
            <w:tcW w:w="1031" w:type="pct"/>
          </w:tcPr>
          <w:p w14:paraId="3BD13299" w14:textId="1278E45E" w:rsidR="00F93723" w:rsidRDefault="00E37B2C" w:rsidP="00CB47D7">
            <w:r>
              <w:t>IFSP Salto</w:t>
            </w:r>
          </w:p>
        </w:tc>
        <w:tc>
          <w:tcPr>
            <w:tcW w:w="1031" w:type="pct"/>
          </w:tcPr>
          <w:p w14:paraId="638EE043" w14:textId="66B2C46C" w:rsidR="00F93723" w:rsidRDefault="00F93723" w:rsidP="00CB47D7"/>
        </w:tc>
      </w:tr>
      <w:tr w:rsidR="00F93723" w14:paraId="6C7C786C" w14:textId="77777777" w:rsidTr="00F93723">
        <w:tc>
          <w:tcPr>
            <w:tcW w:w="1943" w:type="pct"/>
          </w:tcPr>
          <w:p w14:paraId="1FE41DB6" w14:textId="39BDDD28" w:rsidR="00F93723" w:rsidRDefault="00E37B2C" w:rsidP="00CB47D7">
            <w:r>
              <w:t>Edson Murakami</w:t>
            </w:r>
          </w:p>
        </w:tc>
        <w:tc>
          <w:tcPr>
            <w:tcW w:w="995" w:type="pct"/>
          </w:tcPr>
          <w:p w14:paraId="0D549448" w14:textId="435247B2" w:rsidR="00F93723" w:rsidRDefault="00E37B2C" w:rsidP="00CB47D7">
            <w:r>
              <w:t>Professor</w:t>
            </w:r>
          </w:p>
        </w:tc>
        <w:tc>
          <w:tcPr>
            <w:tcW w:w="1031" w:type="pct"/>
          </w:tcPr>
          <w:p w14:paraId="00C93460" w14:textId="42666580" w:rsidR="00F93723" w:rsidRDefault="00E37B2C" w:rsidP="00CB47D7">
            <w:r>
              <w:t>IFSP Salto</w:t>
            </w:r>
          </w:p>
        </w:tc>
        <w:tc>
          <w:tcPr>
            <w:tcW w:w="1031" w:type="pct"/>
          </w:tcPr>
          <w:p w14:paraId="41EAEC6A" w14:textId="77777777" w:rsidR="00F93723" w:rsidRDefault="00F93723" w:rsidP="00CB47D7"/>
        </w:tc>
      </w:tr>
    </w:tbl>
    <w:p w14:paraId="7E24AB56" w14:textId="77777777" w:rsidR="004F2BE1" w:rsidRPr="004F2BE1" w:rsidRDefault="004F2BE1" w:rsidP="004F2BE1">
      <w:pPr>
        <w:rPr>
          <w:lang w:eastAsia="en-US"/>
        </w:rPr>
      </w:pPr>
    </w:p>
    <w:p w14:paraId="5FCDF5DB" w14:textId="1BC91DBB" w:rsidR="00A94162" w:rsidRDefault="004D5A01">
      <w:pPr>
        <w:pStyle w:val="Ttulo2"/>
      </w:pPr>
      <w:bookmarkStart w:id="353" w:name="_Toc89244826"/>
      <w:r>
        <w:t>Infraestrutura</w:t>
      </w:r>
    </w:p>
    <w:p w14:paraId="242B2C26" w14:textId="77777777" w:rsidR="00E37B2C" w:rsidRPr="00E37B2C" w:rsidRDefault="00E37B2C" w:rsidP="00E37B2C">
      <w:pPr>
        <w:pStyle w:val="Instruo"/>
        <w:rPr>
          <w:snapToGrid w:val="0"/>
          <w:color w:val="000000" w:themeColor="text1"/>
        </w:rPr>
      </w:pPr>
      <w:r w:rsidRPr="00E37B2C">
        <w:rPr>
          <w:snapToGrid w:val="0"/>
          <w:color w:val="000000" w:themeColor="text1"/>
        </w:rPr>
        <w:t xml:space="preserve">Para alcançar os objetivos desta pesquisa, serão utilizadas as tecnologias: </w:t>
      </w:r>
    </w:p>
    <w:p w14:paraId="2749707E" w14:textId="77777777" w:rsidR="00E37B2C" w:rsidRPr="00E37B2C" w:rsidRDefault="00E37B2C" w:rsidP="00E37B2C">
      <w:pPr>
        <w:pStyle w:val="Instruo"/>
        <w:rPr>
          <w:snapToGrid w:val="0"/>
          <w:color w:val="000000" w:themeColor="text1"/>
        </w:rPr>
      </w:pPr>
      <w:r w:rsidRPr="00E37B2C">
        <w:rPr>
          <w:snapToGrid w:val="0"/>
          <w:color w:val="000000" w:themeColor="text1"/>
        </w:rPr>
        <w:t xml:space="preserve"> </w:t>
      </w:r>
    </w:p>
    <w:p w14:paraId="476D5E93" w14:textId="77777777" w:rsidR="00E37B2C" w:rsidRPr="00E37B2C" w:rsidRDefault="00E37B2C" w:rsidP="00E37B2C">
      <w:pPr>
        <w:pStyle w:val="Instruo"/>
        <w:rPr>
          <w:snapToGrid w:val="0"/>
          <w:color w:val="000000" w:themeColor="text1"/>
        </w:rPr>
      </w:pPr>
      <w:r w:rsidRPr="00E37B2C">
        <w:rPr>
          <w:snapToGrid w:val="0"/>
          <w:color w:val="000000" w:themeColor="text1"/>
        </w:rPr>
        <w:t>•</w:t>
      </w:r>
      <w:r w:rsidRPr="00E37B2C">
        <w:rPr>
          <w:snapToGrid w:val="0"/>
          <w:color w:val="000000" w:themeColor="text1"/>
        </w:rPr>
        <w:tab/>
        <w:t xml:space="preserve">Vue Js, na realização das interfaces WEB da aplicação;  </w:t>
      </w:r>
    </w:p>
    <w:p w14:paraId="49D20E36" w14:textId="77777777" w:rsidR="00E37B2C" w:rsidRPr="00E37B2C" w:rsidRDefault="00E37B2C" w:rsidP="00E37B2C">
      <w:pPr>
        <w:pStyle w:val="Instruo"/>
        <w:rPr>
          <w:snapToGrid w:val="0"/>
          <w:color w:val="000000" w:themeColor="text1"/>
        </w:rPr>
      </w:pPr>
      <w:r w:rsidRPr="00E37B2C">
        <w:rPr>
          <w:snapToGrid w:val="0"/>
          <w:color w:val="000000" w:themeColor="text1"/>
        </w:rPr>
        <w:t>•</w:t>
      </w:r>
      <w:r w:rsidRPr="00E37B2C">
        <w:rPr>
          <w:snapToGrid w:val="0"/>
          <w:color w:val="000000" w:themeColor="text1"/>
        </w:rPr>
        <w:tab/>
        <w:t xml:space="preserve">PHP 7 para desenvolvermos as regras de negócio e possibilitar a integração do sistema; </w:t>
      </w:r>
    </w:p>
    <w:p w14:paraId="1A77FB2C" w14:textId="77777777" w:rsidR="00E37B2C" w:rsidRPr="00E37B2C" w:rsidRDefault="00E37B2C" w:rsidP="00E37B2C">
      <w:pPr>
        <w:pStyle w:val="Instruo"/>
        <w:rPr>
          <w:snapToGrid w:val="0"/>
          <w:color w:val="000000" w:themeColor="text1"/>
        </w:rPr>
      </w:pPr>
      <w:r w:rsidRPr="00E37B2C">
        <w:rPr>
          <w:snapToGrid w:val="0"/>
          <w:color w:val="000000" w:themeColor="text1"/>
        </w:rPr>
        <w:t>•</w:t>
      </w:r>
      <w:r w:rsidRPr="00E37B2C">
        <w:rPr>
          <w:snapToGrid w:val="0"/>
          <w:color w:val="000000" w:themeColor="text1"/>
        </w:rPr>
        <w:tab/>
        <w:t xml:space="preserve">CSS 3; </w:t>
      </w:r>
    </w:p>
    <w:p w14:paraId="07EB7A64" w14:textId="77777777" w:rsidR="00E37B2C" w:rsidRPr="00E37B2C" w:rsidRDefault="00E37B2C" w:rsidP="00E37B2C">
      <w:pPr>
        <w:pStyle w:val="Instruo"/>
        <w:rPr>
          <w:snapToGrid w:val="0"/>
          <w:color w:val="000000" w:themeColor="text1"/>
        </w:rPr>
      </w:pPr>
      <w:r w:rsidRPr="00E37B2C">
        <w:rPr>
          <w:snapToGrid w:val="0"/>
          <w:color w:val="000000" w:themeColor="text1"/>
        </w:rPr>
        <w:t>•</w:t>
      </w:r>
      <w:r w:rsidRPr="00E37B2C">
        <w:rPr>
          <w:snapToGrid w:val="0"/>
          <w:color w:val="000000" w:themeColor="text1"/>
        </w:rPr>
        <w:tab/>
        <w:t xml:space="preserve">MySQL na utilização do banco de dados para ter a segurança dos dados de cada usuário. </w:t>
      </w:r>
    </w:p>
    <w:p w14:paraId="6FC2F2AA" w14:textId="77777777" w:rsidR="00E37B2C" w:rsidRPr="00E37B2C" w:rsidRDefault="00E37B2C" w:rsidP="00E37B2C">
      <w:pPr>
        <w:pStyle w:val="Instruo"/>
        <w:rPr>
          <w:snapToGrid w:val="0"/>
          <w:color w:val="000000" w:themeColor="text1"/>
        </w:rPr>
      </w:pPr>
      <w:r w:rsidRPr="00E37B2C">
        <w:rPr>
          <w:snapToGrid w:val="0"/>
          <w:color w:val="000000" w:themeColor="text1"/>
        </w:rPr>
        <w:t xml:space="preserve">Com o PHP será criada uma API para a transição dos dados vindos da tela em Vue Js para o banco de dados em MySQL. </w:t>
      </w:r>
    </w:p>
    <w:p w14:paraId="7B5DB6E2" w14:textId="24E467A2" w:rsidR="00A94162" w:rsidRPr="00E37B2C" w:rsidRDefault="00E37B2C" w:rsidP="00E37B2C">
      <w:pPr>
        <w:pStyle w:val="Instruo"/>
        <w:rPr>
          <w:snapToGrid w:val="0"/>
          <w:color w:val="000000" w:themeColor="text1"/>
        </w:rPr>
      </w:pPr>
      <w:r w:rsidRPr="00E37B2C">
        <w:rPr>
          <w:snapToGrid w:val="0"/>
          <w:color w:val="000000" w:themeColor="text1"/>
        </w:rPr>
        <w:t>Para Bento (2005) o PHP é a opção mais assertiva para quem quer transformar umas páginas estáticas (HTML) em umas páginas dinâmicas e sistemas complexos. Ainda segundo o autor são muitas as escolhas de linguagens de programação e de bancos de dados, todavia a união PHP e MySQL é a mais extraordinárias no mercado Web atualmente.</w:t>
      </w:r>
    </w:p>
    <w:p w14:paraId="553E049F" w14:textId="6CCCF6C0" w:rsidR="00A94162" w:rsidRDefault="00D42CA7">
      <w:pPr>
        <w:pStyle w:val="Ttulo1"/>
      </w:pPr>
      <w:bookmarkStart w:id="354" w:name="_Toc89243254"/>
      <w:bookmarkStart w:id="355" w:name="_Toc485810497"/>
      <w:bookmarkStart w:id="356" w:name="_Toc89244829"/>
      <w:bookmarkEnd w:id="353"/>
      <w:bookmarkEnd w:id="354"/>
      <w:r>
        <w:t>Riscos</w:t>
      </w:r>
      <w:r w:rsidR="007760E6">
        <w:t xml:space="preserve"> iniciais</w:t>
      </w:r>
      <w:bookmarkEnd w:id="355"/>
    </w:p>
    <w:p w14:paraId="0206512F" w14:textId="77777777" w:rsidR="00E37B2C" w:rsidRDefault="00E37B2C" w:rsidP="00E37B2C">
      <w:pPr>
        <w:rPr>
          <w:lang w:eastAsia="en-US"/>
        </w:rPr>
      </w:pPr>
      <w:r>
        <w:rPr>
          <w:lang w:eastAsia="en-US"/>
        </w:rPr>
        <w:t xml:space="preserve">Para a concretização deste projeto, será necessário o conhecimento prévio das tecnologias já apresentadas anteriormente. Portanto será disponibilizado, cursos gratuitos na internet para as tecnologias a respeito de UI e UX, Interface de Usuário e Experiência do Usuário. </w:t>
      </w:r>
    </w:p>
    <w:p w14:paraId="0E230A41" w14:textId="47652D20" w:rsidR="00E37B2C" w:rsidRPr="00E37B2C" w:rsidRDefault="00E37B2C" w:rsidP="00E37B2C">
      <w:pPr>
        <w:rPr>
          <w:lang w:eastAsia="en-US"/>
        </w:rPr>
      </w:pPr>
      <w:r>
        <w:rPr>
          <w:lang w:eastAsia="en-US"/>
        </w:rPr>
        <w:t>Além de utilização de meios de divulgação no intuito de arrecadar mais recursos, especialmente financeiros.</w:t>
      </w:r>
    </w:p>
    <w:p w14:paraId="47441FCD" w14:textId="3C587CA1" w:rsidR="00A94162" w:rsidRDefault="00A94162">
      <w:pPr>
        <w:pStyle w:val="Instruo"/>
        <w:rPr>
          <w:lang w:val="pt-PT"/>
        </w:rPr>
      </w:pPr>
    </w:p>
    <w:p w14:paraId="1B84E5B9" w14:textId="77777777" w:rsidR="00A94162" w:rsidRDefault="005C3475">
      <w:pPr>
        <w:pStyle w:val="Ttulo1"/>
      </w:pPr>
      <w:bookmarkStart w:id="357" w:name="_Toc485810498"/>
      <w:bookmarkEnd w:id="356"/>
      <w:r>
        <w:lastRenderedPageBreak/>
        <w:t>EXPECTATIVA DE INÍCIO DO PROJETO</w:t>
      </w:r>
      <w:bookmarkEnd w:id="357"/>
    </w:p>
    <w:p w14:paraId="546DB369" w14:textId="748EC2E9" w:rsidR="00A94162" w:rsidRPr="00E37B2C" w:rsidRDefault="00B41217" w:rsidP="007760E6">
      <w:pPr>
        <w:pStyle w:val="Instruo"/>
        <w:rPr>
          <w:b/>
          <w:bCs/>
          <w:color w:val="000000" w:themeColor="text1"/>
        </w:rPr>
      </w:pPr>
      <w:r>
        <w:rPr>
          <w:b/>
          <w:bCs/>
          <w:color w:val="000000" w:themeColor="text1"/>
        </w:rPr>
        <w:t>1</w:t>
      </w:r>
      <w:r w:rsidR="004D5A01">
        <w:rPr>
          <w:b/>
          <w:bCs/>
          <w:color w:val="000000" w:themeColor="text1"/>
        </w:rPr>
        <w:t>4</w:t>
      </w:r>
      <w:r w:rsidR="00E37B2C" w:rsidRPr="00E37B2C">
        <w:rPr>
          <w:b/>
          <w:bCs/>
          <w:color w:val="000000" w:themeColor="text1"/>
        </w:rPr>
        <w:t>/1</w:t>
      </w:r>
      <w:r>
        <w:rPr>
          <w:b/>
          <w:bCs/>
          <w:color w:val="000000" w:themeColor="text1"/>
        </w:rPr>
        <w:t>1</w:t>
      </w:r>
      <w:r w:rsidR="00E37B2C" w:rsidRPr="00E37B2C">
        <w:rPr>
          <w:b/>
          <w:bCs/>
          <w:color w:val="000000" w:themeColor="text1"/>
        </w:rPr>
        <w:t>/2020</w:t>
      </w:r>
    </w:p>
    <w:p w14:paraId="0F88AEBF" w14:textId="77777777" w:rsidR="00A94162" w:rsidRDefault="00D42CA7">
      <w:pPr>
        <w:pStyle w:val="Ttulo1"/>
      </w:pPr>
      <w:bookmarkStart w:id="358" w:name="_Toc485810499"/>
      <w:r>
        <w:rPr>
          <w:lang w:val="pt-PT"/>
        </w:rPr>
        <w:t xml:space="preserve">custos </w:t>
      </w:r>
      <w:r w:rsidR="007760E6">
        <w:rPr>
          <w:lang w:val="pt-PT"/>
        </w:rPr>
        <w:t xml:space="preserve">iniciais </w:t>
      </w:r>
      <w:r>
        <w:rPr>
          <w:lang w:val="pt-PT"/>
        </w:rPr>
        <w:t>estimados</w:t>
      </w:r>
      <w:bookmarkEnd w:id="358"/>
    </w:p>
    <w:p w14:paraId="09A48292" w14:textId="23D85617" w:rsidR="00A94162" w:rsidRPr="00E37B2C" w:rsidRDefault="00E37B2C">
      <w:pPr>
        <w:pStyle w:val="Instruo"/>
        <w:rPr>
          <w:color w:val="000000" w:themeColor="text1"/>
        </w:rPr>
      </w:pPr>
      <w:r w:rsidRPr="00E37B2C">
        <w:rPr>
          <w:color w:val="000000" w:themeColor="text1"/>
        </w:rPr>
        <w:t>Ainda não houve gastos neste primeiro momento</w:t>
      </w:r>
      <w:r w:rsidR="0034044F">
        <w:rPr>
          <w:color w:val="000000" w:themeColor="text1"/>
        </w:rPr>
        <w:t xml:space="preserve"> por se tratar de um Trabalho de Conclusão de C</w:t>
      </w:r>
      <w:r w:rsidR="004D5A01">
        <w:rPr>
          <w:color w:val="000000" w:themeColor="text1"/>
        </w:rPr>
        <w:t>u</w:t>
      </w:r>
      <w:r w:rsidR="0034044F">
        <w:rPr>
          <w:color w:val="000000" w:themeColor="text1"/>
        </w:rPr>
        <w:t>rso</w:t>
      </w:r>
      <w:r w:rsidRPr="00E37B2C">
        <w:rPr>
          <w:color w:val="000000" w:themeColor="text1"/>
        </w:rPr>
        <w:t>.</w:t>
      </w:r>
    </w:p>
    <w:p w14:paraId="0731E2D3" w14:textId="2B6EF184" w:rsidR="00A94162" w:rsidRDefault="00D42CA7">
      <w:pPr>
        <w:pStyle w:val="Ttulo1"/>
      </w:pPr>
      <w:bookmarkStart w:id="359" w:name="_Toc485810500"/>
      <w:r>
        <w:t>observações</w:t>
      </w:r>
      <w:bookmarkEnd w:id="359"/>
    </w:p>
    <w:p w14:paraId="5A3430BD" w14:textId="27B339E7" w:rsidR="00E37B2C" w:rsidRPr="00E37B2C" w:rsidRDefault="00E37B2C" w:rsidP="00E37B2C">
      <w:pPr>
        <w:rPr>
          <w:lang w:eastAsia="en-US"/>
        </w:rPr>
      </w:pPr>
      <w:r w:rsidRPr="00E37B2C">
        <w:rPr>
          <w:lang w:eastAsia="en-US"/>
        </w:rPr>
        <w:t>Com foco em: custo-benefício, abrangência de área e profissionais especializados. Acredita-se que será possível promover a network entre as áreas correlatas a um projeto e a transição do trabalho informal para o formal, já que ocorrerá a interação automática entre profissionais de diferentes áreas, que provavelmente, para os que aceitarem, ocasionarão contratações e efetivações em grandes desafios.</w:t>
      </w:r>
    </w:p>
    <w:p w14:paraId="4D7C0F97" w14:textId="77777777" w:rsidR="00E37B2C" w:rsidRDefault="00E37B2C">
      <w:pPr>
        <w:pStyle w:val="Instruo"/>
        <w:rPr>
          <w:lang w:val="pt-PT"/>
        </w:rPr>
      </w:pPr>
    </w:p>
    <w:p w14:paraId="266D3EE3" w14:textId="77777777" w:rsidR="00D42CA7" w:rsidRDefault="00D42CA7">
      <w:pPr>
        <w:rPr>
          <w:lang w:eastAsia="en-US"/>
        </w:rPr>
      </w:pPr>
    </w:p>
    <w:p w14:paraId="48124B21" w14:textId="77777777" w:rsidR="00D42CA7" w:rsidRDefault="00D42CA7">
      <w:pPr>
        <w:rPr>
          <w:lang w:eastAsia="en-US"/>
        </w:rPr>
      </w:pPr>
    </w:p>
    <w:p w14:paraId="00D90177" w14:textId="77777777" w:rsidR="00366B30" w:rsidRDefault="00366B30">
      <w:pPr>
        <w:rPr>
          <w:lang w:eastAsia="en-US"/>
        </w:rPr>
      </w:pPr>
    </w:p>
    <w:p w14:paraId="2019E8DB" w14:textId="77777777" w:rsidR="00366B30" w:rsidRDefault="00366B30">
      <w:pPr>
        <w:rPr>
          <w:lang w:eastAsia="en-US"/>
        </w:rPr>
      </w:pPr>
    </w:p>
    <w:p w14:paraId="1D06DCFF" w14:textId="77777777" w:rsidR="00A94162" w:rsidRDefault="00A94162"/>
    <w:p w14:paraId="2B58F3E6" w14:textId="5BED3388" w:rsidR="00A94162" w:rsidRDefault="00E37B2C">
      <w:pPr>
        <w:jc w:val="right"/>
        <w:rPr>
          <w:b/>
          <w:bCs/>
          <w:i/>
          <w:iCs/>
        </w:rPr>
      </w:pPr>
      <w:r>
        <w:rPr>
          <w:b/>
          <w:bCs/>
          <w:i/>
          <w:iCs/>
        </w:rPr>
        <w:t>Salto</w:t>
      </w:r>
      <w:r w:rsidR="00A94162">
        <w:rPr>
          <w:b/>
          <w:bCs/>
          <w:i/>
          <w:iCs/>
        </w:rPr>
        <w:t xml:space="preserve">, </w:t>
      </w:r>
      <w:r>
        <w:rPr>
          <w:b/>
          <w:bCs/>
          <w:i/>
          <w:iCs/>
        </w:rPr>
        <w:t>1</w:t>
      </w:r>
      <w:r w:rsidR="004D5A01">
        <w:rPr>
          <w:b/>
          <w:bCs/>
          <w:i/>
          <w:iCs/>
        </w:rPr>
        <w:t>4</w:t>
      </w:r>
      <w:r w:rsidR="00A94162">
        <w:rPr>
          <w:b/>
          <w:bCs/>
          <w:i/>
          <w:iCs/>
        </w:rPr>
        <w:t xml:space="preserve"> de </w:t>
      </w:r>
      <w:r>
        <w:rPr>
          <w:b/>
          <w:bCs/>
          <w:i/>
          <w:iCs/>
        </w:rPr>
        <w:t>novembro</w:t>
      </w:r>
      <w:r w:rsidR="00A94162">
        <w:rPr>
          <w:b/>
          <w:bCs/>
          <w:i/>
          <w:iCs/>
        </w:rPr>
        <w:t xml:space="preserve"> de </w:t>
      </w:r>
      <w:r>
        <w:rPr>
          <w:b/>
          <w:bCs/>
          <w:i/>
          <w:iCs/>
        </w:rPr>
        <w:t>2020</w:t>
      </w:r>
    </w:p>
    <w:p w14:paraId="0E9184CE" w14:textId="77777777" w:rsidR="00A94162" w:rsidRDefault="00A94162">
      <w:pPr>
        <w:jc w:val="right"/>
        <w:rPr>
          <w:b/>
          <w:bCs/>
          <w:i/>
          <w:iCs/>
        </w:rPr>
      </w:pPr>
    </w:p>
    <w:tbl>
      <w:tblPr>
        <w:tblW w:w="0" w:type="auto"/>
        <w:jc w:val="center"/>
        <w:tblCellSpacing w:w="85" w:type="dxa"/>
        <w:tblCellMar>
          <w:left w:w="70" w:type="dxa"/>
          <w:right w:w="70" w:type="dxa"/>
        </w:tblCellMar>
        <w:tblLook w:val="0000" w:firstRow="0" w:lastRow="0" w:firstColumn="0" w:lastColumn="0" w:noHBand="0" w:noVBand="0"/>
      </w:tblPr>
      <w:tblGrid>
        <w:gridCol w:w="5074"/>
      </w:tblGrid>
      <w:tr w:rsidR="00D42CA7" w14:paraId="0B57CD1A" w14:textId="77777777" w:rsidTr="00D42CA7">
        <w:trPr>
          <w:trHeight w:val="1134"/>
          <w:tblCellSpacing w:w="85" w:type="dxa"/>
          <w:jc w:val="center"/>
        </w:trPr>
        <w:tc>
          <w:tcPr>
            <w:tcW w:w="4734" w:type="dxa"/>
            <w:vAlign w:val="bottom"/>
          </w:tcPr>
          <w:p w14:paraId="7FA07E2E" w14:textId="77777777" w:rsidR="00D42CA7" w:rsidRDefault="00D42CA7">
            <w:pPr>
              <w:pBdr>
                <w:bottom w:val="single" w:sz="12" w:space="1" w:color="auto"/>
              </w:pBdr>
              <w:jc w:val="center"/>
              <w:rPr>
                <w:lang w:val="pt-PT"/>
              </w:rPr>
            </w:pPr>
          </w:p>
          <w:p w14:paraId="4B159AC4" w14:textId="2954D0ED" w:rsidR="00D42CA7" w:rsidRDefault="00E37B2C">
            <w:pPr>
              <w:jc w:val="center"/>
              <w:rPr>
                <w:b/>
                <w:bCs/>
                <w:lang w:val="pt-PT"/>
              </w:rPr>
            </w:pPr>
            <w:r>
              <w:rPr>
                <w:b/>
                <w:bCs/>
                <w:lang w:val="pt-PT"/>
              </w:rPr>
              <w:t>Aluisio José Galvão dos Santos</w:t>
            </w:r>
          </w:p>
          <w:p w14:paraId="16DF3097" w14:textId="77777777" w:rsidR="00D42CA7" w:rsidRDefault="006B65D6" w:rsidP="00361136">
            <w:pPr>
              <w:jc w:val="center"/>
              <w:rPr>
                <w:lang w:val="pt-PT"/>
              </w:rPr>
            </w:pPr>
            <w:r>
              <w:rPr>
                <w:lang w:val="pt-PT"/>
              </w:rPr>
              <w:t>Responsável</w:t>
            </w:r>
            <w:r w:rsidR="00D42CA7">
              <w:rPr>
                <w:lang w:val="pt-PT"/>
              </w:rPr>
              <w:t xml:space="preserve"> Técnico</w:t>
            </w:r>
          </w:p>
        </w:tc>
      </w:tr>
      <w:tr w:rsidR="00D42CA7" w14:paraId="679C3943" w14:textId="77777777" w:rsidTr="00D42CA7">
        <w:trPr>
          <w:trHeight w:val="1134"/>
          <w:tblCellSpacing w:w="85" w:type="dxa"/>
          <w:jc w:val="center"/>
        </w:trPr>
        <w:tc>
          <w:tcPr>
            <w:tcW w:w="4734" w:type="dxa"/>
            <w:vAlign w:val="bottom"/>
          </w:tcPr>
          <w:p w14:paraId="4264136B" w14:textId="77777777" w:rsidR="00D42CA7" w:rsidRDefault="00D42CA7">
            <w:pPr>
              <w:pBdr>
                <w:bottom w:val="single" w:sz="12" w:space="1" w:color="auto"/>
              </w:pBdr>
              <w:jc w:val="center"/>
              <w:rPr>
                <w:lang w:val="pt-PT"/>
              </w:rPr>
            </w:pPr>
          </w:p>
          <w:p w14:paraId="1449D9D3" w14:textId="1C979B81" w:rsidR="00D42CA7" w:rsidRDefault="00E37B2C">
            <w:pPr>
              <w:jc w:val="center"/>
              <w:rPr>
                <w:b/>
                <w:bCs/>
                <w:lang w:val="pt-PT"/>
              </w:rPr>
            </w:pPr>
            <w:r>
              <w:rPr>
                <w:b/>
                <w:bCs/>
                <w:lang w:val="pt-PT"/>
              </w:rPr>
              <w:t>Edson Murakami</w:t>
            </w:r>
          </w:p>
          <w:p w14:paraId="703620FB" w14:textId="77777777" w:rsidR="00D42CA7" w:rsidRDefault="006B65D6" w:rsidP="00361136">
            <w:pPr>
              <w:jc w:val="center"/>
              <w:rPr>
                <w:lang w:val="pt-PT"/>
              </w:rPr>
            </w:pPr>
            <w:r>
              <w:rPr>
                <w:lang w:val="pt-PT"/>
              </w:rPr>
              <w:t xml:space="preserve">Responsável do </w:t>
            </w:r>
            <w:r w:rsidR="00D42CA7">
              <w:rPr>
                <w:lang w:val="pt-PT"/>
              </w:rPr>
              <w:t>Cliente</w:t>
            </w:r>
          </w:p>
        </w:tc>
      </w:tr>
    </w:tbl>
    <w:p w14:paraId="6F4DB7BF" w14:textId="77777777" w:rsidR="00A94162" w:rsidRDefault="00A94162">
      <w:pPr>
        <w:rPr>
          <w:lang w:val="pt-PT"/>
        </w:rPr>
      </w:pPr>
      <w:bookmarkStart w:id="360" w:name="_Toc104609727"/>
      <w:bookmarkStart w:id="361" w:name="_Toc104609921"/>
      <w:bookmarkStart w:id="362" w:name="_Toc104610115"/>
      <w:bookmarkStart w:id="363" w:name="_Toc108240916"/>
      <w:bookmarkStart w:id="364" w:name="_Toc108241734"/>
      <w:bookmarkStart w:id="365" w:name="_Toc108943380"/>
      <w:bookmarkStart w:id="366" w:name="_Toc108943574"/>
      <w:bookmarkStart w:id="367" w:name="_Toc104609728"/>
      <w:bookmarkStart w:id="368" w:name="_Toc104609922"/>
      <w:bookmarkStart w:id="369" w:name="_Toc104610116"/>
      <w:bookmarkStart w:id="370" w:name="_Toc108240917"/>
      <w:bookmarkStart w:id="371" w:name="_Toc108241735"/>
      <w:bookmarkStart w:id="372" w:name="_Toc108943381"/>
      <w:bookmarkStart w:id="373" w:name="_Toc108943575"/>
      <w:bookmarkStart w:id="374" w:name="_Toc104609729"/>
      <w:bookmarkStart w:id="375" w:name="_Toc104609923"/>
      <w:bookmarkStart w:id="376" w:name="_Toc104610117"/>
      <w:bookmarkStart w:id="377" w:name="_Toc108240918"/>
      <w:bookmarkStart w:id="378" w:name="_Toc108241736"/>
      <w:bookmarkStart w:id="379" w:name="_Toc108943382"/>
      <w:bookmarkStart w:id="380" w:name="_Toc108943576"/>
      <w:bookmarkStart w:id="381" w:name="_Toc104609730"/>
      <w:bookmarkStart w:id="382" w:name="_Toc104609924"/>
      <w:bookmarkStart w:id="383" w:name="_Toc104610118"/>
      <w:bookmarkStart w:id="384" w:name="_Toc108240919"/>
      <w:bookmarkStart w:id="385" w:name="_Toc108241737"/>
      <w:bookmarkStart w:id="386" w:name="_Toc108943383"/>
      <w:bookmarkStart w:id="387" w:name="_Toc108943577"/>
      <w:bookmarkStart w:id="388" w:name="_Toc104609731"/>
      <w:bookmarkStart w:id="389" w:name="_Toc104609925"/>
      <w:bookmarkStart w:id="390" w:name="_Toc104610119"/>
      <w:bookmarkStart w:id="391" w:name="_Toc108240920"/>
      <w:bookmarkStart w:id="392" w:name="_Toc108241738"/>
      <w:bookmarkStart w:id="393" w:name="_Toc108943384"/>
      <w:bookmarkStart w:id="394" w:name="_Toc108943578"/>
      <w:bookmarkStart w:id="395" w:name="_Toc104609733"/>
      <w:bookmarkStart w:id="396" w:name="_Toc104609927"/>
      <w:bookmarkStart w:id="397" w:name="_Toc104610121"/>
      <w:bookmarkStart w:id="398" w:name="_Toc108240922"/>
      <w:bookmarkStart w:id="399" w:name="_Toc108241740"/>
      <w:bookmarkStart w:id="400" w:name="_Toc108943386"/>
      <w:bookmarkStart w:id="401" w:name="_Toc108943580"/>
      <w:bookmarkStart w:id="402" w:name="_Toc104609734"/>
      <w:bookmarkStart w:id="403" w:name="_Toc104609928"/>
      <w:bookmarkStart w:id="404" w:name="_Toc104610122"/>
      <w:bookmarkStart w:id="405" w:name="_Toc108240923"/>
      <w:bookmarkStart w:id="406" w:name="_Toc108241741"/>
      <w:bookmarkStart w:id="407" w:name="_Toc108943387"/>
      <w:bookmarkStart w:id="408" w:name="_Toc108943581"/>
      <w:bookmarkStart w:id="409" w:name="_Toc104609735"/>
      <w:bookmarkStart w:id="410" w:name="_Toc104609929"/>
      <w:bookmarkStart w:id="411" w:name="_Toc104610123"/>
      <w:bookmarkStart w:id="412" w:name="_Toc108240924"/>
      <w:bookmarkStart w:id="413" w:name="_Toc108241742"/>
      <w:bookmarkStart w:id="414" w:name="_Toc108943388"/>
      <w:bookmarkStart w:id="415" w:name="_Toc108943582"/>
      <w:bookmarkStart w:id="416" w:name="_Toc104609736"/>
      <w:bookmarkStart w:id="417" w:name="_Toc104609930"/>
      <w:bookmarkStart w:id="418" w:name="_Toc104610124"/>
      <w:bookmarkStart w:id="419" w:name="_Toc108240925"/>
      <w:bookmarkStart w:id="420" w:name="_Toc108241743"/>
      <w:bookmarkStart w:id="421" w:name="_Toc108943389"/>
      <w:bookmarkStart w:id="422" w:name="_Toc108943583"/>
      <w:bookmarkStart w:id="423" w:name="_Toc104609737"/>
      <w:bookmarkStart w:id="424" w:name="_Toc104609931"/>
      <w:bookmarkStart w:id="425" w:name="_Toc104610125"/>
      <w:bookmarkStart w:id="426" w:name="_Toc108240926"/>
      <w:bookmarkStart w:id="427" w:name="_Toc108241744"/>
      <w:bookmarkStart w:id="428" w:name="_Toc108943390"/>
      <w:bookmarkStart w:id="429" w:name="_Toc108943584"/>
      <w:bookmarkStart w:id="430" w:name="_Toc104609738"/>
      <w:bookmarkStart w:id="431" w:name="_Toc104609932"/>
      <w:bookmarkStart w:id="432" w:name="_Toc104610126"/>
      <w:bookmarkStart w:id="433" w:name="_Toc108240927"/>
      <w:bookmarkStart w:id="434" w:name="_Toc108241745"/>
      <w:bookmarkStart w:id="435" w:name="_Toc108943391"/>
      <w:bookmarkStart w:id="436" w:name="_Toc108943585"/>
      <w:bookmarkStart w:id="437" w:name="_Toc104609740"/>
      <w:bookmarkStart w:id="438" w:name="_Toc104609934"/>
      <w:bookmarkStart w:id="439" w:name="_Toc104610128"/>
      <w:bookmarkStart w:id="440" w:name="_Toc108240929"/>
      <w:bookmarkStart w:id="441" w:name="_Toc108241747"/>
      <w:bookmarkStart w:id="442" w:name="_Toc108943393"/>
      <w:bookmarkStart w:id="443" w:name="_Toc108943587"/>
      <w:bookmarkStart w:id="444" w:name="_Toc104609741"/>
      <w:bookmarkStart w:id="445" w:name="_Toc104609935"/>
      <w:bookmarkStart w:id="446" w:name="_Toc104610129"/>
      <w:bookmarkStart w:id="447" w:name="_Toc108240930"/>
      <w:bookmarkStart w:id="448" w:name="_Toc108241748"/>
      <w:bookmarkStart w:id="449" w:name="_Toc108943394"/>
      <w:bookmarkStart w:id="450" w:name="_Toc108943588"/>
      <w:bookmarkStart w:id="451" w:name="_Toc104609742"/>
      <w:bookmarkStart w:id="452" w:name="_Toc104609936"/>
      <w:bookmarkStart w:id="453" w:name="_Toc104610130"/>
      <w:bookmarkStart w:id="454" w:name="_Toc108240931"/>
      <w:bookmarkStart w:id="455" w:name="_Toc108241749"/>
      <w:bookmarkStart w:id="456" w:name="_Toc108943395"/>
      <w:bookmarkStart w:id="457" w:name="_Toc108943589"/>
      <w:bookmarkStart w:id="458" w:name="_Toc104609743"/>
      <w:bookmarkStart w:id="459" w:name="_Toc104609937"/>
      <w:bookmarkStart w:id="460" w:name="_Toc104610131"/>
      <w:bookmarkStart w:id="461" w:name="_Toc108240932"/>
      <w:bookmarkStart w:id="462" w:name="_Toc108241750"/>
      <w:bookmarkStart w:id="463" w:name="_Toc108943396"/>
      <w:bookmarkStart w:id="464" w:name="_Toc108943590"/>
      <w:bookmarkStart w:id="465" w:name="_Toc104609744"/>
      <w:bookmarkStart w:id="466" w:name="_Toc104609938"/>
      <w:bookmarkStart w:id="467" w:name="_Toc104610132"/>
      <w:bookmarkStart w:id="468" w:name="_Toc108240933"/>
      <w:bookmarkStart w:id="469" w:name="_Toc108241751"/>
      <w:bookmarkStart w:id="470" w:name="_Toc108943397"/>
      <w:bookmarkStart w:id="471" w:name="_Toc108943591"/>
      <w:bookmarkStart w:id="472" w:name="_Toc104609745"/>
      <w:bookmarkStart w:id="473" w:name="_Toc104609939"/>
      <w:bookmarkStart w:id="474" w:name="_Toc104610133"/>
      <w:bookmarkStart w:id="475" w:name="_Toc108240934"/>
      <w:bookmarkStart w:id="476" w:name="_Toc108241752"/>
      <w:bookmarkStart w:id="477" w:name="_Toc108943398"/>
      <w:bookmarkStart w:id="478" w:name="_Toc108943592"/>
      <w:bookmarkStart w:id="479" w:name="_Toc104609747"/>
      <w:bookmarkStart w:id="480" w:name="_Toc104609941"/>
      <w:bookmarkStart w:id="481" w:name="_Toc104610135"/>
      <w:bookmarkStart w:id="482" w:name="_Toc108240936"/>
      <w:bookmarkStart w:id="483" w:name="_Toc108241754"/>
      <w:bookmarkStart w:id="484" w:name="_Toc108943400"/>
      <w:bookmarkStart w:id="485" w:name="_Toc108943594"/>
      <w:bookmarkStart w:id="486" w:name="_Toc104609748"/>
      <w:bookmarkStart w:id="487" w:name="_Toc104609942"/>
      <w:bookmarkStart w:id="488" w:name="_Toc104610136"/>
      <w:bookmarkStart w:id="489" w:name="_Toc108240937"/>
      <w:bookmarkStart w:id="490" w:name="_Toc108241755"/>
      <w:bookmarkStart w:id="491" w:name="_Toc108943401"/>
      <w:bookmarkStart w:id="492" w:name="_Toc108943595"/>
      <w:bookmarkStart w:id="493" w:name="_Toc104609749"/>
      <w:bookmarkStart w:id="494" w:name="_Toc104609943"/>
      <w:bookmarkStart w:id="495" w:name="_Toc104610137"/>
      <w:bookmarkStart w:id="496" w:name="_Toc108240938"/>
      <w:bookmarkStart w:id="497" w:name="_Toc108241756"/>
      <w:bookmarkStart w:id="498" w:name="_Toc108943402"/>
      <w:bookmarkStart w:id="499" w:name="_Toc108943596"/>
      <w:bookmarkStart w:id="500" w:name="_Toc104609750"/>
      <w:bookmarkStart w:id="501" w:name="_Toc104609944"/>
      <w:bookmarkStart w:id="502" w:name="_Toc104610138"/>
      <w:bookmarkStart w:id="503" w:name="_Toc108240939"/>
      <w:bookmarkStart w:id="504" w:name="_Toc108241757"/>
      <w:bookmarkStart w:id="505" w:name="_Toc108943403"/>
      <w:bookmarkStart w:id="506" w:name="_Toc108943597"/>
      <w:bookmarkStart w:id="507" w:name="_Toc104609751"/>
      <w:bookmarkStart w:id="508" w:name="_Toc104609945"/>
      <w:bookmarkStart w:id="509" w:name="_Toc104610139"/>
      <w:bookmarkStart w:id="510" w:name="_Toc108240940"/>
      <w:bookmarkStart w:id="511" w:name="_Toc108241758"/>
      <w:bookmarkStart w:id="512" w:name="_Toc108943404"/>
      <w:bookmarkStart w:id="513" w:name="_Toc108943598"/>
      <w:bookmarkStart w:id="514" w:name="_Toc104609753"/>
      <w:bookmarkStart w:id="515" w:name="_Toc104609947"/>
      <w:bookmarkStart w:id="516" w:name="_Toc104610141"/>
      <w:bookmarkStart w:id="517" w:name="_Toc108240942"/>
      <w:bookmarkStart w:id="518" w:name="_Toc108241760"/>
      <w:bookmarkStart w:id="519" w:name="_Toc108943406"/>
      <w:bookmarkStart w:id="520" w:name="_Toc108943600"/>
      <w:bookmarkStart w:id="521" w:name="_Toc104609754"/>
      <w:bookmarkStart w:id="522" w:name="_Toc104609948"/>
      <w:bookmarkStart w:id="523" w:name="_Toc104610142"/>
      <w:bookmarkStart w:id="524" w:name="_Toc108240943"/>
      <w:bookmarkStart w:id="525" w:name="_Toc108241761"/>
      <w:bookmarkStart w:id="526" w:name="_Toc108943407"/>
      <w:bookmarkStart w:id="527" w:name="_Toc108943601"/>
      <w:bookmarkStart w:id="528" w:name="_Toc104609755"/>
      <w:bookmarkStart w:id="529" w:name="_Toc104609949"/>
      <w:bookmarkStart w:id="530" w:name="_Toc104610143"/>
      <w:bookmarkStart w:id="531" w:name="_Toc108240944"/>
      <w:bookmarkStart w:id="532" w:name="_Toc108241762"/>
      <w:bookmarkStart w:id="533" w:name="_Toc108943408"/>
      <w:bookmarkStart w:id="534" w:name="_Toc108943602"/>
      <w:bookmarkStart w:id="535" w:name="_Toc104609756"/>
      <w:bookmarkStart w:id="536" w:name="_Toc104609950"/>
      <w:bookmarkStart w:id="537" w:name="_Toc104610144"/>
      <w:bookmarkStart w:id="538" w:name="_Toc108240945"/>
      <w:bookmarkStart w:id="539" w:name="_Toc108241763"/>
      <w:bookmarkStart w:id="540" w:name="_Toc108943409"/>
      <w:bookmarkStart w:id="541" w:name="_Toc108943603"/>
      <w:bookmarkStart w:id="542" w:name="_Toc104609757"/>
      <w:bookmarkStart w:id="543" w:name="_Toc104609951"/>
      <w:bookmarkStart w:id="544" w:name="_Toc104610145"/>
      <w:bookmarkStart w:id="545" w:name="_Toc108240946"/>
      <w:bookmarkStart w:id="546" w:name="_Toc108241764"/>
      <w:bookmarkStart w:id="547" w:name="_Toc108943410"/>
      <w:bookmarkStart w:id="548" w:name="_Toc108943604"/>
      <w:bookmarkStart w:id="549" w:name="_Toc104609758"/>
      <w:bookmarkStart w:id="550" w:name="_Toc104609952"/>
      <w:bookmarkStart w:id="551" w:name="_Toc104610146"/>
      <w:bookmarkStart w:id="552" w:name="_Toc108240947"/>
      <w:bookmarkStart w:id="553" w:name="_Toc108241765"/>
      <w:bookmarkStart w:id="554" w:name="_Toc108943411"/>
      <w:bookmarkStart w:id="555" w:name="_Toc108943605"/>
      <w:bookmarkStart w:id="556" w:name="_Toc104609760"/>
      <w:bookmarkStart w:id="557" w:name="_Toc104609954"/>
      <w:bookmarkStart w:id="558" w:name="_Toc104610148"/>
      <w:bookmarkStart w:id="559" w:name="_Toc108240949"/>
      <w:bookmarkStart w:id="560" w:name="_Toc108241767"/>
      <w:bookmarkStart w:id="561" w:name="_Toc108943413"/>
      <w:bookmarkStart w:id="562" w:name="_Toc108943607"/>
      <w:bookmarkStart w:id="563" w:name="_Toc104609761"/>
      <w:bookmarkStart w:id="564" w:name="_Toc104609955"/>
      <w:bookmarkStart w:id="565" w:name="_Toc104610149"/>
      <w:bookmarkStart w:id="566" w:name="_Toc108240950"/>
      <w:bookmarkStart w:id="567" w:name="_Toc108241768"/>
      <w:bookmarkStart w:id="568" w:name="_Toc108943414"/>
      <w:bookmarkStart w:id="569" w:name="_Toc108943608"/>
      <w:bookmarkStart w:id="570" w:name="_Toc104609762"/>
      <w:bookmarkStart w:id="571" w:name="_Toc104609956"/>
      <w:bookmarkStart w:id="572" w:name="_Toc104610150"/>
      <w:bookmarkStart w:id="573" w:name="_Toc108240951"/>
      <w:bookmarkStart w:id="574" w:name="_Toc108241769"/>
      <w:bookmarkStart w:id="575" w:name="_Toc108943415"/>
      <w:bookmarkStart w:id="576" w:name="_Toc108943609"/>
      <w:bookmarkStart w:id="577" w:name="_Toc104609763"/>
      <w:bookmarkStart w:id="578" w:name="_Toc104609957"/>
      <w:bookmarkStart w:id="579" w:name="_Toc104610151"/>
      <w:bookmarkStart w:id="580" w:name="_Toc108240952"/>
      <w:bookmarkStart w:id="581" w:name="_Toc108241770"/>
      <w:bookmarkStart w:id="582" w:name="_Toc108943416"/>
      <w:bookmarkStart w:id="583" w:name="_Toc108943610"/>
      <w:bookmarkStart w:id="584" w:name="_Toc104609764"/>
      <w:bookmarkStart w:id="585" w:name="_Toc104609958"/>
      <w:bookmarkStart w:id="586" w:name="_Toc104610152"/>
      <w:bookmarkStart w:id="587" w:name="_Toc108240953"/>
      <w:bookmarkStart w:id="588" w:name="_Toc108241771"/>
      <w:bookmarkStart w:id="589" w:name="_Toc108943417"/>
      <w:bookmarkStart w:id="590" w:name="_Toc108943611"/>
      <w:bookmarkStart w:id="591" w:name="_Toc104609765"/>
      <w:bookmarkStart w:id="592" w:name="_Toc104609959"/>
      <w:bookmarkStart w:id="593" w:name="_Toc104610153"/>
      <w:bookmarkStart w:id="594" w:name="_Toc108240954"/>
      <w:bookmarkStart w:id="595" w:name="_Toc108241772"/>
      <w:bookmarkStart w:id="596" w:name="_Toc108943418"/>
      <w:bookmarkStart w:id="597" w:name="_Toc108943612"/>
      <w:bookmarkStart w:id="598" w:name="_Toc104609767"/>
      <w:bookmarkStart w:id="599" w:name="_Toc104609961"/>
      <w:bookmarkStart w:id="600" w:name="_Toc104610155"/>
      <w:bookmarkStart w:id="601" w:name="_Toc108240956"/>
      <w:bookmarkStart w:id="602" w:name="_Toc108241774"/>
      <w:bookmarkStart w:id="603" w:name="_Toc108943420"/>
      <w:bookmarkStart w:id="604" w:name="_Toc108943614"/>
      <w:bookmarkStart w:id="605" w:name="_Toc104609768"/>
      <w:bookmarkStart w:id="606" w:name="_Toc104609962"/>
      <w:bookmarkStart w:id="607" w:name="_Toc104610156"/>
      <w:bookmarkStart w:id="608" w:name="_Toc108240957"/>
      <w:bookmarkStart w:id="609" w:name="_Toc108241775"/>
      <w:bookmarkStart w:id="610" w:name="_Toc108943421"/>
      <w:bookmarkStart w:id="611" w:name="_Toc108943615"/>
      <w:bookmarkStart w:id="612" w:name="_Toc104609769"/>
      <w:bookmarkStart w:id="613" w:name="_Toc104609963"/>
      <w:bookmarkStart w:id="614" w:name="_Toc104610157"/>
      <w:bookmarkStart w:id="615" w:name="_Toc108240958"/>
      <w:bookmarkStart w:id="616" w:name="_Toc108241776"/>
      <w:bookmarkStart w:id="617" w:name="_Toc108943422"/>
      <w:bookmarkStart w:id="618" w:name="_Toc108943616"/>
      <w:bookmarkStart w:id="619" w:name="_Toc104609770"/>
      <w:bookmarkStart w:id="620" w:name="_Toc104609964"/>
      <w:bookmarkStart w:id="621" w:name="_Toc104610158"/>
      <w:bookmarkStart w:id="622" w:name="_Toc108240959"/>
      <w:bookmarkStart w:id="623" w:name="_Toc108241777"/>
      <w:bookmarkStart w:id="624" w:name="_Toc108943423"/>
      <w:bookmarkStart w:id="625" w:name="_Toc108943617"/>
      <w:bookmarkStart w:id="626" w:name="_Toc104609772"/>
      <w:bookmarkStart w:id="627" w:name="_Toc104609966"/>
      <w:bookmarkStart w:id="628" w:name="_Toc104610160"/>
      <w:bookmarkStart w:id="629" w:name="_Toc108240961"/>
      <w:bookmarkStart w:id="630" w:name="_Toc108241779"/>
      <w:bookmarkStart w:id="631" w:name="_Toc108943425"/>
      <w:bookmarkStart w:id="632" w:name="_Toc108943619"/>
      <w:bookmarkStart w:id="633" w:name="_Toc104609773"/>
      <w:bookmarkStart w:id="634" w:name="_Toc104609967"/>
      <w:bookmarkStart w:id="635" w:name="_Toc104610161"/>
      <w:bookmarkStart w:id="636" w:name="_Toc108240962"/>
      <w:bookmarkStart w:id="637" w:name="_Toc108241780"/>
      <w:bookmarkStart w:id="638" w:name="_Toc108943426"/>
      <w:bookmarkStart w:id="639" w:name="_Toc108943620"/>
      <w:bookmarkStart w:id="640" w:name="_Toc104609774"/>
      <w:bookmarkStart w:id="641" w:name="_Toc104609968"/>
      <w:bookmarkStart w:id="642" w:name="_Toc104610162"/>
      <w:bookmarkStart w:id="643" w:name="_Toc108240963"/>
      <w:bookmarkStart w:id="644" w:name="_Toc108241781"/>
      <w:bookmarkStart w:id="645" w:name="_Toc108943427"/>
      <w:bookmarkStart w:id="646" w:name="_Toc108943621"/>
      <w:bookmarkStart w:id="647" w:name="_Toc104609775"/>
      <w:bookmarkStart w:id="648" w:name="_Toc104609969"/>
      <w:bookmarkStart w:id="649" w:name="_Toc104610163"/>
      <w:bookmarkStart w:id="650" w:name="_Toc108240964"/>
      <w:bookmarkStart w:id="651" w:name="_Toc108241782"/>
      <w:bookmarkStart w:id="652" w:name="_Toc108943428"/>
      <w:bookmarkStart w:id="653" w:name="_Toc108943622"/>
      <w:bookmarkStart w:id="654" w:name="_Toc104609776"/>
      <w:bookmarkStart w:id="655" w:name="_Toc104609970"/>
      <w:bookmarkStart w:id="656" w:name="_Toc104610164"/>
      <w:bookmarkStart w:id="657" w:name="_Toc108240965"/>
      <w:bookmarkStart w:id="658" w:name="_Toc108241783"/>
      <w:bookmarkStart w:id="659" w:name="_Toc108943429"/>
      <w:bookmarkStart w:id="660" w:name="_Toc108943623"/>
      <w:bookmarkStart w:id="661" w:name="_Toc104609777"/>
      <w:bookmarkStart w:id="662" w:name="_Toc104609971"/>
      <w:bookmarkStart w:id="663" w:name="_Toc104610165"/>
      <w:bookmarkStart w:id="664" w:name="_Toc108240966"/>
      <w:bookmarkStart w:id="665" w:name="_Toc108241784"/>
      <w:bookmarkStart w:id="666" w:name="_Toc108943430"/>
      <w:bookmarkStart w:id="667" w:name="_Toc108943624"/>
      <w:bookmarkStart w:id="668" w:name="_Toc104609779"/>
      <w:bookmarkStart w:id="669" w:name="_Toc104609973"/>
      <w:bookmarkStart w:id="670" w:name="_Toc104610167"/>
      <w:bookmarkStart w:id="671" w:name="_Toc108240968"/>
      <w:bookmarkStart w:id="672" w:name="_Toc108241786"/>
      <w:bookmarkStart w:id="673" w:name="_Toc108943432"/>
      <w:bookmarkStart w:id="674" w:name="_Toc108943626"/>
      <w:bookmarkStart w:id="675" w:name="_Toc104609780"/>
      <w:bookmarkStart w:id="676" w:name="_Toc104609974"/>
      <w:bookmarkStart w:id="677" w:name="_Toc104610168"/>
      <w:bookmarkStart w:id="678" w:name="_Toc108240969"/>
      <w:bookmarkStart w:id="679" w:name="_Toc108241787"/>
      <w:bookmarkStart w:id="680" w:name="_Toc108943433"/>
      <w:bookmarkStart w:id="681" w:name="_Toc108943627"/>
      <w:bookmarkStart w:id="682" w:name="_Toc104609781"/>
      <w:bookmarkStart w:id="683" w:name="_Toc104609975"/>
      <w:bookmarkStart w:id="684" w:name="_Toc104610169"/>
      <w:bookmarkStart w:id="685" w:name="_Toc108240970"/>
      <w:bookmarkStart w:id="686" w:name="_Toc108241788"/>
      <w:bookmarkStart w:id="687" w:name="_Toc108943434"/>
      <w:bookmarkStart w:id="688" w:name="_Toc108943628"/>
      <w:bookmarkStart w:id="689" w:name="_Toc104609782"/>
      <w:bookmarkStart w:id="690" w:name="_Toc104609976"/>
      <w:bookmarkStart w:id="691" w:name="_Toc104610170"/>
      <w:bookmarkStart w:id="692" w:name="_Toc108240971"/>
      <w:bookmarkStart w:id="693" w:name="_Toc108241789"/>
      <w:bookmarkStart w:id="694" w:name="_Toc108943435"/>
      <w:bookmarkStart w:id="695" w:name="_Toc108943629"/>
      <w:bookmarkStart w:id="696" w:name="_Toc104609783"/>
      <w:bookmarkStart w:id="697" w:name="_Toc104609977"/>
      <w:bookmarkStart w:id="698" w:name="_Toc104610171"/>
      <w:bookmarkStart w:id="699" w:name="_Toc108240972"/>
      <w:bookmarkStart w:id="700" w:name="_Toc108241790"/>
      <w:bookmarkStart w:id="701" w:name="_Toc108943436"/>
      <w:bookmarkStart w:id="702" w:name="_Toc108943630"/>
      <w:bookmarkStart w:id="703" w:name="_Toc104609784"/>
      <w:bookmarkStart w:id="704" w:name="_Toc104609978"/>
      <w:bookmarkStart w:id="705" w:name="_Toc104610172"/>
      <w:bookmarkStart w:id="706" w:name="_Toc108240973"/>
      <w:bookmarkStart w:id="707" w:name="_Toc108241791"/>
      <w:bookmarkStart w:id="708" w:name="_Toc108943437"/>
      <w:bookmarkStart w:id="709" w:name="_Toc108943631"/>
      <w:bookmarkStart w:id="710" w:name="_Toc104609786"/>
      <w:bookmarkStart w:id="711" w:name="_Toc104609980"/>
      <w:bookmarkStart w:id="712" w:name="_Toc104610174"/>
      <w:bookmarkStart w:id="713" w:name="_Toc108240975"/>
      <w:bookmarkStart w:id="714" w:name="_Toc108241793"/>
      <w:bookmarkStart w:id="715" w:name="_Toc108943439"/>
      <w:bookmarkStart w:id="716" w:name="_Toc108943633"/>
      <w:bookmarkStart w:id="717" w:name="_Toc104609795"/>
      <w:bookmarkStart w:id="718" w:name="_Toc104609989"/>
      <w:bookmarkStart w:id="719" w:name="_Toc104610183"/>
      <w:bookmarkStart w:id="720" w:name="_Toc108240984"/>
      <w:bookmarkStart w:id="721" w:name="_Toc108241802"/>
      <w:bookmarkStart w:id="722" w:name="_Toc108943448"/>
      <w:bookmarkStart w:id="723" w:name="_Toc108943642"/>
      <w:bookmarkStart w:id="724" w:name="_Toc104609801"/>
      <w:bookmarkStart w:id="725" w:name="_Toc104609995"/>
      <w:bookmarkStart w:id="726" w:name="_Toc104610189"/>
      <w:bookmarkStart w:id="727" w:name="_Toc108240990"/>
      <w:bookmarkStart w:id="728" w:name="_Toc108241808"/>
      <w:bookmarkStart w:id="729" w:name="_Toc108943454"/>
      <w:bookmarkStart w:id="730" w:name="_Toc108943648"/>
      <w:bookmarkStart w:id="731" w:name="_Toc104609802"/>
      <w:bookmarkStart w:id="732" w:name="_Toc104609996"/>
      <w:bookmarkStart w:id="733" w:name="_Toc104610190"/>
      <w:bookmarkStart w:id="734" w:name="_Toc108240991"/>
      <w:bookmarkStart w:id="735" w:name="_Toc108241809"/>
      <w:bookmarkStart w:id="736" w:name="_Toc108943455"/>
      <w:bookmarkStart w:id="737" w:name="_Toc108943649"/>
      <w:bookmarkStart w:id="738" w:name="_Toc104609804"/>
      <w:bookmarkStart w:id="739" w:name="_Toc104609998"/>
      <w:bookmarkStart w:id="740" w:name="_Toc104610192"/>
      <w:bookmarkStart w:id="741" w:name="_Toc108240993"/>
      <w:bookmarkStart w:id="742" w:name="_Toc108241811"/>
      <w:bookmarkStart w:id="743" w:name="_Toc108943457"/>
      <w:bookmarkStart w:id="744" w:name="_Toc108943651"/>
      <w:bookmarkStart w:id="745" w:name="_Toc104609805"/>
      <w:bookmarkStart w:id="746" w:name="_Toc104609999"/>
      <w:bookmarkStart w:id="747" w:name="_Toc104610193"/>
      <w:bookmarkStart w:id="748" w:name="_Toc108240994"/>
      <w:bookmarkStart w:id="749" w:name="_Toc108241812"/>
      <w:bookmarkStart w:id="750" w:name="_Toc108943458"/>
      <w:bookmarkStart w:id="751" w:name="_Toc108943652"/>
      <w:bookmarkStart w:id="752" w:name="_Toc104609806"/>
      <w:bookmarkStart w:id="753" w:name="_Toc104610000"/>
      <w:bookmarkStart w:id="754" w:name="_Toc104610194"/>
      <w:bookmarkStart w:id="755" w:name="_Toc108240995"/>
      <w:bookmarkStart w:id="756" w:name="_Toc108241813"/>
      <w:bookmarkStart w:id="757" w:name="_Toc108943459"/>
      <w:bookmarkStart w:id="758" w:name="_Toc108943653"/>
      <w:bookmarkStart w:id="759" w:name="_Toc104609807"/>
      <w:bookmarkStart w:id="760" w:name="_Toc104610001"/>
      <w:bookmarkStart w:id="761" w:name="_Toc104610195"/>
      <w:bookmarkStart w:id="762" w:name="_Toc108240996"/>
      <w:bookmarkStart w:id="763" w:name="_Toc108241814"/>
      <w:bookmarkStart w:id="764" w:name="_Toc108943460"/>
      <w:bookmarkStart w:id="765" w:name="_Toc108943654"/>
      <w:bookmarkStart w:id="766" w:name="_Toc104609808"/>
      <w:bookmarkStart w:id="767" w:name="_Toc104610002"/>
      <w:bookmarkStart w:id="768" w:name="_Toc104610196"/>
      <w:bookmarkStart w:id="769" w:name="_Toc108240997"/>
      <w:bookmarkStart w:id="770" w:name="_Toc108241815"/>
      <w:bookmarkStart w:id="771" w:name="_Toc108943461"/>
      <w:bookmarkStart w:id="772" w:name="_Toc108943655"/>
      <w:bookmarkStart w:id="773" w:name="_Toc104609809"/>
      <w:bookmarkStart w:id="774" w:name="_Toc104610003"/>
      <w:bookmarkStart w:id="775" w:name="_Toc104610197"/>
      <w:bookmarkStart w:id="776" w:name="_Toc108240998"/>
      <w:bookmarkStart w:id="777" w:name="_Toc108241816"/>
      <w:bookmarkStart w:id="778" w:name="_Toc108943462"/>
      <w:bookmarkStart w:id="779" w:name="_Toc108943656"/>
      <w:bookmarkStart w:id="780" w:name="_Toc104609811"/>
      <w:bookmarkStart w:id="781" w:name="_Toc104610005"/>
      <w:bookmarkStart w:id="782" w:name="_Toc104610199"/>
      <w:bookmarkStart w:id="783" w:name="_Toc108241000"/>
      <w:bookmarkStart w:id="784" w:name="_Toc108241818"/>
      <w:bookmarkStart w:id="785" w:name="_Toc108943464"/>
      <w:bookmarkStart w:id="786" w:name="_Toc108943658"/>
      <w:bookmarkStart w:id="787" w:name="_Toc104609812"/>
      <w:bookmarkStart w:id="788" w:name="_Toc104610006"/>
      <w:bookmarkStart w:id="789" w:name="_Toc104610200"/>
      <w:bookmarkStart w:id="790" w:name="_Toc108241001"/>
      <w:bookmarkStart w:id="791" w:name="_Toc108241819"/>
      <w:bookmarkStart w:id="792" w:name="_Toc108943465"/>
      <w:bookmarkStart w:id="793" w:name="_Toc108943659"/>
      <w:bookmarkStart w:id="794" w:name="_Toc104609813"/>
      <w:bookmarkStart w:id="795" w:name="_Toc104610007"/>
      <w:bookmarkStart w:id="796" w:name="_Toc104610201"/>
      <w:bookmarkStart w:id="797" w:name="_Toc108241002"/>
      <w:bookmarkStart w:id="798" w:name="_Toc108241820"/>
      <w:bookmarkStart w:id="799" w:name="_Toc108943466"/>
      <w:bookmarkStart w:id="800" w:name="_Toc108943660"/>
      <w:bookmarkStart w:id="801" w:name="_Toc104609815"/>
      <w:bookmarkStart w:id="802" w:name="_Toc104610009"/>
      <w:bookmarkStart w:id="803" w:name="_Toc104610203"/>
      <w:bookmarkStart w:id="804" w:name="_Toc108241004"/>
      <w:bookmarkStart w:id="805" w:name="_Toc108241822"/>
      <w:bookmarkStart w:id="806" w:name="_Toc108943468"/>
      <w:bookmarkStart w:id="807" w:name="_Toc108943662"/>
      <w:bookmarkStart w:id="808" w:name="_Toc104609817"/>
      <w:bookmarkStart w:id="809" w:name="_Toc104610011"/>
      <w:bookmarkStart w:id="810" w:name="_Toc104610205"/>
      <w:bookmarkStart w:id="811" w:name="_Toc108241006"/>
      <w:bookmarkStart w:id="812" w:name="_Toc108241824"/>
      <w:bookmarkStart w:id="813" w:name="_Toc108943470"/>
      <w:bookmarkStart w:id="814" w:name="_Toc108943664"/>
      <w:bookmarkStart w:id="815" w:name="_Toc104609818"/>
      <w:bookmarkStart w:id="816" w:name="_Toc104610012"/>
      <w:bookmarkStart w:id="817" w:name="_Toc104610206"/>
      <w:bookmarkStart w:id="818" w:name="_Toc108241007"/>
      <w:bookmarkStart w:id="819" w:name="_Toc108241825"/>
      <w:bookmarkStart w:id="820" w:name="_Toc108943471"/>
      <w:bookmarkStart w:id="821" w:name="_Toc108943665"/>
      <w:bookmarkStart w:id="822" w:name="_Toc104609819"/>
      <w:bookmarkStart w:id="823" w:name="_Toc104610013"/>
      <w:bookmarkStart w:id="824" w:name="_Toc104610207"/>
      <w:bookmarkStart w:id="825" w:name="_Toc108241008"/>
      <w:bookmarkStart w:id="826" w:name="_Toc108241826"/>
      <w:bookmarkStart w:id="827" w:name="_Toc108943472"/>
      <w:bookmarkStart w:id="828" w:name="_Toc108943666"/>
      <w:bookmarkStart w:id="829" w:name="_Toc104609821"/>
      <w:bookmarkStart w:id="830" w:name="_Toc104610015"/>
      <w:bookmarkStart w:id="831" w:name="_Toc104610209"/>
      <w:bookmarkStart w:id="832" w:name="_Toc108241010"/>
      <w:bookmarkStart w:id="833" w:name="_Toc108241828"/>
      <w:bookmarkStart w:id="834" w:name="_Toc108943474"/>
      <w:bookmarkStart w:id="835" w:name="_Toc108943668"/>
      <w:bookmarkStart w:id="836" w:name="_Toc104609822"/>
      <w:bookmarkStart w:id="837" w:name="_Toc104610016"/>
      <w:bookmarkStart w:id="838" w:name="_Toc104610210"/>
      <w:bookmarkStart w:id="839" w:name="_Toc108241011"/>
      <w:bookmarkStart w:id="840" w:name="_Toc108241829"/>
      <w:bookmarkStart w:id="841" w:name="_Toc108943475"/>
      <w:bookmarkStart w:id="842" w:name="_Toc108943669"/>
      <w:bookmarkStart w:id="843" w:name="_Toc104609823"/>
      <w:bookmarkStart w:id="844" w:name="_Toc104610017"/>
      <w:bookmarkStart w:id="845" w:name="_Toc104610211"/>
      <w:bookmarkStart w:id="846" w:name="_Toc108241012"/>
      <w:bookmarkStart w:id="847" w:name="_Toc108241830"/>
      <w:bookmarkStart w:id="848" w:name="_Toc108943476"/>
      <w:bookmarkStart w:id="849" w:name="_Toc108943670"/>
      <w:bookmarkStart w:id="850" w:name="_Toc104609824"/>
      <w:bookmarkStart w:id="851" w:name="_Toc104610018"/>
      <w:bookmarkStart w:id="852" w:name="_Toc104610212"/>
      <w:bookmarkStart w:id="853" w:name="_Toc108241013"/>
      <w:bookmarkStart w:id="854" w:name="_Toc108241831"/>
      <w:bookmarkStart w:id="855" w:name="_Toc108943477"/>
      <w:bookmarkStart w:id="856" w:name="_Toc108943671"/>
      <w:bookmarkStart w:id="857" w:name="_Toc104609826"/>
      <w:bookmarkStart w:id="858" w:name="_Toc104610020"/>
      <w:bookmarkStart w:id="859" w:name="_Toc104610214"/>
      <w:bookmarkStart w:id="860" w:name="_Toc108241015"/>
      <w:bookmarkStart w:id="861" w:name="_Toc108241833"/>
      <w:bookmarkStart w:id="862" w:name="_Toc108943479"/>
      <w:bookmarkStart w:id="863" w:name="_Toc108943673"/>
      <w:bookmarkStart w:id="864" w:name="_Toc104609827"/>
      <w:bookmarkStart w:id="865" w:name="_Toc104610021"/>
      <w:bookmarkStart w:id="866" w:name="_Toc104610215"/>
      <w:bookmarkStart w:id="867" w:name="_Toc108241016"/>
      <w:bookmarkStart w:id="868" w:name="_Toc108241834"/>
      <w:bookmarkStart w:id="869" w:name="_Toc108943480"/>
      <w:bookmarkStart w:id="870" w:name="_Toc108943674"/>
      <w:bookmarkStart w:id="871" w:name="_Toc104609828"/>
      <w:bookmarkStart w:id="872" w:name="_Toc104610022"/>
      <w:bookmarkStart w:id="873" w:name="_Toc104610216"/>
      <w:bookmarkStart w:id="874" w:name="_Toc108241017"/>
      <w:bookmarkStart w:id="875" w:name="_Toc108241835"/>
      <w:bookmarkStart w:id="876" w:name="_Toc108943481"/>
      <w:bookmarkStart w:id="877" w:name="_Toc108943675"/>
      <w:bookmarkStart w:id="878" w:name="_Toc104609829"/>
      <w:bookmarkStart w:id="879" w:name="_Toc104610023"/>
      <w:bookmarkStart w:id="880" w:name="_Toc104610217"/>
      <w:bookmarkStart w:id="881" w:name="_Toc108241018"/>
      <w:bookmarkStart w:id="882" w:name="_Toc108241836"/>
      <w:bookmarkStart w:id="883" w:name="_Toc108943482"/>
      <w:bookmarkStart w:id="884" w:name="_Toc108943676"/>
      <w:bookmarkStart w:id="885" w:name="_Toc104609831"/>
      <w:bookmarkStart w:id="886" w:name="_Toc104610025"/>
      <w:bookmarkStart w:id="887" w:name="_Toc104610219"/>
      <w:bookmarkStart w:id="888" w:name="_Toc108241020"/>
      <w:bookmarkStart w:id="889" w:name="_Toc108241838"/>
      <w:bookmarkStart w:id="890" w:name="_Toc108943484"/>
      <w:bookmarkStart w:id="891" w:name="_Toc108943678"/>
      <w:bookmarkStart w:id="892" w:name="_Toc104609832"/>
      <w:bookmarkStart w:id="893" w:name="_Toc104610026"/>
      <w:bookmarkStart w:id="894" w:name="_Toc104610220"/>
      <w:bookmarkStart w:id="895" w:name="_Toc108241021"/>
      <w:bookmarkStart w:id="896" w:name="_Toc108241839"/>
      <w:bookmarkStart w:id="897" w:name="_Toc108943485"/>
      <w:bookmarkStart w:id="898" w:name="_Toc108943679"/>
      <w:bookmarkStart w:id="899" w:name="_Toc104609833"/>
      <w:bookmarkStart w:id="900" w:name="_Toc104610027"/>
      <w:bookmarkStart w:id="901" w:name="_Toc104610221"/>
      <w:bookmarkStart w:id="902" w:name="_Toc108241022"/>
      <w:bookmarkStart w:id="903" w:name="_Toc108241840"/>
      <w:bookmarkStart w:id="904" w:name="_Toc108943486"/>
      <w:bookmarkStart w:id="905" w:name="_Toc108943680"/>
      <w:bookmarkStart w:id="906" w:name="_Toc104609834"/>
      <w:bookmarkStart w:id="907" w:name="_Toc104610028"/>
      <w:bookmarkStart w:id="908" w:name="_Toc104610222"/>
      <w:bookmarkStart w:id="909" w:name="_Toc108241023"/>
      <w:bookmarkStart w:id="910" w:name="_Toc108241841"/>
      <w:bookmarkStart w:id="911" w:name="_Toc108943487"/>
      <w:bookmarkStart w:id="912" w:name="_Toc108943681"/>
      <w:bookmarkStart w:id="913" w:name="_Toc104609836"/>
      <w:bookmarkStart w:id="914" w:name="_Toc104610030"/>
      <w:bookmarkStart w:id="915" w:name="_Toc104610224"/>
      <w:bookmarkStart w:id="916" w:name="_Toc108241025"/>
      <w:bookmarkStart w:id="917" w:name="_Toc108241843"/>
      <w:bookmarkStart w:id="918" w:name="_Toc108943489"/>
      <w:bookmarkStart w:id="919" w:name="_Toc108943683"/>
      <w:bookmarkStart w:id="920" w:name="_Toc104609837"/>
      <w:bookmarkStart w:id="921" w:name="_Toc104610031"/>
      <w:bookmarkStart w:id="922" w:name="_Toc104610225"/>
      <w:bookmarkStart w:id="923" w:name="_Toc108241026"/>
      <w:bookmarkStart w:id="924" w:name="_Toc108241844"/>
      <w:bookmarkStart w:id="925" w:name="_Toc108943490"/>
      <w:bookmarkStart w:id="926" w:name="_Toc108943684"/>
      <w:bookmarkStart w:id="927" w:name="_Toc104609838"/>
      <w:bookmarkStart w:id="928" w:name="_Toc104610032"/>
      <w:bookmarkStart w:id="929" w:name="_Toc104610226"/>
      <w:bookmarkStart w:id="930" w:name="_Toc108241027"/>
      <w:bookmarkStart w:id="931" w:name="_Toc108241845"/>
      <w:bookmarkStart w:id="932" w:name="_Toc108943491"/>
      <w:bookmarkStart w:id="933" w:name="_Toc108943685"/>
      <w:bookmarkStart w:id="934" w:name="_Toc104609840"/>
      <w:bookmarkStart w:id="935" w:name="_Toc104610034"/>
      <w:bookmarkStart w:id="936" w:name="_Toc104610228"/>
      <w:bookmarkStart w:id="937" w:name="_Toc108241029"/>
      <w:bookmarkStart w:id="938" w:name="_Toc108241847"/>
      <w:bookmarkStart w:id="939" w:name="_Toc108943493"/>
      <w:bookmarkStart w:id="940" w:name="_Toc108943687"/>
      <w:bookmarkStart w:id="941" w:name="_Toc104609841"/>
      <w:bookmarkStart w:id="942" w:name="_Toc104610035"/>
      <w:bookmarkStart w:id="943" w:name="_Toc104610229"/>
      <w:bookmarkStart w:id="944" w:name="_Toc108241030"/>
      <w:bookmarkStart w:id="945" w:name="_Toc108241848"/>
      <w:bookmarkStart w:id="946" w:name="_Toc108943494"/>
      <w:bookmarkStart w:id="947" w:name="_Toc108943688"/>
      <w:bookmarkStart w:id="948" w:name="_Toc104609842"/>
      <w:bookmarkStart w:id="949" w:name="_Toc104610036"/>
      <w:bookmarkStart w:id="950" w:name="_Toc104610230"/>
      <w:bookmarkStart w:id="951" w:name="_Toc108241031"/>
      <w:bookmarkStart w:id="952" w:name="_Toc108241849"/>
      <w:bookmarkStart w:id="953" w:name="_Toc108943495"/>
      <w:bookmarkStart w:id="954" w:name="_Toc108943689"/>
      <w:bookmarkStart w:id="955" w:name="_Toc104609843"/>
      <w:bookmarkStart w:id="956" w:name="_Toc104610037"/>
      <w:bookmarkStart w:id="957" w:name="_Toc104610231"/>
      <w:bookmarkStart w:id="958" w:name="_Toc108241032"/>
      <w:bookmarkStart w:id="959" w:name="_Toc108241850"/>
      <w:bookmarkStart w:id="960" w:name="_Toc108943496"/>
      <w:bookmarkStart w:id="961" w:name="_Toc108943690"/>
      <w:bookmarkStart w:id="962" w:name="_Toc104609846"/>
      <w:bookmarkStart w:id="963" w:name="_Toc104610040"/>
      <w:bookmarkStart w:id="964" w:name="_Toc104610234"/>
      <w:bookmarkStart w:id="965" w:name="_Toc108241035"/>
      <w:bookmarkStart w:id="966" w:name="_Toc108241853"/>
      <w:bookmarkStart w:id="967" w:name="_Toc108943499"/>
      <w:bookmarkStart w:id="968" w:name="_Toc108943693"/>
      <w:bookmarkEnd w:id="349"/>
      <w:bookmarkEnd w:id="350"/>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p>
    <w:sectPr w:rsidR="00A94162">
      <w:headerReference w:type="default" r:id="rId13"/>
      <w:footerReference w:type="default" r:id="rId14"/>
      <w:pgSz w:w="11909" w:h="16834" w:code="9"/>
      <w:pgMar w:top="851" w:right="851" w:bottom="851" w:left="1418" w:header="851"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7A9D4" w14:textId="77777777" w:rsidR="00545832" w:rsidRDefault="00545832">
      <w:r>
        <w:separator/>
      </w:r>
    </w:p>
  </w:endnote>
  <w:endnote w:type="continuationSeparator" w:id="0">
    <w:p w14:paraId="34E98A6A" w14:textId="77777777" w:rsidR="00545832" w:rsidRDefault="00545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6C3EA" w14:textId="77777777" w:rsidR="00925A18" w:rsidRDefault="00925A18">
    <w:pPr>
      <w:pStyle w:val="Rodap"/>
    </w:pPr>
  </w:p>
  <w:tbl>
    <w:tblPr>
      <w:tblW w:w="9639"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44" w:type="dxa"/>
        <w:bottom w:w="144" w:type="dxa"/>
        <w:right w:w="144" w:type="dxa"/>
      </w:tblCellMar>
      <w:tblLook w:val="0000" w:firstRow="0" w:lastRow="0" w:firstColumn="0" w:lastColumn="0" w:noHBand="0" w:noVBand="0"/>
    </w:tblPr>
    <w:tblGrid>
      <w:gridCol w:w="4788"/>
      <w:gridCol w:w="3037"/>
      <w:gridCol w:w="1814"/>
    </w:tblGrid>
    <w:tr w:rsidR="00925A18" w14:paraId="338C67B1" w14:textId="77777777">
      <w:trPr>
        <w:trHeight w:val="216"/>
      </w:trPr>
      <w:tc>
        <w:tcPr>
          <w:tcW w:w="4788" w:type="dxa"/>
          <w:tcBorders>
            <w:top w:val="single" w:sz="36" w:space="0" w:color="999999"/>
            <w:left w:val="single" w:sz="36" w:space="0" w:color="999999"/>
            <w:bottom w:val="single" w:sz="36" w:space="0" w:color="999999"/>
            <w:right w:val="single" w:sz="36" w:space="0" w:color="999999"/>
          </w:tcBorders>
        </w:tcPr>
        <w:p w14:paraId="4D26E31D" w14:textId="77777777" w:rsidR="00925A18" w:rsidRDefault="00925A18">
          <w:pPr>
            <w:pStyle w:val="Rodap"/>
          </w:pPr>
          <w:r>
            <w:t>Politec Ltda.</w:t>
          </w:r>
        </w:p>
        <w:p w14:paraId="67E3BA15" w14:textId="77777777" w:rsidR="00925A18" w:rsidRDefault="00925A18">
          <w:pPr>
            <w:pStyle w:val="Rodap"/>
          </w:pPr>
          <w:r>
            <w:t>ITQ- X.X-XX.XX – Nome da ITQ</w:t>
          </w:r>
        </w:p>
      </w:tc>
      <w:tc>
        <w:tcPr>
          <w:tcW w:w="3037" w:type="dxa"/>
          <w:tcBorders>
            <w:top w:val="single" w:sz="36" w:space="0" w:color="999999"/>
            <w:left w:val="single" w:sz="36" w:space="0" w:color="999999"/>
            <w:bottom w:val="single" w:sz="36" w:space="0" w:color="999999"/>
            <w:right w:val="single" w:sz="36" w:space="0" w:color="999999"/>
          </w:tcBorders>
        </w:tcPr>
        <w:p w14:paraId="26669CB6" w14:textId="77777777" w:rsidR="00925A18" w:rsidRDefault="00925A18">
          <w:pPr>
            <w:pStyle w:val="Rodap"/>
          </w:pPr>
          <w:r>
            <w:t>Rev. X. Em DD de MM de AAAA</w:t>
          </w:r>
        </w:p>
      </w:tc>
      <w:tc>
        <w:tcPr>
          <w:tcW w:w="1814" w:type="dxa"/>
          <w:tcBorders>
            <w:top w:val="single" w:sz="36" w:space="0" w:color="999999"/>
            <w:left w:val="single" w:sz="36" w:space="0" w:color="999999"/>
            <w:bottom w:val="single" w:sz="36" w:space="0" w:color="999999"/>
            <w:right w:val="single" w:sz="36" w:space="0" w:color="999999"/>
          </w:tcBorders>
        </w:tcPr>
        <w:p w14:paraId="4996A6DE" w14:textId="77777777" w:rsidR="00925A18" w:rsidRDefault="00925A18">
          <w:pPr>
            <w:pStyle w:val="Rodap"/>
          </w:pPr>
          <w:r>
            <w:t xml:space="preserve">Página </w:t>
          </w:r>
          <w:r>
            <w:fldChar w:fldCharType="begin"/>
          </w:r>
          <w:r>
            <w:instrText xml:space="preserve"> PAGE </w:instrText>
          </w:r>
          <w:r>
            <w:fldChar w:fldCharType="separate"/>
          </w:r>
          <w:r>
            <w:rPr>
              <w:noProof/>
            </w:rPr>
            <w:t>1</w:t>
          </w:r>
          <w:r>
            <w:fldChar w:fldCharType="end"/>
          </w:r>
          <w:r>
            <w:t xml:space="preserve"> de </w:t>
          </w:r>
          <w:r>
            <w:fldChar w:fldCharType="begin"/>
          </w:r>
          <w:r>
            <w:instrText xml:space="preserve"> NUMPAGES </w:instrText>
          </w:r>
          <w:r>
            <w:fldChar w:fldCharType="separate"/>
          </w:r>
          <w:r>
            <w:rPr>
              <w:noProof/>
            </w:rPr>
            <w:t>3</w:t>
          </w:r>
          <w:r>
            <w:rPr>
              <w:noProof/>
            </w:rPr>
            <w:fldChar w:fldCharType="end"/>
          </w:r>
        </w:p>
      </w:tc>
    </w:tr>
  </w:tbl>
  <w:p w14:paraId="2C72D15C" w14:textId="77777777" w:rsidR="00925A18" w:rsidRDefault="00925A1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789E9" w14:textId="77777777" w:rsidR="00A94162" w:rsidRDefault="00A94162">
    <w:pPr>
      <w:jc w:val="left"/>
      <w:rPr>
        <w:noProof/>
      </w:rPr>
    </w:pPr>
  </w:p>
  <w:tbl>
    <w:tblPr>
      <w:tblW w:w="5000" w:type="pct"/>
      <w:tblInd w:w="70" w:type="dxa"/>
      <w:tblBorders>
        <w:top w:val="single" w:sz="12" w:space="0" w:color="auto"/>
      </w:tblBorders>
      <w:tblLayout w:type="fixed"/>
      <w:tblCellMar>
        <w:left w:w="70" w:type="dxa"/>
        <w:right w:w="70" w:type="dxa"/>
      </w:tblCellMar>
      <w:tblLook w:val="0000" w:firstRow="0" w:lastRow="0" w:firstColumn="0" w:lastColumn="0" w:noHBand="0" w:noVBand="0"/>
    </w:tblPr>
    <w:tblGrid>
      <w:gridCol w:w="6704"/>
      <w:gridCol w:w="1242"/>
      <w:gridCol w:w="1694"/>
    </w:tblGrid>
    <w:tr w:rsidR="00A94162" w14:paraId="50860CA9" w14:textId="77777777" w:rsidTr="00925A18">
      <w:trPr>
        <w:cantSplit/>
      </w:trPr>
      <w:tc>
        <w:tcPr>
          <w:tcW w:w="6804" w:type="dxa"/>
        </w:tcPr>
        <w:p w14:paraId="3FC29001" w14:textId="57DB953B" w:rsidR="00A94162" w:rsidRDefault="00545832" w:rsidP="00925A18">
          <w:pPr>
            <w:pStyle w:val="Rodap"/>
            <w:tabs>
              <w:tab w:val="clear" w:pos="4320"/>
              <w:tab w:val="clear" w:pos="8640"/>
              <w:tab w:val="left" w:pos="5388"/>
            </w:tabs>
            <w:jc w:val="left"/>
          </w:pPr>
          <w:sdt>
            <w:sdtPr>
              <w:alias w:val="Gestor"/>
              <w:tag w:val=""/>
              <w:id w:val="247702765"/>
              <w:placeholder>
                <w:docPart w:val="048A03BAB971449F89E9E5577FBFC67D"/>
              </w:placeholder>
              <w:dataBinding w:prefixMappings="xmlns:ns0='http://schemas.openxmlformats.org/officeDocument/2006/extended-properties' " w:xpath="/ns0:Properties[1]/ns0:Manager[1]" w:storeItemID="{6668398D-A668-4E3E-A5EB-62B293D839F1}"/>
              <w:text/>
            </w:sdtPr>
            <w:sdtEndPr/>
            <w:sdtContent>
              <w:r w:rsidR="00B90FAF">
                <w:t>JOB SEA - MAR DE OPORTUNIDADES</w:t>
              </w:r>
            </w:sdtContent>
          </w:sdt>
          <w:r w:rsidR="00925A18">
            <w:tab/>
          </w:r>
          <w:sdt>
            <w:sdtPr>
              <w:alias w:val="Assunto"/>
              <w:tag w:val=""/>
              <w:id w:val="136467017"/>
              <w:placeholder>
                <w:docPart w:val="9F548668EAF648DF9E6B5AB464F0717F"/>
              </w:placeholder>
              <w:dataBinding w:prefixMappings="xmlns:ns0='http://purl.org/dc/elements/1.1/' xmlns:ns1='http://schemas.openxmlformats.org/package/2006/metadata/core-properties' " w:xpath="/ns1:coreProperties[1]/ns0:subject[1]" w:storeItemID="{6C3C8BC8-F283-45AE-878A-BAB7291924A1}"/>
              <w:text/>
            </w:sdtPr>
            <w:sdtEndPr/>
            <w:sdtContent>
              <w:r w:rsidR="00CB47D7">
                <w:t>Versão 1</w:t>
              </w:r>
            </w:sdtContent>
          </w:sdt>
        </w:p>
      </w:tc>
      <w:tc>
        <w:tcPr>
          <w:tcW w:w="1259" w:type="dxa"/>
          <w:vAlign w:val="center"/>
        </w:tcPr>
        <w:p w14:paraId="261B4078" w14:textId="77777777" w:rsidR="00A94162" w:rsidRDefault="00A94162">
          <w:pPr>
            <w:pStyle w:val="Rodap"/>
            <w:jc w:val="center"/>
            <w:rPr>
              <w:lang w:val="pt-PT"/>
            </w:rPr>
          </w:pPr>
        </w:p>
      </w:tc>
      <w:tc>
        <w:tcPr>
          <w:tcW w:w="1717" w:type="dxa"/>
          <w:vAlign w:val="center"/>
        </w:tcPr>
        <w:p w14:paraId="7E8507B8" w14:textId="77777777" w:rsidR="00A94162" w:rsidRDefault="00A94162">
          <w:pPr>
            <w:pStyle w:val="Rodap"/>
            <w:jc w:val="right"/>
          </w:pPr>
          <w:r>
            <w:rPr>
              <w:lang w:val="pt-PT"/>
            </w:rPr>
            <w:t xml:space="preserve">Pág. </w:t>
          </w:r>
          <w:r>
            <w:fldChar w:fldCharType="begin"/>
          </w:r>
          <w:r>
            <w:instrText xml:space="preserve"> PAGE </w:instrText>
          </w:r>
          <w:r>
            <w:fldChar w:fldCharType="separate"/>
          </w:r>
          <w:r w:rsidR="00AE237E">
            <w:rPr>
              <w:noProof/>
            </w:rPr>
            <w:t>6</w:t>
          </w:r>
          <w:r>
            <w:fldChar w:fldCharType="end"/>
          </w:r>
          <w:r>
            <w:t xml:space="preserve"> de </w:t>
          </w:r>
          <w:r>
            <w:fldChar w:fldCharType="begin"/>
          </w:r>
          <w:r>
            <w:instrText xml:space="preserve"> NUMPAGES </w:instrText>
          </w:r>
          <w:r>
            <w:fldChar w:fldCharType="separate"/>
          </w:r>
          <w:r w:rsidR="00AE237E">
            <w:rPr>
              <w:noProof/>
            </w:rPr>
            <w:t>6</w:t>
          </w:r>
          <w:r>
            <w:fldChar w:fldCharType="end"/>
          </w:r>
        </w:p>
      </w:tc>
    </w:tr>
  </w:tbl>
  <w:p w14:paraId="41A0A21C" w14:textId="77777777" w:rsidR="00A94162" w:rsidRDefault="00925A18" w:rsidP="00925A18">
    <w:pPr>
      <w:jc w:val="right"/>
      <w:rPr>
        <w:lang w:val="pt-PT"/>
      </w:rPr>
    </w:pPr>
    <w:r>
      <w:rPr>
        <w:lang w:val="pt-PT"/>
      </w:rPr>
      <w:t xml:space="preserve">vs: </w:t>
    </w:r>
    <w:r>
      <w:rPr>
        <w:lang w:val="pt-PT"/>
      </w:rPr>
      <w:fldChar w:fldCharType="begin"/>
    </w:r>
    <w:r>
      <w:rPr>
        <w:lang w:val="pt-PT"/>
      </w:rPr>
      <w:instrText xml:space="preserve"> DOCPROPERTY  "Versão Modelo"  \* MERGEFORMAT </w:instrText>
    </w:r>
    <w:r>
      <w:rPr>
        <w:lang w:val="pt-PT"/>
      </w:rPr>
      <w:fldChar w:fldCharType="separate"/>
    </w:r>
    <w:r w:rsidR="00CB47D7">
      <w:rPr>
        <w:lang w:val="pt-PT"/>
      </w:rPr>
      <w:t>1</w:t>
    </w:r>
    <w:r>
      <w:rPr>
        <w:lang w:val="pt-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9C812" w14:textId="77777777" w:rsidR="00545832" w:rsidRDefault="00545832">
      <w:r>
        <w:separator/>
      </w:r>
    </w:p>
  </w:footnote>
  <w:footnote w:type="continuationSeparator" w:id="0">
    <w:p w14:paraId="178AC8CC" w14:textId="77777777" w:rsidR="00545832" w:rsidRDefault="00545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20" w:type="dxa"/>
      <w:tblInd w:w="70" w:type="dxa"/>
      <w:tblBorders>
        <w:bottom w:val="single" w:sz="12" w:space="0" w:color="auto"/>
      </w:tblBorders>
      <w:tblLayout w:type="fixed"/>
      <w:tblCellMar>
        <w:left w:w="70" w:type="dxa"/>
        <w:right w:w="70" w:type="dxa"/>
      </w:tblCellMar>
      <w:tblLook w:val="0000" w:firstRow="0" w:lastRow="0" w:firstColumn="0" w:lastColumn="0" w:noHBand="0" w:noVBand="0"/>
    </w:tblPr>
    <w:tblGrid>
      <w:gridCol w:w="1440"/>
      <w:gridCol w:w="6840"/>
      <w:gridCol w:w="1440"/>
    </w:tblGrid>
    <w:tr w:rsidR="00925A18" w14:paraId="495096FD" w14:textId="77777777">
      <w:trPr>
        <w:cantSplit/>
      </w:trPr>
      <w:tc>
        <w:tcPr>
          <w:tcW w:w="1440" w:type="dxa"/>
          <w:tcBorders>
            <w:bottom w:val="single" w:sz="12" w:space="0" w:color="auto"/>
          </w:tcBorders>
          <w:shd w:val="clear" w:color="auto" w:fill="C0C0C0"/>
          <w:vAlign w:val="center"/>
        </w:tcPr>
        <w:p w14:paraId="0A78D9F3" w14:textId="77777777" w:rsidR="00925A18" w:rsidRDefault="00925A18">
          <w:pPr>
            <w:pStyle w:val="Rodap"/>
            <w:jc w:val="center"/>
            <w:rPr>
              <w:b/>
              <w:lang w:val="pt-PT"/>
            </w:rPr>
          </w:pPr>
          <w:r>
            <w:rPr>
              <w:b/>
              <w:lang w:val="pt-PT"/>
            </w:rPr>
            <w:t>Marca do Cliente</w:t>
          </w:r>
        </w:p>
      </w:tc>
      <w:tc>
        <w:tcPr>
          <w:tcW w:w="6840" w:type="dxa"/>
          <w:vAlign w:val="center"/>
        </w:tcPr>
        <w:p w14:paraId="594DEC63" w14:textId="77777777" w:rsidR="00925A18" w:rsidRDefault="00925A18">
          <w:pPr>
            <w:pStyle w:val="Rodap"/>
            <w:jc w:val="center"/>
            <w:rPr>
              <w:bCs/>
              <w:lang w:val="pt-PT"/>
            </w:rPr>
          </w:pPr>
          <w:r>
            <w:rPr>
              <w:bCs/>
            </w:rPr>
            <w:t>Nomde do MF</w:t>
          </w:r>
        </w:p>
      </w:tc>
      <w:tc>
        <w:tcPr>
          <w:tcW w:w="1440" w:type="dxa"/>
          <w:vAlign w:val="center"/>
        </w:tcPr>
        <w:p w14:paraId="1D7269C6" w14:textId="77777777" w:rsidR="00925A18" w:rsidRDefault="00925A18">
          <w:pPr>
            <w:pStyle w:val="Rodap"/>
            <w:jc w:val="right"/>
            <w:rPr>
              <w:b/>
            </w:rPr>
          </w:pPr>
          <w:r>
            <w:rPr>
              <w:b/>
            </w:rPr>
            <w:object w:dxaOrig="1296" w:dyaOrig="720" w14:anchorId="3CF2CD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36pt">
                <v:imagedata r:id="rId1" o:title=""/>
              </v:shape>
              <o:OLEObject Type="Embed" ProgID="Word.Picture.8" ShapeID="_x0000_i1025" DrawAspect="Content" ObjectID="_1669437978" r:id="rId2"/>
            </w:object>
          </w:r>
        </w:p>
      </w:tc>
    </w:tr>
  </w:tbl>
  <w:p w14:paraId="33BD3B62" w14:textId="77777777" w:rsidR="00925A18" w:rsidRDefault="00925A1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70" w:type="dxa"/>
      <w:tblBorders>
        <w:bottom w:val="single" w:sz="12" w:space="0" w:color="auto"/>
      </w:tblBorders>
      <w:tblLayout w:type="fixed"/>
      <w:tblCellMar>
        <w:left w:w="70" w:type="dxa"/>
        <w:right w:w="70" w:type="dxa"/>
      </w:tblCellMar>
      <w:tblLook w:val="0000" w:firstRow="0" w:lastRow="0" w:firstColumn="0" w:lastColumn="0" w:noHBand="0" w:noVBand="0"/>
    </w:tblPr>
    <w:tblGrid>
      <w:gridCol w:w="1428"/>
      <w:gridCol w:w="6781"/>
      <w:gridCol w:w="1429"/>
    </w:tblGrid>
    <w:tr w:rsidR="00A94162" w14:paraId="00703213" w14:textId="77777777">
      <w:trPr>
        <w:cantSplit/>
      </w:trPr>
      <w:tc>
        <w:tcPr>
          <w:tcW w:w="1440" w:type="dxa"/>
          <w:tcBorders>
            <w:bottom w:val="single" w:sz="12" w:space="0" w:color="auto"/>
          </w:tcBorders>
          <w:vAlign w:val="center"/>
        </w:tcPr>
        <w:p w14:paraId="009FF512" w14:textId="7CD31426" w:rsidR="00A94162" w:rsidRDefault="00CB47D7">
          <w:pPr>
            <w:pStyle w:val="Cabealho"/>
            <w:rPr>
              <w:lang w:val="pt-PT"/>
            </w:rPr>
          </w:pPr>
          <w:r>
            <w:rPr>
              <w:lang w:val="pt-PT"/>
            </w:rPr>
            <w:t>IFSP</w:t>
          </w:r>
        </w:p>
      </w:tc>
      <w:sdt>
        <w:sdtPr>
          <w:alias w:val="Título"/>
          <w:tag w:val=""/>
          <w:id w:val="1125197396"/>
          <w:placeholder>
            <w:docPart w:val="1D96B8DE6E2E444B90E93E59274AAEC2"/>
          </w:placeholder>
          <w:dataBinding w:prefixMappings="xmlns:ns0='http://purl.org/dc/elements/1.1/' xmlns:ns1='http://schemas.openxmlformats.org/package/2006/metadata/core-properties' " w:xpath="/ns1:coreProperties[1]/ns0:title[1]" w:storeItemID="{6C3C8BC8-F283-45AE-878A-BAB7291924A1}"/>
          <w:text/>
        </w:sdtPr>
        <w:sdtEndPr/>
        <w:sdtContent>
          <w:tc>
            <w:tcPr>
              <w:tcW w:w="6840" w:type="dxa"/>
              <w:vAlign w:val="center"/>
            </w:tcPr>
            <w:p w14:paraId="13895423" w14:textId="77777777" w:rsidR="00A94162" w:rsidRDefault="00925A18">
              <w:pPr>
                <w:pStyle w:val="Cabealho"/>
              </w:pPr>
              <w:r>
                <w:rPr>
                  <w:lang w:val="pt-PT"/>
                </w:rPr>
                <w:t>TAP - Termo de Abertura de Projeto</w:t>
              </w:r>
            </w:p>
          </w:tc>
        </w:sdtContent>
      </w:sdt>
      <w:tc>
        <w:tcPr>
          <w:tcW w:w="1440" w:type="dxa"/>
          <w:vAlign w:val="center"/>
        </w:tcPr>
        <w:p w14:paraId="166D76B8" w14:textId="77777777" w:rsidR="00A94162" w:rsidRDefault="00A94162">
          <w:pPr>
            <w:pStyle w:val="Cabealho"/>
          </w:pPr>
        </w:p>
      </w:tc>
    </w:tr>
  </w:tbl>
  <w:p w14:paraId="6B3DA7BA" w14:textId="77777777" w:rsidR="00A94162" w:rsidRDefault="00A941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241D3"/>
    <w:multiLevelType w:val="singleLevel"/>
    <w:tmpl w:val="04160005"/>
    <w:lvl w:ilvl="0">
      <w:start w:val="1"/>
      <w:numFmt w:val="bullet"/>
      <w:lvlText w:val=""/>
      <w:lvlJc w:val="left"/>
      <w:pPr>
        <w:tabs>
          <w:tab w:val="num" w:pos="720"/>
        </w:tabs>
        <w:ind w:left="720" w:hanging="360"/>
      </w:pPr>
      <w:rPr>
        <w:rFonts w:ascii="Wingdings" w:hAnsi="Wingdings" w:hint="default"/>
      </w:rPr>
    </w:lvl>
  </w:abstractNum>
  <w:abstractNum w:abstractNumId="1" w15:restartNumberingAfterBreak="0">
    <w:nsid w:val="1CC15BD1"/>
    <w:multiLevelType w:val="hybridMultilevel"/>
    <w:tmpl w:val="5EA41F3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38736A"/>
    <w:multiLevelType w:val="hybridMultilevel"/>
    <w:tmpl w:val="F01633DE"/>
    <w:lvl w:ilvl="0" w:tplc="4F1AF42C">
      <w:start w:val="1"/>
      <w:numFmt w:val="bullet"/>
      <w:lvlText w:val=""/>
      <w:lvlJc w:val="left"/>
      <w:pPr>
        <w:tabs>
          <w:tab w:val="num" w:pos="360"/>
        </w:tabs>
        <w:ind w:left="0" w:firstLine="0"/>
      </w:pPr>
      <w:rPr>
        <w:rFonts w:ascii="Symbol" w:hAnsi="Symbol" w:hint="default"/>
        <w:sz w:val="2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530E0A"/>
    <w:multiLevelType w:val="hybridMultilevel"/>
    <w:tmpl w:val="B1C431AC"/>
    <w:lvl w:ilvl="0" w:tplc="4F1AF42C">
      <w:start w:val="1"/>
      <w:numFmt w:val="bullet"/>
      <w:lvlText w:val=""/>
      <w:lvlJc w:val="left"/>
      <w:pPr>
        <w:tabs>
          <w:tab w:val="num" w:pos="1068"/>
        </w:tabs>
        <w:ind w:left="708" w:firstLine="0"/>
      </w:pPr>
      <w:rPr>
        <w:rFonts w:ascii="Symbol" w:hAnsi="Symbol" w:hint="default"/>
        <w:sz w:val="20"/>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4" w15:restartNumberingAfterBreak="0">
    <w:nsid w:val="3A21441E"/>
    <w:multiLevelType w:val="hybridMultilevel"/>
    <w:tmpl w:val="23281C20"/>
    <w:lvl w:ilvl="0" w:tplc="48323970">
      <w:start w:val="1"/>
      <w:numFmt w:val="decimal"/>
      <w:pStyle w:val="Ttulo6"/>
      <w:lvlText w:val="%1)"/>
      <w:lvlJc w:val="left"/>
      <w:pPr>
        <w:tabs>
          <w:tab w:val="num" w:pos="360"/>
        </w:tabs>
        <w:ind w:left="0" w:firstLine="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591671EC"/>
    <w:multiLevelType w:val="hybridMultilevel"/>
    <w:tmpl w:val="86726864"/>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4085FCA"/>
    <w:multiLevelType w:val="hybridMultilevel"/>
    <w:tmpl w:val="278EEE5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80440E8"/>
    <w:multiLevelType w:val="multilevel"/>
    <w:tmpl w:val="DC5AFD38"/>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E2434CC"/>
    <w:multiLevelType w:val="hybridMultilevel"/>
    <w:tmpl w:val="61009E14"/>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7C3D8E"/>
    <w:multiLevelType w:val="hybridMultilevel"/>
    <w:tmpl w:val="4FC0F6F2"/>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3F37BFE"/>
    <w:multiLevelType w:val="hybridMultilevel"/>
    <w:tmpl w:val="6AFE1BD0"/>
    <w:lvl w:ilvl="0" w:tplc="9B2095CA">
      <w:start w:val="1"/>
      <w:numFmt w:val="bullet"/>
      <w:pStyle w:val="Lista"/>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75133A1"/>
    <w:multiLevelType w:val="multilevel"/>
    <w:tmpl w:val="C57E25F8"/>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576" w:hanging="576"/>
      </w:pPr>
      <w:rPr>
        <w:rFonts w:hint="default"/>
      </w:rPr>
    </w:lvl>
    <w:lvl w:ilvl="2">
      <w:start w:val="1"/>
      <w:numFmt w:val="decimal"/>
      <w:pStyle w:val="Ttulo3"/>
      <w:suff w:val="space"/>
      <w:lvlText w:val="%1.%2.%3."/>
      <w:lvlJc w:val="left"/>
      <w:pPr>
        <w:ind w:left="720" w:hanging="720"/>
      </w:pPr>
      <w:rPr>
        <w:rFonts w:hint="default"/>
      </w:rPr>
    </w:lvl>
    <w:lvl w:ilvl="3">
      <w:start w:val="1"/>
      <w:numFmt w:val="decimal"/>
      <w:pStyle w:val="Ttulo4"/>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12" w15:restartNumberingAfterBreak="0">
    <w:nsid w:val="7D091896"/>
    <w:multiLevelType w:val="hybridMultilevel"/>
    <w:tmpl w:val="D84C7FCE"/>
    <w:lvl w:ilvl="0" w:tplc="4F1AF42C">
      <w:start w:val="1"/>
      <w:numFmt w:val="bullet"/>
      <w:lvlText w:val=""/>
      <w:lvlJc w:val="left"/>
      <w:pPr>
        <w:tabs>
          <w:tab w:val="num" w:pos="1069"/>
        </w:tabs>
        <w:ind w:left="709" w:firstLine="0"/>
      </w:pPr>
      <w:rPr>
        <w:rFonts w:ascii="Symbol" w:hAnsi="Symbol" w:hint="default"/>
        <w:sz w:val="20"/>
      </w:rPr>
    </w:lvl>
    <w:lvl w:ilvl="1" w:tplc="04160003" w:tentative="1">
      <w:start w:val="1"/>
      <w:numFmt w:val="bullet"/>
      <w:lvlText w:val="o"/>
      <w:lvlJc w:val="left"/>
      <w:pPr>
        <w:tabs>
          <w:tab w:val="num" w:pos="2149"/>
        </w:tabs>
        <w:ind w:left="2149" w:hanging="360"/>
      </w:pPr>
      <w:rPr>
        <w:rFonts w:ascii="Courier New" w:hAnsi="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num w:numId="1">
    <w:abstractNumId w:val="0"/>
  </w:num>
  <w:num w:numId="2">
    <w:abstractNumId w:val="6"/>
  </w:num>
  <w:num w:numId="3">
    <w:abstractNumId w:val="8"/>
  </w:num>
  <w:num w:numId="4">
    <w:abstractNumId w:val="9"/>
  </w:num>
  <w:num w:numId="5">
    <w:abstractNumId w:val="1"/>
  </w:num>
  <w:num w:numId="6">
    <w:abstractNumId w:val="5"/>
  </w:num>
  <w:num w:numId="7">
    <w:abstractNumId w:val="10"/>
  </w:num>
  <w:num w:numId="8">
    <w:abstractNumId w:val="11"/>
  </w:num>
  <w:num w:numId="9">
    <w:abstractNumId w:val="11"/>
  </w:num>
  <w:num w:numId="10">
    <w:abstractNumId w:val="11"/>
  </w:num>
  <w:num w:numId="11">
    <w:abstractNumId w:val="11"/>
  </w:num>
  <w:num w:numId="12">
    <w:abstractNumId w:val="4"/>
  </w:num>
  <w:num w:numId="13">
    <w:abstractNumId w:val="12"/>
  </w:num>
  <w:num w:numId="14">
    <w:abstractNumId w:val="2"/>
  </w:num>
  <w:num w:numId="15">
    <w:abstractNumId w:val="3"/>
  </w:num>
  <w:num w:numId="16">
    <w:abstractNumId w:val="7"/>
  </w:num>
  <w:num w:numId="17">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noPunctuationKerning/>
  <w:characterSpacingControl w:val="doNotCompress"/>
  <w:hdrShapeDefaults>
    <o:shapedefaults v:ext="edit" spidmax="2049" fillcolor="white">
      <v:fill color="white"/>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7D7"/>
    <w:rsid w:val="000474B5"/>
    <w:rsid w:val="00053016"/>
    <w:rsid w:val="000865C3"/>
    <w:rsid w:val="00096BDA"/>
    <w:rsid w:val="000A1A54"/>
    <w:rsid w:val="000D634E"/>
    <w:rsid w:val="0012557A"/>
    <w:rsid w:val="00163AE6"/>
    <w:rsid w:val="001F0155"/>
    <w:rsid w:val="002112F9"/>
    <w:rsid w:val="00276AF9"/>
    <w:rsid w:val="0034044F"/>
    <w:rsid w:val="00361136"/>
    <w:rsid w:val="00366B30"/>
    <w:rsid w:val="00387BE9"/>
    <w:rsid w:val="0042093D"/>
    <w:rsid w:val="00425D25"/>
    <w:rsid w:val="004865CE"/>
    <w:rsid w:val="004D5A01"/>
    <w:rsid w:val="004F2BE1"/>
    <w:rsid w:val="00537D41"/>
    <w:rsid w:val="00545832"/>
    <w:rsid w:val="005C3475"/>
    <w:rsid w:val="005E7536"/>
    <w:rsid w:val="0060692B"/>
    <w:rsid w:val="00617A55"/>
    <w:rsid w:val="00661A8E"/>
    <w:rsid w:val="006B65D6"/>
    <w:rsid w:val="006D511A"/>
    <w:rsid w:val="00727E39"/>
    <w:rsid w:val="007315E2"/>
    <w:rsid w:val="007760E6"/>
    <w:rsid w:val="00826EE5"/>
    <w:rsid w:val="00925A18"/>
    <w:rsid w:val="00955EF1"/>
    <w:rsid w:val="009B050E"/>
    <w:rsid w:val="009B0B62"/>
    <w:rsid w:val="009D7C39"/>
    <w:rsid w:val="00A52C04"/>
    <w:rsid w:val="00A94162"/>
    <w:rsid w:val="00AE237E"/>
    <w:rsid w:val="00B12574"/>
    <w:rsid w:val="00B41217"/>
    <w:rsid w:val="00B85A8F"/>
    <w:rsid w:val="00B90FAF"/>
    <w:rsid w:val="00BC28C6"/>
    <w:rsid w:val="00C00034"/>
    <w:rsid w:val="00C821E0"/>
    <w:rsid w:val="00C84985"/>
    <w:rsid w:val="00CB47D7"/>
    <w:rsid w:val="00CF612C"/>
    <w:rsid w:val="00D0008E"/>
    <w:rsid w:val="00D0354A"/>
    <w:rsid w:val="00D2505D"/>
    <w:rsid w:val="00D42CA7"/>
    <w:rsid w:val="00DB0306"/>
    <w:rsid w:val="00E164DA"/>
    <w:rsid w:val="00E37B2C"/>
    <w:rsid w:val="00E4763C"/>
    <w:rsid w:val="00E816B0"/>
    <w:rsid w:val="00EA39C9"/>
    <w:rsid w:val="00ED23B6"/>
    <w:rsid w:val="00EF1A8A"/>
    <w:rsid w:val="00F9372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ddd"/>
    </o:shapedefaults>
    <o:shapelayout v:ext="edit">
      <o:idmap v:ext="edit" data="1"/>
    </o:shapelayout>
  </w:shapeDefaults>
  <w:decimalSymbol w:val=","/>
  <w:listSeparator w:val=";"/>
  <w14:docId w14:val="64FF38E8"/>
  <w15:docId w15:val="{59858F5F-DFA7-4FCD-ACA0-AFB7E6C6C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Arial" w:hAnsi="Arial" w:cs="Arial"/>
      <w:color w:val="000000"/>
      <w:lang w:val="pt-BR" w:eastAsia="pt-BR"/>
    </w:rPr>
  </w:style>
  <w:style w:type="paragraph" w:styleId="Ttulo1">
    <w:name w:val="heading 1"/>
    <w:basedOn w:val="Normal"/>
    <w:next w:val="Normal"/>
    <w:link w:val="Ttulo1Char"/>
    <w:qFormat/>
    <w:pPr>
      <w:keepNext/>
      <w:numPr>
        <w:numId w:val="8"/>
      </w:numPr>
      <w:spacing w:before="480" w:after="360"/>
      <w:ind w:left="0" w:firstLine="0"/>
      <w:outlineLvl w:val="0"/>
    </w:pPr>
    <w:rPr>
      <w:b/>
      <w:caps/>
      <w:color w:val="auto"/>
      <w:sz w:val="24"/>
      <w:lang w:eastAsia="en-US"/>
    </w:rPr>
  </w:style>
  <w:style w:type="paragraph" w:styleId="Ttulo2">
    <w:name w:val="heading 2"/>
    <w:basedOn w:val="Normal"/>
    <w:next w:val="Normal"/>
    <w:qFormat/>
    <w:pPr>
      <w:keepNext/>
      <w:numPr>
        <w:ilvl w:val="1"/>
        <w:numId w:val="9"/>
      </w:numPr>
      <w:spacing w:before="360" w:after="240"/>
      <w:jc w:val="left"/>
      <w:outlineLvl w:val="1"/>
    </w:pPr>
    <w:rPr>
      <w:rFonts w:cs="Times New Roman"/>
      <w:b/>
      <w:color w:val="auto"/>
      <w:sz w:val="24"/>
      <w:lang w:eastAsia="en-US"/>
    </w:rPr>
  </w:style>
  <w:style w:type="paragraph" w:styleId="Ttulo3">
    <w:name w:val="heading 3"/>
    <w:basedOn w:val="Ttulo2"/>
    <w:next w:val="Normal"/>
    <w:qFormat/>
    <w:pPr>
      <w:numPr>
        <w:ilvl w:val="2"/>
        <w:numId w:val="10"/>
      </w:numPr>
      <w:spacing w:before="240" w:after="120"/>
      <w:ind w:left="0" w:firstLine="0"/>
      <w:outlineLvl w:val="2"/>
    </w:pPr>
  </w:style>
  <w:style w:type="paragraph" w:styleId="Ttulo4">
    <w:name w:val="heading 4"/>
    <w:basedOn w:val="Normal"/>
    <w:next w:val="Normal"/>
    <w:qFormat/>
    <w:pPr>
      <w:keepNext/>
      <w:numPr>
        <w:ilvl w:val="3"/>
        <w:numId w:val="11"/>
      </w:numPr>
      <w:tabs>
        <w:tab w:val="left" w:pos="360"/>
      </w:tabs>
      <w:spacing w:before="240" w:after="120"/>
      <w:ind w:left="0" w:firstLine="0"/>
      <w:outlineLvl w:val="3"/>
    </w:pPr>
    <w:rPr>
      <w:rFonts w:cs="Times New Roman"/>
      <w:b/>
      <w:snapToGrid w:val="0"/>
      <w:color w:val="auto"/>
      <w:sz w:val="24"/>
    </w:rPr>
  </w:style>
  <w:style w:type="paragraph" w:styleId="Ttulo5">
    <w:name w:val="heading 5"/>
    <w:basedOn w:val="Normal"/>
    <w:next w:val="Normal"/>
    <w:qFormat/>
    <w:pPr>
      <w:spacing w:before="240" w:after="120"/>
      <w:outlineLvl w:val="4"/>
    </w:pPr>
    <w:rPr>
      <w:rFonts w:cs="Times New Roman"/>
      <w:b/>
      <w:color w:val="auto"/>
      <w:lang w:eastAsia="en-US"/>
    </w:rPr>
  </w:style>
  <w:style w:type="paragraph" w:styleId="Ttulo6">
    <w:name w:val="heading 6"/>
    <w:aliases w:val="Título Atividade"/>
    <w:basedOn w:val="Normal"/>
    <w:next w:val="Normal"/>
    <w:qFormat/>
    <w:pPr>
      <w:numPr>
        <w:numId w:val="12"/>
      </w:numPr>
      <w:spacing w:before="240" w:after="120"/>
      <w:outlineLvl w:val="5"/>
    </w:pPr>
    <w:rPr>
      <w:rFonts w:cs="Times New Roman"/>
      <w:b/>
      <w:i/>
      <w:color w:val="auto"/>
      <w:lang w:eastAsia="en-US"/>
    </w:rPr>
  </w:style>
  <w:style w:type="paragraph" w:styleId="Ttulo7">
    <w:name w:val="heading 7"/>
    <w:basedOn w:val="Normal"/>
    <w:next w:val="Normal"/>
    <w:qFormat/>
    <w:pPr>
      <w:spacing w:before="240" w:after="60"/>
      <w:outlineLvl w:val="6"/>
    </w:pPr>
    <w:rPr>
      <w:rFonts w:cs="Times New Roman"/>
      <w:color w:val="auto"/>
      <w:lang w:eastAsia="en-US"/>
    </w:rPr>
  </w:style>
  <w:style w:type="paragraph" w:styleId="Ttulo8">
    <w:name w:val="heading 8"/>
    <w:basedOn w:val="Normal"/>
    <w:next w:val="Normal"/>
    <w:qFormat/>
    <w:pPr>
      <w:spacing w:before="240" w:after="60"/>
      <w:outlineLvl w:val="7"/>
    </w:pPr>
    <w:rPr>
      <w:rFonts w:cs="Times New Roman"/>
      <w:i/>
      <w:color w:val="auto"/>
      <w:lang w:eastAsia="en-US"/>
    </w:rPr>
  </w:style>
  <w:style w:type="paragraph" w:styleId="Ttulo9">
    <w:name w:val="heading 9"/>
    <w:basedOn w:val="Normal"/>
    <w:next w:val="Normal"/>
    <w:qFormat/>
    <w:pPr>
      <w:spacing w:before="240" w:after="60"/>
      <w:outlineLvl w:val="8"/>
    </w:pPr>
    <w:rPr>
      <w:rFonts w:cs="Times New Roman"/>
      <w:i/>
      <w:color w:val="auto"/>
      <w:sz w:val="18"/>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uiPriority w:val="39"/>
    <w:pPr>
      <w:tabs>
        <w:tab w:val="left" w:pos="539"/>
        <w:tab w:val="right" w:leader="dot" w:pos="9540"/>
      </w:tabs>
      <w:spacing w:before="120"/>
    </w:pPr>
    <w:rPr>
      <w:rFonts w:cs="Times New Roman"/>
      <w:bCs/>
      <w:caps/>
      <w:noProof/>
      <w:color w:val="auto"/>
      <w:szCs w:val="28"/>
      <w:lang w:eastAsia="en-US"/>
    </w:rPr>
  </w:style>
  <w:style w:type="paragraph" w:styleId="Sumrio2">
    <w:name w:val="toc 2"/>
    <w:basedOn w:val="Normal"/>
    <w:next w:val="Normal"/>
    <w:uiPriority w:val="39"/>
    <w:pPr>
      <w:tabs>
        <w:tab w:val="left" w:pos="540"/>
        <w:tab w:val="left" w:pos="960"/>
        <w:tab w:val="left" w:pos="1200"/>
        <w:tab w:val="right" w:leader="dot" w:pos="9540"/>
      </w:tabs>
      <w:spacing w:before="120"/>
      <w:ind w:left="539"/>
    </w:pPr>
    <w:rPr>
      <w:rFonts w:eastAsia="MS Mincho"/>
      <w:bCs/>
      <w:noProof/>
      <w:color w:val="auto"/>
      <w:szCs w:val="28"/>
      <w:lang w:eastAsia="en-US"/>
    </w:rPr>
  </w:style>
  <w:style w:type="paragraph" w:styleId="Sumrio3">
    <w:name w:val="toc 3"/>
    <w:basedOn w:val="Sumrio2"/>
    <w:next w:val="Normal"/>
    <w:semiHidden/>
    <w:pPr>
      <w:tabs>
        <w:tab w:val="left" w:pos="851"/>
      </w:tabs>
      <w:ind w:left="851"/>
    </w:pPr>
    <w:rPr>
      <w:rFonts w:cs="Times New Roman"/>
    </w:rPr>
  </w:style>
  <w:style w:type="paragraph" w:styleId="Cabealho">
    <w:name w:val="header"/>
    <w:basedOn w:val="Normal"/>
    <w:semiHidden/>
    <w:pPr>
      <w:tabs>
        <w:tab w:val="center" w:pos="4320"/>
        <w:tab w:val="right" w:pos="8640"/>
      </w:tabs>
      <w:jc w:val="center"/>
    </w:pPr>
    <w:rPr>
      <w:b/>
    </w:rPr>
  </w:style>
  <w:style w:type="character" w:styleId="Hyperlink">
    <w:name w:val="Hyperlink"/>
    <w:uiPriority w:val="99"/>
    <w:rPr>
      <w:color w:val="0000FF"/>
      <w:u w:val="single"/>
    </w:rPr>
  </w:style>
  <w:style w:type="paragraph" w:styleId="Lista">
    <w:name w:val="List"/>
    <w:basedOn w:val="Normal"/>
    <w:semiHidden/>
    <w:pPr>
      <w:numPr>
        <w:numId w:val="7"/>
      </w:numPr>
      <w:spacing w:before="80" w:after="240"/>
    </w:pPr>
    <w:rPr>
      <w:rFonts w:cs="Times New Roman"/>
      <w:color w:val="auto"/>
      <w:lang w:eastAsia="en-US"/>
    </w:rPr>
  </w:style>
  <w:style w:type="paragraph" w:styleId="Rodap">
    <w:name w:val="footer"/>
    <w:basedOn w:val="Normal"/>
    <w:link w:val="RodapChar"/>
    <w:semiHidden/>
    <w:pPr>
      <w:tabs>
        <w:tab w:val="center" w:pos="4320"/>
        <w:tab w:val="right" w:pos="8640"/>
      </w:tabs>
    </w:pPr>
  </w:style>
  <w:style w:type="paragraph" w:styleId="Ttulo">
    <w:name w:val="Title"/>
    <w:basedOn w:val="Normal"/>
    <w:next w:val="Normal"/>
    <w:qFormat/>
    <w:pPr>
      <w:spacing w:before="480" w:after="360"/>
    </w:pPr>
    <w:rPr>
      <w:rFonts w:cs="Times New Roman"/>
      <w:b/>
      <w:caps/>
      <w:color w:val="auto"/>
      <w:sz w:val="28"/>
      <w:lang w:eastAsia="en-US"/>
    </w:rPr>
  </w:style>
  <w:style w:type="paragraph" w:customStyle="1" w:styleId="Titulodocumento">
    <w:name w:val="Titulo documento"/>
    <w:basedOn w:val="Normal"/>
    <w:next w:val="Normal"/>
    <w:pPr>
      <w:spacing w:after="240"/>
      <w:jc w:val="left"/>
    </w:pPr>
    <w:rPr>
      <w:b/>
      <w:color w:val="999999"/>
      <w:sz w:val="52"/>
    </w:rPr>
  </w:style>
  <w:style w:type="paragraph" w:customStyle="1" w:styleId="Instruo">
    <w:name w:val="Instrução"/>
    <w:basedOn w:val="Normal"/>
    <w:next w:val="Normal"/>
    <w:pPr>
      <w:jc w:val="left"/>
    </w:pPr>
    <w:rPr>
      <w:i/>
      <w:color w:val="0000FF"/>
    </w:rPr>
  </w:style>
  <w:style w:type="character" w:styleId="Refdecomentrio">
    <w:name w:val="annotation reference"/>
    <w:semiHidden/>
    <w:rPr>
      <w:sz w:val="16"/>
      <w:szCs w:val="16"/>
    </w:rPr>
  </w:style>
  <w:style w:type="paragraph" w:styleId="Textodecomentrio">
    <w:name w:val="annotation text"/>
    <w:basedOn w:val="Normal"/>
    <w:semiHidden/>
  </w:style>
  <w:style w:type="paragraph" w:customStyle="1" w:styleId="Assuntodocomentrio1">
    <w:name w:val="Assunto do comentário1"/>
    <w:basedOn w:val="Textodecomentrio"/>
    <w:next w:val="Textodecomentrio"/>
    <w:semiHidden/>
    <w:rPr>
      <w:b/>
      <w:bCs/>
    </w:rPr>
  </w:style>
  <w:style w:type="character" w:styleId="nfaseSutil">
    <w:name w:val="Subtle Emphasis"/>
    <w:basedOn w:val="Nmerodelinha"/>
    <w:uiPriority w:val="19"/>
    <w:qFormat/>
    <w:rsid w:val="0060692B"/>
    <w:rPr>
      <w:rFonts w:ascii="Century Gothic" w:hAnsi="Century Gothic"/>
      <w:i/>
      <w:iCs/>
      <w:color w:val="808080"/>
      <w:sz w:val="18"/>
    </w:rPr>
  </w:style>
  <w:style w:type="character" w:styleId="Nmerodelinha">
    <w:name w:val="line number"/>
    <w:basedOn w:val="Fontepargpadro"/>
    <w:uiPriority w:val="99"/>
    <w:semiHidden/>
    <w:unhideWhenUsed/>
    <w:rsid w:val="0060692B"/>
  </w:style>
  <w:style w:type="character" w:customStyle="1" w:styleId="Ttulo1Char">
    <w:name w:val="Título 1 Char"/>
    <w:basedOn w:val="Fontepargpadro"/>
    <w:link w:val="Ttulo1"/>
    <w:rsid w:val="0042093D"/>
    <w:rPr>
      <w:rFonts w:ascii="Arial" w:hAnsi="Arial" w:cs="Arial"/>
      <w:b/>
      <w:caps/>
      <w:sz w:val="24"/>
      <w:lang w:val="pt-BR" w:eastAsia="en-US"/>
    </w:rPr>
  </w:style>
  <w:style w:type="character" w:customStyle="1" w:styleId="RodapChar">
    <w:name w:val="Rodapé Char"/>
    <w:basedOn w:val="Fontepargpadro"/>
    <w:link w:val="Rodap"/>
    <w:semiHidden/>
    <w:rsid w:val="00925A18"/>
    <w:rPr>
      <w:rFonts w:ascii="Arial" w:hAnsi="Arial" w:cs="Arial"/>
      <w:color w:val="000000"/>
      <w:lang w:val="pt-BR" w:eastAsia="pt-BR"/>
    </w:rPr>
  </w:style>
  <w:style w:type="character" w:styleId="TextodoEspaoReservado">
    <w:name w:val="Placeholder Text"/>
    <w:basedOn w:val="Fontepargpadro"/>
    <w:uiPriority w:val="99"/>
    <w:semiHidden/>
    <w:rsid w:val="00925A18"/>
    <w:rPr>
      <w:color w:val="808080"/>
    </w:rPr>
  </w:style>
  <w:style w:type="paragraph" w:styleId="Textodebalo">
    <w:name w:val="Balloon Text"/>
    <w:basedOn w:val="Normal"/>
    <w:link w:val="TextodebaloChar"/>
    <w:uiPriority w:val="99"/>
    <w:semiHidden/>
    <w:unhideWhenUsed/>
    <w:rsid w:val="004865CE"/>
    <w:rPr>
      <w:rFonts w:ascii="Tahoma" w:hAnsi="Tahoma" w:cs="Tahoma"/>
      <w:sz w:val="16"/>
      <w:szCs w:val="16"/>
    </w:rPr>
  </w:style>
  <w:style w:type="character" w:customStyle="1" w:styleId="TextodebaloChar">
    <w:name w:val="Texto de balão Char"/>
    <w:basedOn w:val="Fontepargpadro"/>
    <w:link w:val="Textodebalo"/>
    <w:uiPriority w:val="99"/>
    <w:semiHidden/>
    <w:rsid w:val="004865CE"/>
    <w:rPr>
      <w:rFonts w:ascii="Tahoma" w:hAnsi="Tahoma" w:cs="Tahoma"/>
      <w:color w:val="000000"/>
      <w:sz w:val="16"/>
      <w:szCs w:val="16"/>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uisio\Desktop\Template%20-%20TAP%20-%20Termo%20de%20Abertura%20do%20Proje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A86E044D2B46A5B184C553FB448C2F"/>
        <w:category>
          <w:name w:val="Geral"/>
          <w:gallery w:val="placeholder"/>
        </w:category>
        <w:types>
          <w:type w:val="bbPlcHdr"/>
        </w:types>
        <w:behaviors>
          <w:behavior w:val="content"/>
        </w:behaviors>
        <w:guid w:val="{F5DE3244-E815-4993-BD02-AB4E739396D1}"/>
      </w:docPartPr>
      <w:docPartBody>
        <w:p w:rsidR="00773132" w:rsidRDefault="00597F9D">
          <w:pPr>
            <w:pStyle w:val="F4A86E044D2B46A5B184C553FB448C2F"/>
          </w:pPr>
          <w:r w:rsidRPr="003D2951">
            <w:rPr>
              <w:rStyle w:val="TextodoEspaoReservado"/>
            </w:rPr>
            <w:t>[Título]</w:t>
          </w:r>
        </w:p>
      </w:docPartBody>
    </w:docPart>
    <w:docPart>
      <w:docPartPr>
        <w:name w:val="1D96B8DE6E2E444B90E93E59274AAEC2"/>
        <w:category>
          <w:name w:val="Geral"/>
          <w:gallery w:val="placeholder"/>
        </w:category>
        <w:types>
          <w:type w:val="bbPlcHdr"/>
        </w:types>
        <w:behaviors>
          <w:behavior w:val="content"/>
        </w:behaviors>
        <w:guid w:val="{7E4601BB-7B09-4B7C-8973-6A238B72919C}"/>
      </w:docPartPr>
      <w:docPartBody>
        <w:p w:rsidR="00773132" w:rsidRDefault="00597F9D">
          <w:pPr>
            <w:pStyle w:val="1D96B8DE6E2E444B90E93E59274AAEC2"/>
          </w:pPr>
          <w:r w:rsidRPr="001751B4">
            <w:rPr>
              <w:rStyle w:val="TextodoEspaoReservado"/>
            </w:rPr>
            <w:t>[Título]</w:t>
          </w:r>
        </w:p>
      </w:docPartBody>
    </w:docPart>
    <w:docPart>
      <w:docPartPr>
        <w:name w:val="048A03BAB971449F89E9E5577FBFC67D"/>
        <w:category>
          <w:name w:val="Geral"/>
          <w:gallery w:val="placeholder"/>
        </w:category>
        <w:types>
          <w:type w:val="bbPlcHdr"/>
        </w:types>
        <w:behaviors>
          <w:behavior w:val="content"/>
        </w:behaviors>
        <w:guid w:val="{85AC80A5-E41E-4FC8-B585-54159153945B}"/>
      </w:docPartPr>
      <w:docPartBody>
        <w:p w:rsidR="00773132" w:rsidRDefault="00597F9D">
          <w:pPr>
            <w:pStyle w:val="048A03BAB971449F89E9E5577FBFC67D"/>
          </w:pPr>
          <w:r w:rsidRPr="001751B4">
            <w:rPr>
              <w:rStyle w:val="TextodoEspaoReservado"/>
            </w:rPr>
            <w:t>[Gestor]</w:t>
          </w:r>
        </w:p>
      </w:docPartBody>
    </w:docPart>
    <w:docPart>
      <w:docPartPr>
        <w:name w:val="9F548668EAF648DF9E6B5AB464F0717F"/>
        <w:category>
          <w:name w:val="Geral"/>
          <w:gallery w:val="placeholder"/>
        </w:category>
        <w:types>
          <w:type w:val="bbPlcHdr"/>
        </w:types>
        <w:behaviors>
          <w:behavior w:val="content"/>
        </w:behaviors>
        <w:guid w:val="{A7C357E0-2A6A-48A3-B9F5-BD99C9B009EE}"/>
      </w:docPartPr>
      <w:docPartBody>
        <w:p w:rsidR="00773132" w:rsidRDefault="00597F9D">
          <w:pPr>
            <w:pStyle w:val="9F548668EAF648DF9E6B5AB464F0717F"/>
          </w:pPr>
          <w:r w:rsidRPr="001751B4">
            <w:rPr>
              <w:rStyle w:val="TextodoEspaoReservado"/>
            </w:rPr>
            <w:t>[Assunto]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132"/>
    <w:rsid w:val="00555E75"/>
    <w:rsid w:val="00597F9D"/>
    <w:rsid w:val="00773132"/>
    <w:rsid w:val="0078388A"/>
    <w:rsid w:val="007C1F00"/>
    <w:rsid w:val="0087462D"/>
    <w:rsid w:val="00A53CEC"/>
    <w:rsid w:val="00CC73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Pr>
      <w:color w:val="808080"/>
    </w:rPr>
  </w:style>
  <w:style w:type="paragraph" w:customStyle="1" w:styleId="F4A86E044D2B46A5B184C553FB448C2F">
    <w:name w:val="F4A86E044D2B46A5B184C553FB448C2F"/>
  </w:style>
  <w:style w:type="paragraph" w:customStyle="1" w:styleId="1D96B8DE6E2E444B90E93E59274AAEC2">
    <w:name w:val="1D96B8DE6E2E444B90E93E59274AAEC2"/>
  </w:style>
  <w:style w:type="paragraph" w:customStyle="1" w:styleId="048A03BAB971449F89E9E5577FBFC67D">
    <w:name w:val="048A03BAB971449F89E9E5577FBFC67D"/>
  </w:style>
  <w:style w:type="paragraph" w:customStyle="1" w:styleId="9F548668EAF648DF9E6B5AB464F0717F">
    <w:name w:val="9F548668EAF648DF9E6B5AB464F071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FCE7FDF68F37147BC39F54C4BBCDEBA" ma:contentTypeVersion="2" ma:contentTypeDescription="Crie um novo documento." ma:contentTypeScope="" ma:versionID="d0c806a1b987392fe1ac968644e2377a">
  <xsd:schema xmlns:xsd="http://www.w3.org/2001/XMLSchema" xmlns:xs="http://www.w3.org/2001/XMLSchema" xmlns:p="http://schemas.microsoft.com/office/2006/metadata/properties" xmlns:ns3="d4ce563b-76d1-491b-8459-9ae63b319d8c" targetNamespace="http://schemas.microsoft.com/office/2006/metadata/properties" ma:root="true" ma:fieldsID="60b9b6a90a55ffd587c75b0b0b763ffc" ns3:_="">
    <xsd:import namespace="d4ce563b-76d1-491b-8459-9ae63b319d8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e563b-76d1-491b-8459-9ae63b319d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4B2BA4-7399-4B17-B732-F8F46C2949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e563b-76d1-491b-8459-9ae63b319d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C7EF3F-60E0-4799-8ADF-D4F8B397F4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96041D-DCC4-4D82-BE5F-D572E21EF4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 - TAP - Termo de Abertura do Projeto</Template>
  <TotalTime>45</TotalTime>
  <Pages>7</Pages>
  <Words>1774</Words>
  <Characters>9583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TAP - Termo de Abertura de Projeto</vt:lpstr>
    </vt:vector>
  </TitlesOfParts>
  <Manager>JOB SEA - MAR DE OPORTUNIDADES</Manager>
  <Company/>
  <LinksUpToDate>false</LinksUpToDate>
  <CharactersWithSpaces>11335</CharactersWithSpaces>
  <SharedDoc>false</SharedDoc>
  <HLinks>
    <vt:vector size="156" baseType="variant">
      <vt:variant>
        <vt:i4>1572990</vt:i4>
      </vt:variant>
      <vt:variant>
        <vt:i4>156</vt:i4>
      </vt:variant>
      <vt:variant>
        <vt:i4>0</vt:i4>
      </vt:variant>
      <vt:variant>
        <vt:i4>5</vt:i4>
      </vt:variant>
      <vt:variant>
        <vt:lpwstr>mailto:gerente@dominio.com.br</vt:lpwstr>
      </vt:variant>
      <vt:variant>
        <vt:lpwstr/>
      </vt:variant>
      <vt:variant>
        <vt:i4>1572917</vt:i4>
      </vt:variant>
      <vt:variant>
        <vt:i4>146</vt:i4>
      </vt:variant>
      <vt:variant>
        <vt:i4>0</vt:i4>
      </vt:variant>
      <vt:variant>
        <vt:i4>5</vt:i4>
      </vt:variant>
      <vt:variant>
        <vt:lpwstr/>
      </vt:variant>
      <vt:variant>
        <vt:lpwstr>_Toc419708814</vt:lpwstr>
      </vt:variant>
      <vt:variant>
        <vt:i4>1572917</vt:i4>
      </vt:variant>
      <vt:variant>
        <vt:i4>140</vt:i4>
      </vt:variant>
      <vt:variant>
        <vt:i4>0</vt:i4>
      </vt:variant>
      <vt:variant>
        <vt:i4>5</vt:i4>
      </vt:variant>
      <vt:variant>
        <vt:lpwstr/>
      </vt:variant>
      <vt:variant>
        <vt:lpwstr>_Toc419708813</vt:lpwstr>
      </vt:variant>
      <vt:variant>
        <vt:i4>1572917</vt:i4>
      </vt:variant>
      <vt:variant>
        <vt:i4>134</vt:i4>
      </vt:variant>
      <vt:variant>
        <vt:i4>0</vt:i4>
      </vt:variant>
      <vt:variant>
        <vt:i4>5</vt:i4>
      </vt:variant>
      <vt:variant>
        <vt:lpwstr/>
      </vt:variant>
      <vt:variant>
        <vt:lpwstr>_Toc419708812</vt:lpwstr>
      </vt:variant>
      <vt:variant>
        <vt:i4>1572917</vt:i4>
      </vt:variant>
      <vt:variant>
        <vt:i4>128</vt:i4>
      </vt:variant>
      <vt:variant>
        <vt:i4>0</vt:i4>
      </vt:variant>
      <vt:variant>
        <vt:i4>5</vt:i4>
      </vt:variant>
      <vt:variant>
        <vt:lpwstr/>
      </vt:variant>
      <vt:variant>
        <vt:lpwstr>_Toc419708811</vt:lpwstr>
      </vt:variant>
      <vt:variant>
        <vt:i4>1572917</vt:i4>
      </vt:variant>
      <vt:variant>
        <vt:i4>122</vt:i4>
      </vt:variant>
      <vt:variant>
        <vt:i4>0</vt:i4>
      </vt:variant>
      <vt:variant>
        <vt:i4>5</vt:i4>
      </vt:variant>
      <vt:variant>
        <vt:lpwstr/>
      </vt:variant>
      <vt:variant>
        <vt:lpwstr>_Toc419708810</vt:lpwstr>
      </vt:variant>
      <vt:variant>
        <vt:i4>1638453</vt:i4>
      </vt:variant>
      <vt:variant>
        <vt:i4>116</vt:i4>
      </vt:variant>
      <vt:variant>
        <vt:i4>0</vt:i4>
      </vt:variant>
      <vt:variant>
        <vt:i4>5</vt:i4>
      </vt:variant>
      <vt:variant>
        <vt:lpwstr/>
      </vt:variant>
      <vt:variant>
        <vt:lpwstr>_Toc419708809</vt:lpwstr>
      </vt:variant>
      <vt:variant>
        <vt:i4>1638453</vt:i4>
      </vt:variant>
      <vt:variant>
        <vt:i4>110</vt:i4>
      </vt:variant>
      <vt:variant>
        <vt:i4>0</vt:i4>
      </vt:variant>
      <vt:variant>
        <vt:i4>5</vt:i4>
      </vt:variant>
      <vt:variant>
        <vt:lpwstr/>
      </vt:variant>
      <vt:variant>
        <vt:lpwstr>_Toc419708808</vt:lpwstr>
      </vt:variant>
      <vt:variant>
        <vt:i4>1638453</vt:i4>
      </vt:variant>
      <vt:variant>
        <vt:i4>104</vt:i4>
      </vt:variant>
      <vt:variant>
        <vt:i4>0</vt:i4>
      </vt:variant>
      <vt:variant>
        <vt:i4>5</vt:i4>
      </vt:variant>
      <vt:variant>
        <vt:lpwstr/>
      </vt:variant>
      <vt:variant>
        <vt:lpwstr>_Toc419708807</vt:lpwstr>
      </vt:variant>
      <vt:variant>
        <vt:i4>1638453</vt:i4>
      </vt:variant>
      <vt:variant>
        <vt:i4>98</vt:i4>
      </vt:variant>
      <vt:variant>
        <vt:i4>0</vt:i4>
      </vt:variant>
      <vt:variant>
        <vt:i4>5</vt:i4>
      </vt:variant>
      <vt:variant>
        <vt:lpwstr/>
      </vt:variant>
      <vt:variant>
        <vt:lpwstr>_Toc419708806</vt:lpwstr>
      </vt:variant>
      <vt:variant>
        <vt:i4>1638453</vt:i4>
      </vt:variant>
      <vt:variant>
        <vt:i4>92</vt:i4>
      </vt:variant>
      <vt:variant>
        <vt:i4>0</vt:i4>
      </vt:variant>
      <vt:variant>
        <vt:i4>5</vt:i4>
      </vt:variant>
      <vt:variant>
        <vt:lpwstr/>
      </vt:variant>
      <vt:variant>
        <vt:lpwstr>_Toc419708805</vt:lpwstr>
      </vt:variant>
      <vt:variant>
        <vt:i4>1638453</vt:i4>
      </vt:variant>
      <vt:variant>
        <vt:i4>86</vt:i4>
      </vt:variant>
      <vt:variant>
        <vt:i4>0</vt:i4>
      </vt:variant>
      <vt:variant>
        <vt:i4>5</vt:i4>
      </vt:variant>
      <vt:variant>
        <vt:lpwstr/>
      </vt:variant>
      <vt:variant>
        <vt:lpwstr>_Toc419708804</vt:lpwstr>
      </vt:variant>
      <vt:variant>
        <vt:i4>1638453</vt:i4>
      </vt:variant>
      <vt:variant>
        <vt:i4>80</vt:i4>
      </vt:variant>
      <vt:variant>
        <vt:i4>0</vt:i4>
      </vt:variant>
      <vt:variant>
        <vt:i4>5</vt:i4>
      </vt:variant>
      <vt:variant>
        <vt:lpwstr/>
      </vt:variant>
      <vt:variant>
        <vt:lpwstr>_Toc419708803</vt:lpwstr>
      </vt:variant>
      <vt:variant>
        <vt:i4>1638453</vt:i4>
      </vt:variant>
      <vt:variant>
        <vt:i4>74</vt:i4>
      </vt:variant>
      <vt:variant>
        <vt:i4>0</vt:i4>
      </vt:variant>
      <vt:variant>
        <vt:i4>5</vt:i4>
      </vt:variant>
      <vt:variant>
        <vt:lpwstr/>
      </vt:variant>
      <vt:variant>
        <vt:lpwstr>_Toc419708802</vt:lpwstr>
      </vt:variant>
      <vt:variant>
        <vt:i4>1638453</vt:i4>
      </vt:variant>
      <vt:variant>
        <vt:i4>68</vt:i4>
      </vt:variant>
      <vt:variant>
        <vt:i4>0</vt:i4>
      </vt:variant>
      <vt:variant>
        <vt:i4>5</vt:i4>
      </vt:variant>
      <vt:variant>
        <vt:lpwstr/>
      </vt:variant>
      <vt:variant>
        <vt:lpwstr>_Toc419708801</vt:lpwstr>
      </vt:variant>
      <vt:variant>
        <vt:i4>1638453</vt:i4>
      </vt:variant>
      <vt:variant>
        <vt:i4>62</vt:i4>
      </vt:variant>
      <vt:variant>
        <vt:i4>0</vt:i4>
      </vt:variant>
      <vt:variant>
        <vt:i4>5</vt:i4>
      </vt:variant>
      <vt:variant>
        <vt:lpwstr/>
      </vt:variant>
      <vt:variant>
        <vt:lpwstr>_Toc419708800</vt:lpwstr>
      </vt:variant>
      <vt:variant>
        <vt:i4>1048634</vt:i4>
      </vt:variant>
      <vt:variant>
        <vt:i4>56</vt:i4>
      </vt:variant>
      <vt:variant>
        <vt:i4>0</vt:i4>
      </vt:variant>
      <vt:variant>
        <vt:i4>5</vt:i4>
      </vt:variant>
      <vt:variant>
        <vt:lpwstr/>
      </vt:variant>
      <vt:variant>
        <vt:lpwstr>_Toc419708799</vt:lpwstr>
      </vt:variant>
      <vt:variant>
        <vt:i4>1048634</vt:i4>
      </vt:variant>
      <vt:variant>
        <vt:i4>50</vt:i4>
      </vt:variant>
      <vt:variant>
        <vt:i4>0</vt:i4>
      </vt:variant>
      <vt:variant>
        <vt:i4>5</vt:i4>
      </vt:variant>
      <vt:variant>
        <vt:lpwstr/>
      </vt:variant>
      <vt:variant>
        <vt:lpwstr>_Toc419708798</vt:lpwstr>
      </vt:variant>
      <vt:variant>
        <vt:i4>1048634</vt:i4>
      </vt:variant>
      <vt:variant>
        <vt:i4>44</vt:i4>
      </vt:variant>
      <vt:variant>
        <vt:i4>0</vt:i4>
      </vt:variant>
      <vt:variant>
        <vt:i4>5</vt:i4>
      </vt:variant>
      <vt:variant>
        <vt:lpwstr/>
      </vt:variant>
      <vt:variant>
        <vt:lpwstr>_Toc419708797</vt:lpwstr>
      </vt:variant>
      <vt:variant>
        <vt:i4>1048634</vt:i4>
      </vt:variant>
      <vt:variant>
        <vt:i4>38</vt:i4>
      </vt:variant>
      <vt:variant>
        <vt:i4>0</vt:i4>
      </vt:variant>
      <vt:variant>
        <vt:i4>5</vt:i4>
      </vt:variant>
      <vt:variant>
        <vt:lpwstr/>
      </vt:variant>
      <vt:variant>
        <vt:lpwstr>_Toc419708796</vt:lpwstr>
      </vt:variant>
      <vt:variant>
        <vt:i4>1048634</vt:i4>
      </vt:variant>
      <vt:variant>
        <vt:i4>32</vt:i4>
      </vt:variant>
      <vt:variant>
        <vt:i4>0</vt:i4>
      </vt:variant>
      <vt:variant>
        <vt:i4>5</vt:i4>
      </vt:variant>
      <vt:variant>
        <vt:lpwstr/>
      </vt:variant>
      <vt:variant>
        <vt:lpwstr>_Toc419708795</vt:lpwstr>
      </vt:variant>
      <vt:variant>
        <vt:i4>1048634</vt:i4>
      </vt:variant>
      <vt:variant>
        <vt:i4>26</vt:i4>
      </vt:variant>
      <vt:variant>
        <vt:i4>0</vt:i4>
      </vt:variant>
      <vt:variant>
        <vt:i4>5</vt:i4>
      </vt:variant>
      <vt:variant>
        <vt:lpwstr/>
      </vt:variant>
      <vt:variant>
        <vt:lpwstr>_Toc419708794</vt:lpwstr>
      </vt:variant>
      <vt:variant>
        <vt:i4>1048634</vt:i4>
      </vt:variant>
      <vt:variant>
        <vt:i4>20</vt:i4>
      </vt:variant>
      <vt:variant>
        <vt:i4>0</vt:i4>
      </vt:variant>
      <vt:variant>
        <vt:i4>5</vt:i4>
      </vt:variant>
      <vt:variant>
        <vt:lpwstr/>
      </vt:variant>
      <vt:variant>
        <vt:lpwstr>_Toc419708793</vt:lpwstr>
      </vt:variant>
      <vt:variant>
        <vt:i4>1048634</vt:i4>
      </vt:variant>
      <vt:variant>
        <vt:i4>14</vt:i4>
      </vt:variant>
      <vt:variant>
        <vt:i4>0</vt:i4>
      </vt:variant>
      <vt:variant>
        <vt:i4>5</vt:i4>
      </vt:variant>
      <vt:variant>
        <vt:lpwstr/>
      </vt:variant>
      <vt:variant>
        <vt:lpwstr>_Toc419708792</vt:lpwstr>
      </vt:variant>
      <vt:variant>
        <vt:i4>1048634</vt:i4>
      </vt:variant>
      <vt:variant>
        <vt:i4>8</vt:i4>
      </vt:variant>
      <vt:variant>
        <vt:i4>0</vt:i4>
      </vt:variant>
      <vt:variant>
        <vt:i4>5</vt:i4>
      </vt:variant>
      <vt:variant>
        <vt:lpwstr/>
      </vt:variant>
      <vt:variant>
        <vt:lpwstr>_Toc419708791</vt:lpwstr>
      </vt:variant>
      <vt:variant>
        <vt:i4>1048634</vt:i4>
      </vt:variant>
      <vt:variant>
        <vt:i4>2</vt:i4>
      </vt:variant>
      <vt:variant>
        <vt:i4>0</vt:i4>
      </vt:variant>
      <vt:variant>
        <vt:i4>5</vt:i4>
      </vt:variant>
      <vt:variant>
        <vt:lpwstr/>
      </vt:variant>
      <vt:variant>
        <vt:lpwstr>_Toc419708790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TAP - Termo de Abertura de Projeto</dc:title>
  <dc:subject>Versão 1</dc:subject>
  <dc:creator>Aluisio</dc:creator>
  <cp:keywords/>
  <dc:description/>
  <cp:lastModifiedBy>Aluisio Santos</cp:lastModifiedBy>
  <cp:revision>11</cp:revision>
  <cp:lastPrinted>2004-12-09T08:05:00Z</cp:lastPrinted>
  <dcterms:created xsi:type="dcterms:W3CDTF">2020-11-11T09:36:00Z</dcterms:created>
  <dcterms:modified xsi:type="dcterms:W3CDTF">2020-12-14T11:00:00Z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ão Modelo">
    <vt:i4>1</vt:i4>
  </property>
  <property fmtid="{D5CDD505-2E9C-101B-9397-08002B2CF9AE}" pid="3" name="ContentTypeId">
    <vt:lpwstr>0x0101003FCE7FDF68F37147BC39F54C4BBCDEBA</vt:lpwstr>
  </property>
</Properties>
</file>