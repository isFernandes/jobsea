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52D" w:rsidRDefault="003D1B14">
      <w:pPr>
        <w:pStyle w:val="Ttulo1"/>
      </w:pPr>
      <w:r>
        <w:t>Identificação</w:t>
      </w:r>
    </w:p>
    <w:p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4"/>
        <w:gridCol w:w="2000"/>
        <w:gridCol w:w="1793"/>
        <w:gridCol w:w="1793"/>
        <w:gridCol w:w="1557"/>
        <w:gridCol w:w="1572"/>
      </w:tblGrid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E361CE">
            <w:pPr>
              <w:jc w:val="left"/>
            </w:pPr>
            <w:r>
              <w:t>2</w:t>
            </w:r>
            <w:r w:rsidR="00A21D5E">
              <w:t>9</w:t>
            </w:r>
            <w:r w:rsidR="00707968">
              <w:t>/1</w:t>
            </w:r>
            <w:r w:rsidR="00773DB5">
              <w:t>2</w:t>
            </w:r>
            <w:r w:rsidR="00707968">
              <w:t>/2020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73DB5">
            <w:pPr>
              <w:jc w:val="left"/>
            </w:pPr>
            <w:r>
              <w:t>2</w:t>
            </w:r>
            <w:r w:rsidR="00E361CE">
              <w:t>1</w:t>
            </w:r>
            <w:r w:rsidR="00707968">
              <w:t>:</w:t>
            </w:r>
            <w:r w:rsidR="00E361CE">
              <w:t>3</w:t>
            </w:r>
            <w:r w:rsidR="00707968"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73DB5">
            <w:pPr>
              <w:jc w:val="left"/>
            </w:pPr>
            <w:r>
              <w:t>0</w:t>
            </w:r>
            <w:r w:rsidR="00E361CE">
              <w:t>1</w:t>
            </w:r>
            <w:r w:rsidR="00A21D5E">
              <w:t>:00</w:t>
            </w:r>
          </w:p>
        </w:tc>
      </w:tr>
      <w:tr w:rsidR="00F5252D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</w:pPr>
            <w:r>
              <w:t>Plataforma do</w:t>
            </w:r>
            <w:r w:rsidR="00773DB5">
              <w:t xml:space="preserve"> Meet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Aluisio Santos</w:t>
            </w:r>
          </w:p>
        </w:tc>
      </w:tr>
      <w:tr w:rsidR="00F5252D" w:rsidRPr="00E361CE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Pr="002A7757" w:rsidRDefault="008D7C21" w:rsidP="00531DBF">
            <w:pPr>
              <w:jc w:val="left"/>
              <w:rPr>
                <w:bCs/>
                <w:lang w:val="es-ES"/>
              </w:rPr>
            </w:pPr>
            <w:r>
              <w:fldChar w:fldCharType="begin"/>
            </w:r>
            <w:r w:rsidRPr="002A7757">
              <w:rPr>
                <w:lang w:val="es-ES"/>
              </w:rPr>
              <w:instrText xml:space="preserve"> DOCPROPERTY MANAGER </w:instrText>
            </w:r>
            <w:r>
              <w:fldChar w:fldCharType="separate"/>
            </w:r>
            <w:r w:rsidR="002A7757" w:rsidRPr="002A7757">
              <w:rPr>
                <w:lang w:val="es-ES"/>
              </w:rPr>
              <w:t>JOB SEA - MAR DE OPRTUNIDADES</w:t>
            </w:r>
            <w:r>
              <w:fldChar w:fldCharType="end"/>
            </w:r>
          </w:p>
        </w:tc>
      </w:tr>
    </w:tbl>
    <w:p w:rsidR="00F5252D" w:rsidRPr="002A7757" w:rsidRDefault="00F5252D">
      <w:pPr>
        <w:rPr>
          <w:lang w:val="es-ES"/>
        </w:rPr>
      </w:pPr>
    </w:p>
    <w:tbl>
      <w:tblPr>
        <w:tblW w:w="4970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39"/>
        <w:gridCol w:w="1131"/>
        <w:gridCol w:w="1378"/>
        <w:gridCol w:w="1619"/>
        <w:gridCol w:w="2226"/>
        <w:gridCol w:w="1226"/>
      </w:tblGrid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Aluisio Santos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041AFA">
              <w:rPr>
                <w:sz w:val="19"/>
                <w:lang w:val="en-US"/>
              </w:rPr>
            </w:r>
            <w:r w:rsidR="00041AFA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041AFA" w:rsidP="005A796D">
            <w:pPr>
              <w:rPr>
                <w:u w:val="single"/>
              </w:rPr>
            </w:pPr>
            <w:hyperlink r:id="rId7" w:history="1">
              <w:r w:rsidR="005A796D" w:rsidRPr="005A796D">
                <w:rPr>
                  <w:rStyle w:val="Hyperlink"/>
                </w:rPr>
                <w:t xml:space="preserve">aluisio.santos@aluno.ifsp.edu.br 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Iago Fernandes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041AFA">
              <w:rPr>
                <w:sz w:val="19"/>
                <w:lang w:val="en-US"/>
              </w:rPr>
            </w:r>
            <w:r w:rsidR="00041AFA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041AFA" w:rsidP="005A796D">
            <w:pPr>
              <w:rPr>
                <w:u w:val="single"/>
              </w:rPr>
            </w:pPr>
            <w:hyperlink r:id="rId8" w:history="1">
              <w:r w:rsidR="005A796D" w:rsidRPr="005A796D">
                <w:rPr>
                  <w:rStyle w:val="Hyperlink"/>
                </w:rPr>
                <w:t>iago.f@aluno.ifsp.edu.br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252D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Rogério Viana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2D" w:rsidRDefault="00707968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2"/>
            <w:r>
              <w:rPr>
                <w:sz w:val="19"/>
                <w:lang w:val="en-US"/>
              </w:rPr>
              <w:instrText xml:space="preserve"> FORMCHECKBOX </w:instrText>
            </w:r>
            <w:r w:rsidR="00041AFA">
              <w:rPr>
                <w:sz w:val="19"/>
                <w:lang w:val="en-US"/>
              </w:rPr>
            </w:r>
            <w:r w:rsidR="00041AFA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  <w:bookmarkEnd w:id="0"/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707968">
            <w:r>
              <w:t>IFSP-Aluno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96D" w:rsidRPr="005A796D" w:rsidRDefault="00041AFA" w:rsidP="005A796D">
            <w:pPr>
              <w:rPr>
                <w:u w:val="single"/>
              </w:rPr>
            </w:pPr>
            <w:hyperlink r:id="rId9" w:history="1">
              <w:r w:rsidR="005A796D" w:rsidRPr="005A796D">
                <w:rPr>
                  <w:rStyle w:val="Hyperlink"/>
                </w:rPr>
                <w:t>rogerio.viana@aluno.ifsp.edu.b</w:t>
              </w:r>
            </w:hyperlink>
          </w:p>
          <w:p w:rsidR="00F5252D" w:rsidRDefault="00F5252D"/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D" w:rsidRDefault="00F5252D"/>
        </w:tc>
      </w:tr>
      <w:tr w:rsidR="00F55C32" w:rsidTr="00CB5883">
        <w:trPr>
          <w:cantSplit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Ana Paula da Rosa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C32" w:rsidRDefault="00E361CE">
            <w:pPr>
              <w:ind w:left="-70" w:right="-70"/>
              <w:jc w:val="center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>
            <w:r>
              <w:t>IFSP-Orientadora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>
            <w:pPr>
              <w:ind w:left="-1"/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041AFA" w:rsidP="005A796D">
            <w:hyperlink r:id="rId10" w:history="1">
              <w:r w:rsidR="00F55C32" w:rsidRPr="0087208B">
                <w:rPr>
                  <w:rStyle w:val="Hyperlink"/>
                  <w:rFonts w:ascii="Segoe UI" w:hAnsi="Segoe UI" w:cs="Segoe UI"/>
                  <w:shd w:val="clear" w:color="auto" w:fill="EEEEEE"/>
                </w:rPr>
                <w:t>anapaula.darosa@ifsp.edu.br</w:t>
              </w:r>
            </w:hyperlink>
            <w:r w:rsidR="00F55C32">
              <w:rPr>
                <w:rFonts w:ascii="Segoe UI" w:hAnsi="Segoe UI" w:cs="Segoe UI"/>
                <w:color w:val="212529"/>
                <w:shd w:val="clear" w:color="auto" w:fill="EEEEEE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C32" w:rsidRDefault="00F55C32"/>
        </w:tc>
      </w:tr>
    </w:tbl>
    <w:p w:rsidR="00F5252D" w:rsidRDefault="00CB2144">
      <w:pPr>
        <w:pStyle w:val="Ttulo1"/>
      </w:pPr>
      <w:r>
        <w:t>OBJETIVO DA REUNIÃO</w:t>
      </w:r>
    </w:p>
    <w:p w:rsidR="005A796D" w:rsidRPr="00A21D5E" w:rsidRDefault="00A21D5E" w:rsidP="00A21D5E">
      <w:pPr>
        <w:pStyle w:val="Instru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Relatório do projeto JOB SEA, para a </w:t>
      </w:r>
      <w:r w:rsidR="00773DB5">
        <w:rPr>
          <w:i w:val="0"/>
          <w:iCs/>
          <w:color w:val="auto"/>
        </w:rPr>
        <w:t xml:space="preserve">elaboração do projeto, validação das telas de web designer, início da implantação do projeto no repositório GitHub após testes realizados </w:t>
      </w:r>
      <w:r>
        <w:rPr>
          <w:i w:val="0"/>
          <w:iCs/>
          <w:color w:val="auto"/>
        </w:rPr>
        <w:t>.</w:t>
      </w:r>
    </w:p>
    <w:p w:rsidR="00CB2144" w:rsidRDefault="00CB2144" w:rsidP="00CB2144">
      <w:pPr>
        <w:pStyle w:val="Ttulo1"/>
      </w:pPr>
      <w:r>
        <w:t>ASSUNTOS</w:t>
      </w:r>
    </w:p>
    <w:p w:rsidR="00664E86" w:rsidRDefault="00A21D5E" w:rsidP="00664E86">
      <w:r>
        <w:t xml:space="preserve">Diretrizes da </w:t>
      </w:r>
      <w:r w:rsidR="00773DB5">
        <w:t>terceira</w:t>
      </w:r>
      <w:r>
        <w:t xml:space="preserve"> etapa do projeto.</w:t>
      </w:r>
    </w:p>
    <w:p w:rsidR="00707968" w:rsidRDefault="00707968" w:rsidP="00664E86"/>
    <w:p w:rsidR="00707968" w:rsidRPr="00664E86" w:rsidRDefault="00707968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868"/>
      </w:tblGrid>
      <w:tr w:rsidR="001B31FC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:rsidR="00664E86" w:rsidRPr="00CB5883" w:rsidRDefault="00E361CE" w:rsidP="00707968">
            <w:pPr>
              <w:pStyle w:val="Instru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>Validação de testes</w:t>
            </w:r>
          </w:p>
        </w:tc>
      </w:tr>
      <w:tr w:rsidR="001B31FC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:rsidR="001B31FC" w:rsidRDefault="001B31FC" w:rsidP="006C1C4C">
            <w:pPr>
              <w:rPr>
                <w:b/>
              </w:rPr>
            </w:pPr>
          </w:p>
          <w:p w:rsidR="005D21A8" w:rsidRPr="00CB5883" w:rsidRDefault="00773DB5" w:rsidP="006C1C4C">
            <w:pPr>
              <w:rPr>
                <w:bCs/>
              </w:rPr>
            </w:pPr>
            <w:r>
              <w:rPr>
                <w:bCs/>
              </w:rPr>
              <w:t>I</w:t>
            </w:r>
            <w:r w:rsidR="00E361CE">
              <w:rPr>
                <w:bCs/>
              </w:rPr>
              <w:t>mplantação do</w:t>
            </w:r>
            <w:r>
              <w:rPr>
                <w:bCs/>
              </w:rPr>
              <w:t xml:space="preserve"> </w:t>
            </w:r>
            <w:r w:rsidR="00A21D5E">
              <w:rPr>
                <w:bCs/>
              </w:rPr>
              <w:t>front</w:t>
            </w:r>
            <w:r>
              <w:rPr>
                <w:bCs/>
              </w:rPr>
              <w:t>-</w:t>
            </w:r>
            <w:r w:rsidR="00A21D5E">
              <w:rPr>
                <w:bCs/>
              </w:rPr>
              <w:t>end do projeto</w:t>
            </w:r>
            <w:r>
              <w:rPr>
                <w:bCs/>
              </w:rPr>
              <w:t xml:space="preserve"> (Iago)</w:t>
            </w:r>
          </w:p>
        </w:tc>
      </w:tr>
      <w:tr w:rsidR="001B31FC" w:rsidRPr="0036756E" w:rsidTr="001B31FC">
        <w:tc>
          <w:tcPr>
            <w:tcW w:w="851" w:type="dxa"/>
          </w:tcPr>
          <w:p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:rsidR="00CB5883" w:rsidRPr="00CB5883" w:rsidRDefault="00773DB5" w:rsidP="006C1C4C">
            <w:pPr>
              <w:rPr>
                <w:bCs/>
              </w:rPr>
            </w:pPr>
            <w:r w:rsidRPr="00773DB5">
              <w:rPr>
                <w:bCs/>
              </w:rPr>
              <w:t>I</w:t>
            </w:r>
            <w:r w:rsidR="00E361CE">
              <w:rPr>
                <w:bCs/>
              </w:rPr>
              <w:t>mplantação</w:t>
            </w:r>
            <w:r w:rsidRPr="00773DB5">
              <w:rPr>
                <w:bCs/>
              </w:rPr>
              <w:t xml:space="preserve"> o </w:t>
            </w:r>
            <w:r>
              <w:rPr>
                <w:bCs/>
              </w:rPr>
              <w:t>back-end</w:t>
            </w:r>
            <w:r w:rsidRPr="00773DB5">
              <w:rPr>
                <w:bCs/>
              </w:rPr>
              <w:t xml:space="preserve"> do projeto (</w:t>
            </w:r>
            <w:r>
              <w:rPr>
                <w:bCs/>
              </w:rPr>
              <w:t>Rogério</w:t>
            </w:r>
            <w:r w:rsidRPr="00773DB5">
              <w:rPr>
                <w:bCs/>
              </w:rPr>
              <w:t>)</w:t>
            </w:r>
          </w:p>
        </w:tc>
      </w:tr>
      <w:tr w:rsidR="00CB5883" w:rsidRPr="007749D3" w:rsidTr="001B31FC">
        <w:tc>
          <w:tcPr>
            <w:tcW w:w="851" w:type="dxa"/>
          </w:tcPr>
          <w:p w:rsidR="00CB5883" w:rsidRPr="001B31FC" w:rsidRDefault="00CB5883" w:rsidP="006C1C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8" w:type="dxa"/>
            <w:vAlign w:val="center"/>
          </w:tcPr>
          <w:p w:rsidR="00CB5883" w:rsidRPr="007749D3" w:rsidRDefault="00E361CE" w:rsidP="006C1C4C">
            <w:pPr>
              <w:rPr>
                <w:bCs/>
              </w:rPr>
            </w:pPr>
            <w:r>
              <w:rPr>
                <w:bCs/>
              </w:rPr>
              <w:t>Definir o domínio que será alocado</w:t>
            </w:r>
            <w:bookmarkStart w:id="1" w:name="_GoBack"/>
            <w:bookmarkEnd w:id="1"/>
            <w:r>
              <w:rPr>
                <w:bCs/>
              </w:rPr>
              <w:t xml:space="preserve"> o projeto</w:t>
            </w:r>
          </w:p>
        </w:tc>
      </w:tr>
    </w:tbl>
    <w:p w:rsidR="00CB2144" w:rsidRDefault="00CB2144" w:rsidP="00CB2144">
      <w:pPr>
        <w:pStyle w:val="Ttulo1"/>
        <w:rPr>
          <w:lang w:val="pt-PT"/>
        </w:rPr>
      </w:pPr>
      <w:r>
        <w:t>Pendências</w:t>
      </w:r>
    </w:p>
    <w:p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CB2144" w:rsidTr="00144CCC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:rsidTr="00144CCC">
        <w:trPr>
          <w:cantSplit/>
          <w:trHeight w:val="300"/>
        </w:trPr>
        <w:tc>
          <w:tcPr>
            <w:tcW w:w="575" w:type="dxa"/>
          </w:tcPr>
          <w:p w:rsidR="00CB2144" w:rsidRDefault="00CB2144" w:rsidP="00ED4F29"/>
        </w:tc>
        <w:tc>
          <w:tcPr>
            <w:tcW w:w="5177" w:type="dxa"/>
          </w:tcPr>
          <w:p w:rsidR="00CB2144" w:rsidRPr="00CB5883" w:rsidRDefault="00E361CE" w:rsidP="005D21A8">
            <w:pPr>
              <w:pStyle w:val="Instru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>Implantação do Projeto</w:t>
            </w:r>
          </w:p>
        </w:tc>
        <w:tc>
          <w:tcPr>
            <w:tcW w:w="2445" w:type="dxa"/>
            <w:shd w:val="clear" w:color="auto" w:fill="FFFFFF"/>
          </w:tcPr>
          <w:p w:rsidR="00CB2144" w:rsidRPr="00CB5883" w:rsidRDefault="00CB5883" w:rsidP="005D21A8">
            <w:pPr>
              <w:pStyle w:val="Instruo"/>
              <w:rPr>
                <w:i w:val="0"/>
                <w:iCs/>
              </w:rPr>
            </w:pPr>
            <w:r w:rsidRPr="00CB5883">
              <w:rPr>
                <w:i w:val="0"/>
                <w:iCs/>
                <w:color w:val="auto"/>
              </w:rPr>
              <w:t>Aluisio Santos</w:t>
            </w:r>
          </w:p>
        </w:tc>
        <w:tc>
          <w:tcPr>
            <w:tcW w:w="1581" w:type="dxa"/>
            <w:shd w:val="clear" w:color="auto" w:fill="FFFFFF"/>
          </w:tcPr>
          <w:p w:rsidR="00CB2144" w:rsidRPr="00CB5883" w:rsidRDefault="00E361CE" w:rsidP="00ED4F29">
            <w:pPr>
              <w:rPr>
                <w:iCs/>
                <w:color w:val="0000FF"/>
              </w:rPr>
            </w:pPr>
            <w:r>
              <w:rPr>
                <w:iCs/>
                <w:color w:val="auto"/>
              </w:rPr>
              <w:t>10</w:t>
            </w:r>
            <w:r w:rsidR="005D21A8" w:rsidRPr="00CB5883">
              <w:rPr>
                <w:iCs/>
                <w:color w:val="auto"/>
              </w:rPr>
              <w:t>/</w:t>
            </w:r>
            <w:r>
              <w:rPr>
                <w:iCs/>
                <w:color w:val="auto"/>
              </w:rPr>
              <w:t>0</w:t>
            </w:r>
            <w:r w:rsidR="00CB5883" w:rsidRPr="00CB5883">
              <w:rPr>
                <w:iCs/>
                <w:color w:val="auto"/>
              </w:rPr>
              <w:t>1</w:t>
            </w:r>
            <w:r w:rsidR="005D21A8" w:rsidRPr="00CB5883">
              <w:rPr>
                <w:iCs/>
                <w:color w:val="auto"/>
              </w:rPr>
              <w:t>/202</w:t>
            </w:r>
            <w:r>
              <w:rPr>
                <w:iCs/>
                <w:color w:val="auto"/>
              </w:rPr>
              <w:t>1</w:t>
            </w:r>
          </w:p>
        </w:tc>
      </w:tr>
    </w:tbl>
    <w:p w:rsidR="00F5252D" w:rsidRDefault="003D1B14">
      <w:pPr>
        <w:pStyle w:val="Ttulo1"/>
      </w:pPr>
      <w:r>
        <w:t>Próxima Reunião</w:t>
      </w:r>
    </w:p>
    <w:p w:rsidR="00CB5883" w:rsidRPr="00CB5883" w:rsidRDefault="00E361CE" w:rsidP="00CB5883">
      <w:pPr>
        <w:rPr>
          <w:lang w:eastAsia="en-US"/>
        </w:rPr>
      </w:pPr>
      <w:r>
        <w:rPr>
          <w:lang w:eastAsia="en-US"/>
        </w:rPr>
        <w:t>10</w:t>
      </w:r>
      <w:r w:rsidR="00CB5883">
        <w:rPr>
          <w:lang w:eastAsia="en-US"/>
        </w:rPr>
        <w:t>/</w:t>
      </w:r>
      <w:r>
        <w:rPr>
          <w:lang w:eastAsia="en-US"/>
        </w:rPr>
        <w:t>01</w:t>
      </w:r>
      <w:r w:rsidR="00CB5883">
        <w:rPr>
          <w:lang w:eastAsia="en-US"/>
        </w:rPr>
        <w:t>/202</w:t>
      </w:r>
      <w:r>
        <w:rPr>
          <w:lang w:eastAsia="en-US"/>
        </w:rPr>
        <w:t>1</w:t>
      </w:r>
    </w:p>
    <w:sectPr w:rsidR="00CB5883" w:rsidRPr="00CB5883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AFA" w:rsidRDefault="00041AFA">
      <w:r>
        <w:separator/>
      </w:r>
    </w:p>
  </w:endnote>
  <w:endnote w:type="continuationSeparator" w:id="0">
    <w:p w:rsidR="00041AFA" w:rsidRDefault="0004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>
      <w:trPr>
        <w:cantSplit/>
      </w:trPr>
      <w:tc>
        <w:tcPr>
          <w:tcW w:w="6300" w:type="dxa"/>
        </w:tcPr>
        <w:p w:rsidR="00F5252D" w:rsidRPr="00CB5883" w:rsidRDefault="00041AFA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B5883" w:rsidRPr="00CB5883">
                <w:rPr>
                  <w:lang w:val="es-ES"/>
                </w:rPr>
                <w:t>JOB SEA</w:t>
              </w:r>
              <w:r w:rsidR="00BD69EB" w:rsidRPr="00CB5883">
                <w:rPr>
                  <w:lang w:val="es-ES"/>
                </w:rPr>
                <w:t xml:space="preserve"> </w:t>
              </w:r>
              <w:r w:rsidR="00CB5883" w:rsidRPr="00CB5883">
                <w:rPr>
                  <w:lang w:val="es-ES"/>
                </w:rPr>
                <w:t>–</w:t>
              </w:r>
              <w:r w:rsidR="00BD69EB" w:rsidRPr="00CB5883">
                <w:rPr>
                  <w:lang w:val="es-ES"/>
                </w:rPr>
                <w:t xml:space="preserve"> </w:t>
              </w:r>
              <w:r w:rsidR="00CB5883" w:rsidRPr="00CB5883">
                <w:rPr>
                  <w:lang w:val="es-ES"/>
                </w:rPr>
                <w:t>MAR DE OPORTUNIDAD</w:t>
              </w:r>
              <w:r w:rsidR="00CB5883">
                <w:rPr>
                  <w:lang w:val="es-ES"/>
                </w:rPr>
                <w:t>ES</w:t>
              </w:r>
            </w:sdtContent>
          </w:sdt>
          <w:r w:rsidR="002241D7" w:rsidRPr="00CB5883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 w:rsidRPr="00CB5883">
                <w:rPr>
                  <w:lang w:val="es-ES"/>
                </w:rPr>
                <w:t xml:space="preserve">Versão </w:t>
              </w:r>
              <w:r w:rsidR="00CB5883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:rsidR="00F5252D" w:rsidRPr="00CB5883" w:rsidRDefault="00F5252D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2A7757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AFA" w:rsidRDefault="00041AFA">
      <w:r>
        <w:separator/>
      </w:r>
    </w:p>
  </w:footnote>
  <w:footnote w:type="continuationSeparator" w:id="0">
    <w:p w:rsidR="00041AFA" w:rsidRDefault="00041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5252D" w:rsidRDefault="00144CCC">
          <w:pPr>
            <w:pStyle w:val="Cabealho"/>
            <w:rPr>
              <w:lang w:val="pt-PT"/>
            </w:rPr>
          </w:pPr>
          <w:r>
            <w:rPr>
              <w:lang w:val="pt-PT"/>
            </w:rPr>
            <w:t>IFSP-Salto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:rsidR="00F5252D" w:rsidRDefault="00F5252D">
          <w:pPr>
            <w:pStyle w:val="Cabealho"/>
          </w:pPr>
        </w:p>
      </w:tc>
    </w:tr>
  </w:tbl>
  <w:p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7757"/>
    <w:rsid w:val="00041AFA"/>
    <w:rsid w:val="000F14C7"/>
    <w:rsid w:val="00144CCC"/>
    <w:rsid w:val="001B31FC"/>
    <w:rsid w:val="002241D7"/>
    <w:rsid w:val="00283A99"/>
    <w:rsid w:val="002A7757"/>
    <w:rsid w:val="003D1B14"/>
    <w:rsid w:val="0050345B"/>
    <w:rsid w:val="00531DBF"/>
    <w:rsid w:val="005A796D"/>
    <w:rsid w:val="005C2666"/>
    <w:rsid w:val="005D21A8"/>
    <w:rsid w:val="005E32EC"/>
    <w:rsid w:val="005F6BAE"/>
    <w:rsid w:val="00632E86"/>
    <w:rsid w:val="00664E86"/>
    <w:rsid w:val="0069483E"/>
    <w:rsid w:val="00707968"/>
    <w:rsid w:val="00773DB5"/>
    <w:rsid w:val="007749D3"/>
    <w:rsid w:val="008D7C21"/>
    <w:rsid w:val="0099502A"/>
    <w:rsid w:val="009B67E0"/>
    <w:rsid w:val="009D7C14"/>
    <w:rsid w:val="00A21D5E"/>
    <w:rsid w:val="00A6332D"/>
    <w:rsid w:val="00B10C8B"/>
    <w:rsid w:val="00BB5564"/>
    <w:rsid w:val="00BD69EB"/>
    <w:rsid w:val="00BE435E"/>
    <w:rsid w:val="00C22B8B"/>
    <w:rsid w:val="00CA6E12"/>
    <w:rsid w:val="00CB2144"/>
    <w:rsid w:val="00CB5883"/>
    <w:rsid w:val="00D91E30"/>
    <w:rsid w:val="00D958BA"/>
    <w:rsid w:val="00DE6A24"/>
    <w:rsid w:val="00E361CE"/>
    <w:rsid w:val="00E411B5"/>
    <w:rsid w:val="00E45BD5"/>
    <w:rsid w:val="00F5252D"/>
    <w:rsid w:val="00F55C32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6945F63F"/>
  <w15:docId w15:val="{816E7D12-6646-442E-A028-A3DAAD88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go.f@aluno.ifsp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uisio.santos@aluno.ifsp.edu.b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napaula.darosa@ifsp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gerio.viana@aluno.ifsp.edu.b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39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JOB SEA – MAR DE OPORTUNIDADES</Manager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1</dc:subject>
  <dc:creator>Aluisio</dc:creator>
  <cp:lastModifiedBy>Aluisio Santos</cp:lastModifiedBy>
  <cp:revision>7</cp:revision>
  <cp:lastPrinted>2005-03-23T19:00:00Z</cp:lastPrinted>
  <dcterms:created xsi:type="dcterms:W3CDTF">2020-11-21T12:23:00Z</dcterms:created>
  <dcterms:modified xsi:type="dcterms:W3CDTF">2020-12-31T10:12:00Z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