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2D" w:rsidRDefault="003D1B14">
      <w:pPr>
        <w:pStyle w:val="Ttulo1"/>
      </w:pPr>
      <w:r>
        <w:t>Identificação</w:t>
      </w:r>
    </w:p>
    <w:p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4"/>
        <w:gridCol w:w="2000"/>
        <w:gridCol w:w="1793"/>
        <w:gridCol w:w="1793"/>
        <w:gridCol w:w="1557"/>
        <w:gridCol w:w="1572"/>
      </w:tblGrid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>18/11/2020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>22:00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>23:55</w:t>
            </w: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>Plataforma do D</w:t>
            </w:r>
            <w:r w:rsidR="005A796D">
              <w:t>ISCORD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Aluisio Santos</w:t>
            </w:r>
          </w:p>
        </w:tc>
      </w:tr>
      <w:tr w:rsidR="00F5252D" w:rsidRPr="0069483E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Pr="002A7757" w:rsidRDefault="008D7C21" w:rsidP="00531DBF">
            <w:pPr>
              <w:jc w:val="left"/>
              <w:rPr>
                <w:bCs/>
                <w:lang w:val="es-ES"/>
              </w:rPr>
            </w:pPr>
            <w:r>
              <w:fldChar w:fldCharType="begin"/>
            </w:r>
            <w:r w:rsidRPr="002A7757">
              <w:rPr>
                <w:lang w:val="es-ES"/>
              </w:rPr>
              <w:instrText xml:space="preserve"> DOCPROPERTY MANAGER </w:instrText>
            </w:r>
            <w:r>
              <w:fldChar w:fldCharType="separate"/>
            </w:r>
            <w:r w:rsidR="002A7757" w:rsidRPr="002A7757">
              <w:rPr>
                <w:lang w:val="es-ES"/>
              </w:rPr>
              <w:t>JOB SEA - MAR DE OPRTUNIDADES</w:t>
            </w:r>
            <w:r>
              <w:fldChar w:fldCharType="end"/>
            </w:r>
          </w:p>
        </w:tc>
      </w:tr>
    </w:tbl>
    <w:p w:rsidR="00F5252D" w:rsidRPr="002A7757" w:rsidRDefault="00F5252D">
      <w:pPr>
        <w:rPr>
          <w:lang w:val="es-ES"/>
        </w:rPr>
      </w:pPr>
    </w:p>
    <w:tbl>
      <w:tblPr>
        <w:tblW w:w="4970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39"/>
        <w:gridCol w:w="1131"/>
        <w:gridCol w:w="1378"/>
        <w:gridCol w:w="1619"/>
        <w:gridCol w:w="2226"/>
        <w:gridCol w:w="1226"/>
      </w:tblGrid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Aluisio Santos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E411B5">
              <w:rPr>
                <w:sz w:val="19"/>
                <w:lang w:val="en-US"/>
              </w:rPr>
            </w:r>
            <w:r w:rsidR="00E411B5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E411B5" w:rsidP="005A796D">
            <w:pPr>
              <w:rPr>
                <w:u w:val="single"/>
              </w:rPr>
            </w:pPr>
            <w:hyperlink r:id="rId7" w:history="1">
              <w:r w:rsidR="005A796D" w:rsidRPr="005A796D">
                <w:rPr>
                  <w:rStyle w:val="Hyperlink"/>
                </w:rPr>
                <w:t xml:space="preserve">aluisio.santos@aluno.ifsp.edu.br 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Iago Fernandes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E411B5">
              <w:rPr>
                <w:sz w:val="19"/>
                <w:lang w:val="en-US"/>
              </w:rPr>
            </w:r>
            <w:r w:rsidR="00E411B5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E411B5" w:rsidP="005A796D">
            <w:pPr>
              <w:rPr>
                <w:u w:val="single"/>
              </w:rPr>
            </w:pPr>
            <w:hyperlink r:id="rId8" w:history="1">
              <w:r w:rsidR="005A796D" w:rsidRPr="005A796D">
                <w:rPr>
                  <w:rStyle w:val="Hyperlink"/>
                </w:rPr>
                <w:t>iago.f@aluno.ifsp.edu.br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Rogério Viana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2"/>
            <w:r>
              <w:rPr>
                <w:sz w:val="19"/>
                <w:lang w:val="en-US"/>
              </w:rPr>
              <w:instrText xml:space="preserve"> FORMCHECKBOX </w:instrText>
            </w:r>
            <w:r w:rsidR="00E411B5">
              <w:rPr>
                <w:sz w:val="19"/>
                <w:lang w:val="en-US"/>
              </w:rPr>
            </w:r>
            <w:r w:rsidR="00E411B5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  <w:bookmarkEnd w:id="0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E411B5" w:rsidP="005A796D">
            <w:pPr>
              <w:rPr>
                <w:u w:val="single"/>
              </w:rPr>
            </w:pPr>
            <w:hyperlink r:id="rId9" w:history="1">
              <w:r w:rsidR="005A796D" w:rsidRPr="005A796D">
                <w:rPr>
                  <w:rStyle w:val="Hyperlink"/>
                </w:rPr>
                <w:t>rogerio.viana@aluno.ifsp.edu.b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</w:tbl>
    <w:p w:rsidR="00F5252D" w:rsidRDefault="00CB2144">
      <w:pPr>
        <w:pStyle w:val="Ttulo1"/>
      </w:pPr>
      <w:r>
        <w:t>OBJETIVO DA REUNIÃO</w:t>
      </w:r>
    </w:p>
    <w:p w:rsidR="00CA6E12" w:rsidRDefault="00FE2718">
      <w:pPr>
        <w:pStyle w:val="Instruo"/>
        <w:rPr>
          <w:i w:val="0"/>
          <w:iCs/>
          <w:color w:val="auto"/>
        </w:rPr>
      </w:pPr>
      <w:r w:rsidRPr="00707968">
        <w:rPr>
          <w:i w:val="0"/>
          <w:iCs/>
          <w:color w:val="auto"/>
        </w:rPr>
        <w:t>Levantar os requisitos iniciais, necessidades/problemas para a definição do escopo do sistema a ser desenvolvido</w:t>
      </w:r>
      <w:r w:rsidR="00707968" w:rsidRPr="00707968">
        <w:rPr>
          <w:i w:val="0"/>
          <w:iCs/>
          <w:color w:val="auto"/>
        </w:rPr>
        <w:t xml:space="preserve"> da fase de Iniciação.</w:t>
      </w:r>
    </w:p>
    <w:p w:rsidR="005A796D" w:rsidRPr="005A796D" w:rsidRDefault="005A796D" w:rsidP="005A796D">
      <w:r>
        <w:t>Dividir as tarefas correspondentes a fase de iniciação do projeto.</w:t>
      </w:r>
    </w:p>
    <w:p w:rsidR="00CB2144" w:rsidRDefault="00CB2144" w:rsidP="00CB2144">
      <w:pPr>
        <w:pStyle w:val="Ttulo1"/>
      </w:pPr>
      <w:r>
        <w:t>ASSUNTOS</w:t>
      </w:r>
    </w:p>
    <w:p w:rsidR="00664E86" w:rsidRDefault="00707968" w:rsidP="00664E86">
      <w:r>
        <w:t>Elaboração de todos os artefatos necessários para a fase de iniciação do projeto JOB SEA.</w:t>
      </w:r>
    </w:p>
    <w:p w:rsidR="00707968" w:rsidRDefault="00707968" w:rsidP="00664E86"/>
    <w:p w:rsidR="00707968" w:rsidRPr="00664E86" w:rsidRDefault="00707968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868"/>
      </w:tblGrid>
      <w:tr w:rsidR="001B31FC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:rsidR="00664E86" w:rsidRPr="00CB5883" w:rsidRDefault="00CB5883" w:rsidP="0070796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Pré Projeto:</w:t>
            </w:r>
            <w:r w:rsidRPr="00CB5883">
              <w:rPr>
                <w:i w:val="0"/>
                <w:iCs/>
                <w:color w:val="auto"/>
                <w:shd w:val="clear" w:color="auto" w:fill="FFFFFF"/>
              </w:rPr>
              <w:t xml:space="preserve"> </w:t>
            </w:r>
            <w:r w:rsidRPr="00CB5883">
              <w:rPr>
                <w:i w:val="0"/>
                <w:iCs/>
                <w:color w:val="auto"/>
              </w:rPr>
              <w:t>Esta tarefa tem o objetivo de formalizar a intenção de realizar o projeto e customizar, se necessário, o processo padrão SpinOff.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CB5883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>Criar Ambiente do Projeto:</w:t>
            </w:r>
            <w:r w:rsidRPr="00CB5883">
              <w:rPr>
                <w:bCs/>
                <w:shd w:val="clear" w:color="auto" w:fill="FFFFFF"/>
              </w:rPr>
              <w:t xml:space="preserve"> </w:t>
            </w:r>
            <w:r w:rsidRPr="00CB5883">
              <w:rPr>
                <w:bCs/>
              </w:rPr>
              <w:t>Esta tarefa tem o propósito de criar uma estrutura de arquivos padronizada e sob controle de versão, onde os artefatos de cada disciplina possam ser armazenados e controlados.</w:t>
            </w:r>
          </w:p>
        </w:tc>
      </w:tr>
      <w:tr w:rsidR="001B31FC" w:rsidRPr="0036756E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>Definir o Escopo: Esta tarefa tem o propósito de definir o escopo do projeto com as funcionalidades que o sistema deve fornecer</w:t>
            </w:r>
            <w:r w:rsidR="0069483E">
              <w:rPr>
                <w:bCs/>
              </w:rPr>
              <w:t>, elaboração do TAP, Visão e outros artefatos</w:t>
            </w:r>
            <w:bookmarkStart w:id="1" w:name="_GoBack"/>
            <w:bookmarkEnd w:id="1"/>
            <w:r w:rsidRPr="00CB5883">
              <w:rPr>
                <w:bCs/>
              </w:rPr>
              <w:t>.</w:t>
            </w:r>
          </w:p>
          <w:p w:rsidR="00CB5883" w:rsidRPr="00CB5883" w:rsidRDefault="00CB5883" w:rsidP="006C1C4C">
            <w:pPr>
              <w:rPr>
                <w:bCs/>
              </w:rPr>
            </w:pPr>
          </w:p>
        </w:tc>
      </w:tr>
      <w:tr w:rsidR="00CB5883" w:rsidRPr="0036756E" w:rsidTr="001B31FC">
        <w:tc>
          <w:tcPr>
            <w:tcW w:w="851" w:type="dxa"/>
          </w:tcPr>
          <w:p w:rsidR="00CB5883" w:rsidRPr="001B31FC" w:rsidRDefault="00CB5883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:rsidR="00CB5883" w:rsidRPr="00CB5883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>Reunião de Planejamento: A reunião de planejamento tem a finalidade de planejar o a execução do projeto</w:t>
            </w:r>
            <w:r w:rsidR="0069483E">
              <w:rPr>
                <w:bCs/>
              </w:rPr>
              <w:t>.</w:t>
            </w:r>
          </w:p>
        </w:tc>
      </w:tr>
    </w:tbl>
    <w:p w:rsidR="00CB2144" w:rsidRDefault="00CB2144" w:rsidP="00CB2144">
      <w:pPr>
        <w:pStyle w:val="Ttulo1"/>
        <w:rPr>
          <w:lang w:val="pt-PT"/>
        </w:rPr>
      </w:pPr>
      <w:r>
        <w:t>Pendências</w:t>
      </w:r>
    </w:p>
    <w:p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CB2144" w:rsidTr="00144CCC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:rsidTr="00144CCC">
        <w:trPr>
          <w:cantSplit/>
          <w:trHeight w:val="300"/>
        </w:trPr>
        <w:tc>
          <w:tcPr>
            <w:tcW w:w="575" w:type="dxa"/>
          </w:tcPr>
          <w:p w:rsidR="00CB2144" w:rsidRDefault="00CB2144" w:rsidP="00ED4F29"/>
        </w:tc>
        <w:tc>
          <w:tcPr>
            <w:tcW w:w="5177" w:type="dxa"/>
          </w:tcPr>
          <w:p w:rsidR="00CB2144" w:rsidRPr="00CB5883" w:rsidRDefault="00CB5883" w:rsidP="005D21A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Marcar uma reunião com a Orientadora</w:t>
            </w:r>
          </w:p>
        </w:tc>
        <w:tc>
          <w:tcPr>
            <w:tcW w:w="2445" w:type="dxa"/>
            <w:shd w:val="clear" w:color="auto" w:fill="FFFFFF"/>
          </w:tcPr>
          <w:p w:rsidR="00CB2144" w:rsidRPr="00CB5883" w:rsidRDefault="00CB5883" w:rsidP="005D21A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Aluisio Santos</w:t>
            </w:r>
          </w:p>
        </w:tc>
        <w:tc>
          <w:tcPr>
            <w:tcW w:w="1581" w:type="dxa"/>
            <w:shd w:val="clear" w:color="auto" w:fill="FFFFFF"/>
          </w:tcPr>
          <w:p w:rsidR="00CB2144" w:rsidRPr="00CB5883" w:rsidRDefault="005D21A8" w:rsidP="00ED4F29">
            <w:pPr>
              <w:rPr>
                <w:iCs/>
                <w:color w:val="0000FF"/>
              </w:rPr>
            </w:pPr>
            <w:r w:rsidRPr="00CB5883">
              <w:rPr>
                <w:iCs/>
                <w:color w:val="auto"/>
              </w:rPr>
              <w:t>20/</w:t>
            </w:r>
            <w:r w:rsidR="00CB5883" w:rsidRPr="00CB5883">
              <w:rPr>
                <w:iCs/>
                <w:color w:val="auto"/>
              </w:rPr>
              <w:t>11</w:t>
            </w:r>
            <w:r w:rsidRPr="00CB5883">
              <w:rPr>
                <w:iCs/>
                <w:color w:val="auto"/>
              </w:rPr>
              <w:t>/2020</w:t>
            </w:r>
          </w:p>
        </w:tc>
      </w:tr>
    </w:tbl>
    <w:p w:rsidR="00F5252D" w:rsidRDefault="003D1B14">
      <w:pPr>
        <w:pStyle w:val="Ttulo1"/>
      </w:pPr>
      <w:r>
        <w:lastRenderedPageBreak/>
        <w:t>Próxima Reunião</w:t>
      </w:r>
    </w:p>
    <w:p w:rsidR="00CB5883" w:rsidRPr="00CB5883" w:rsidRDefault="00CB5883" w:rsidP="00CB5883">
      <w:pPr>
        <w:rPr>
          <w:lang w:eastAsia="en-US"/>
        </w:rPr>
      </w:pPr>
      <w:r>
        <w:rPr>
          <w:lang w:eastAsia="en-US"/>
        </w:rPr>
        <w:t>26/11/2020</w:t>
      </w:r>
    </w:p>
    <w:sectPr w:rsidR="00CB5883" w:rsidRPr="00CB588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B5" w:rsidRDefault="00E411B5">
      <w:r>
        <w:separator/>
      </w:r>
    </w:p>
  </w:endnote>
  <w:endnote w:type="continuationSeparator" w:id="0">
    <w:p w:rsidR="00E411B5" w:rsidRDefault="00E4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>
      <w:trPr>
        <w:cantSplit/>
      </w:trPr>
      <w:tc>
        <w:tcPr>
          <w:tcW w:w="6300" w:type="dxa"/>
        </w:tcPr>
        <w:p w:rsidR="00F5252D" w:rsidRPr="00CB5883" w:rsidRDefault="00E411B5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5883" w:rsidRPr="00CB5883">
                <w:rPr>
                  <w:lang w:val="es-ES"/>
                </w:rPr>
                <w:t>JOB SEA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–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MAR DE OPORTUNIDAD</w:t>
              </w:r>
              <w:r w:rsidR="00CB5883">
                <w:rPr>
                  <w:lang w:val="es-ES"/>
                </w:rPr>
                <w:t>ES</w:t>
              </w:r>
            </w:sdtContent>
          </w:sdt>
          <w:r w:rsidR="002241D7" w:rsidRPr="00CB5883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 w:rsidRPr="00CB5883">
                <w:rPr>
                  <w:lang w:val="es-ES"/>
                </w:rPr>
                <w:t xml:space="preserve">Versão </w:t>
              </w:r>
              <w:r w:rsidR="00CB5883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:rsidR="00F5252D" w:rsidRPr="00CB5883" w:rsidRDefault="00F5252D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2A7757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B5" w:rsidRDefault="00E411B5">
      <w:r>
        <w:separator/>
      </w:r>
    </w:p>
  </w:footnote>
  <w:footnote w:type="continuationSeparator" w:id="0">
    <w:p w:rsidR="00E411B5" w:rsidRDefault="00E41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5252D" w:rsidRDefault="00144CCC">
          <w:pPr>
            <w:pStyle w:val="Cabealho"/>
            <w:rPr>
              <w:lang w:val="pt-PT"/>
            </w:rPr>
          </w:pPr>
          <w:r>
            <w:rPr>
              <w:lang w:val="pt-PT"/>
            </w:rPr>
            <w:t>IFSP-Salto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:rsidR="00F5252D" w:rsidRDefault="00F5252D">
          <w:pPr>
            <w:pStyle w:val="Cabealho"/>
          </w:pPr>
        </w:p>
      </w:tc>
    </w:tr>
  </w:tbl>
  <w:p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57"/>
    <w:rsid w:val="000F14C7"/>
    <w:rsid w:val="00144CCC"/>
    <w:rsid w:val="001B31FC"/>
    <w:rsid w:val="002241D7"/>
    <w:rsid w:val="00283A99"/>
    <w:rsid w:val="002A7757"/>
    <w:rsid w:val="003D1B14"/>
    <w:rsid w:val="0050345B"/>
    <w:rsid w:val="00531DBF"/>
    <w:rsid w:val="005A796D"/>
    <w:rsid w:val="005D21A8"/>
    <w:rsid w:val="005E32EC"/>
    <w:rsid w:val="005F6BAE"/>
    <w:rsid w:val="00632E86"/>
    <w:rsid w:val="00664E86"/>
    <w:rsid w:val="0069483E"/>
    <w:rsid w:val="00707968"/>
    <w:rsid w:val="008D7C21"/>
    <w:rsid w:val="0099502A"/>
    <w:rsid w:val="009D7C14"/>
    <w:rsid w:val="00A6332D"/>
    <w:rsid w:val="00B10C8B"/>
    <w:rsid w:val="00BB5564"/>
    <w:rsid w:val="00BD69EB"/>
    <w:rsid w:val="00C22B8B"/>
    <w:rsid w:val="00CA6E12"/>
    <w:rsid w:val="00CB2144"/>
    <w:rsid w:val="00CB5883"/>
    <w:rsid w:val="00D958BA"/>
    <w:rsid w:val="00DE6A24"/>
    <w:rsid w:val="00E411B5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2D58F613"/>
  <w15:docId w15:val="{816E7D12-6646-442E-A028-A3DAAD8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go.f@aluno.ifsp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uisio.santos@aluno.ifsp.edu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gerio.viana@aluno.ifsp.edu.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4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JOB SEA – MAR DE OPORTUNIDADES</Manager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</dc:subject>
  <dc:creator>Aluisio</dc:creator>
  <cp:lastModifiedBy>Aluisio Santos</cp:lastModifiedBy>
  <cp:revision>3</cp:revision>
  <cp:lastPrinted>2005-03-23T19:00:00Z</cp:lastPrinted>
  <dcterms:created xsi:type="dcterms:W3CDTF">2020-11-21T12:23:00Z</dcterms:created>
  <dcterms:modified xsi:type="dcterms:W3CDTF">2020-11-24T10:05:00Z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