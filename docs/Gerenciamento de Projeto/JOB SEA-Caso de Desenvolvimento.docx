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18" w:rsidRPr="00A20D4F" w:rsidRDefault="00925A18" w:rsidP="000474B5">
      <w:pPr>
        <w:jc w:val="center"/>
      </w:pPr>
      <w:bookmarkStart w:id="0" w:name="_Toc74456896"/>
    </w:p>
    <w:p w:rsidR="00925A18" w:rsidRPr="00A20D4F" w:rsidRDefault="00E64048" w:rsidP="00925A18">
      <w:r>
        <w:rPr>
          <w:noProof/>
        </w:rPr>
        <w:drawing>
          <wp:inline distT="0" distB="0" distL="0" distR="0" wp14:anchorId="39AFA443" wp14:editId="223D6BD1">
            <wp:extent cx="6120130" cy="3443883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350B7" wp14:editId="186C52E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F7A593F227542D3AA221D920164B03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350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F7A593F227542D3AA221D920164B03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41F6A" wp14:editId="2F25D64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64048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41F6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64048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Default="00925A18" w:rsidP="00925A18">
      <w:pPr>
        <w:tabs>
          <w:tab w:val="left" w:pos="3700"/>
        </w:tabs>
      </w:pPr>
    </w:p>
    <w:p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A91E0" wp14:editId="19DB12A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925A18" w:rsidRPr="00E64048" w:rsidRDefault="00E6404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JOB SEA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–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MAR DE 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PORTUNIDADES</w:t>
                                </w:r>
                              </w:p>
                            </w:sdtContent>
                          </w:sdt>
                          <w:p w:rsidR="00925A18" w:rsidRPr="00E64048" w:rsidRDefault="00925A18" w:rsidP="00925A18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91E0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925A18" w:rsidRPr="00E64048" w:rsidRDefault="00E6404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</w:pP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JOB SEA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–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MAR DE O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PORTUNIDADES</w:t>
                          </w:r>
                        </w:p>
                      </w:sdtContent>
                    </w:sdt>
                    <w:p w:rsidR="00925A18" w:rsidRPr="00E64048" w:rsidRDefault="00925A18" w:rsidP="00925A18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:rsidTr="00926A44">
        <w:trPr>
          <w:trHeight w:val="284"/>
        </w:trPr>
        <w:tc>
          <w:tcPr>
            <w:tcW w:w="155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24/11/2020</w:t>
            </w:r>
          </w:p>
          <w:p w:rsidR="00925A18" w:rsidRPr="00E64048" w:rsidRDefault="00925A18" w:rsidP="00926A44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Mudança de repositório do projeto</w:t>
            </w:r>
          </w:p>
        </w:tc>
        <w:tc>
          <w:tcPr>
            <w:tcW w:w="241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:rsidR="00925A18" w:rsidRDefault="00925A18" w:rsidP="00926A44">
            <w:pPr>
              <w:jc w:val="left"/>
            </w:pPr>
          </w:p>
        </w:tc>
      </w:tr>
    </w:tbl>
    <w:p w:rsidR="00A94162" w:rsidRDefault="00A94162"/>
    <w:p w:rsidR="00A94162" w:rsidRDefault="00A94162">
      <w:pPr>
        <w:pStyle w:val="Ttulo"/>
      </w:pPr>
      <w:r>
        <w:br w:type="page"/>
      </w:r>
      <w:r>
        <w:lastRenderedPageBreak/>
        <w:t>SUMÁRIO</w:t>
      </w:r>
    </w:p>
    <w:p w:rsidR="006830E3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286349" w:history="1">
        <w:r w:rsidR="006830E3" w:rsidRPr="00357EF8">
          <w:rPr>
            <w:rStyle w:val="Hyperlink"/>
          </w:rPr>
          <w:t>1. Introdução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_Toc48286349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BD79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286350" w:history="1">
        <w:r w:rsidR="006830E3" w:rsidRPr="00357EF8">
          <w:rPr>
            <w:rStyle w:val="Hyperlink"/>
          </w:rPr>
          <w:t>1.1. Justificativa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_Toc48286350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BD79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1" w:history="1">
        <w:r w:rsidR="006830E3" w:rsidRPr="00357EF8">
          <w:rPr>
            <w:rStyle w:val="Hyperlink"/>
          </w:rPr>
          <w:t>2. Referências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_Toc48286351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BD79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2" w:history="1">
        <w:r w:rsidR="006830E3" w:rsidRPr="00357EF8">
          <w:rPr>
            <w:rStyle w:val="Hyperlink"/>
          </w:rPr>
          <w:t>3. customização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_Toc48286352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BD79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3" w:history="1">
        <w:r w:rsidR="006830E3" w:rsidRPr="00357EF8">
          <w:rPr>
            <w:rStyle w:val="Hyperlink"/>
          </w:rPr>
          <w:t>4. Outras customizações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_Toc48286353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BD79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4" w:history="1">
        <w:r w:rsidR="006830E3" w:rsidRPr="00357EF8">
          <w:rPr>
            <w:rStyle w:val="Hyperlink"/>
          </w:rPr>
          <w:t>5. observações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_Toc48286354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28634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:rsidR="00175E08" w:rsidRDefault="00E64048" w:rsidP="00175E08">
      <w:pPr>
        <w:rPr>
          <w:color w:val="auto"/>
        </w:rPr>
      </w:pPr>
      <w:r>
        <w:rPr>
          <w:color w:val="auto"/>
        </w:rPr>
        <w:t xml:space="preserve">Após decisão do grupo, foi decidido usar o repositório do GitHub em vez do </w:t>
      </w:r>
      <w:proofErr w:type="spellStart"/>
      <w:r>
        <w:rPr>
          <w:color w:val="auto"/>
        </w:rPr>
        <w:t>TortoiseSVN</w:t>
      </w:r>
      <w:proofErr w:type="spellEnd"/>
      <w:r>
        <w:rPr>
          <w:color w:val="auto"/>
        </w:rPr>
        <w:t>, por estar mais ambientado.</w:t>
      </w:r>
    </w:p>
    <w:p w:rsidR="00175E08" w:rsidRDefault="00175E08" w:rsidP="00175E08">
      <w:r w:rsidRPr="0088288B">
        <w:rPr>
          <w:b/>
          <w:bCs/>
          <w:color w:val="auto"/>
        </w:rPr>
        <w:t>Importante</w:t>
      </w:r>
      <w:r>
        <w:rPr>
          <w:color w:val="auto"/>
        </w:rPr>
        <w:t>: Essa customização é específica do projeto. Que pode vir a ser uma oportunidade de melhoria do processo no futuro a depender do número de ocorrências em outros projetos.</w:t>
      </w:r>
    </w:p>
    <w:p w:rsidR="00A94162" w:rsidRDefault="00D43F95">
      <w:pPr>
        <w:pStyle w:val="Ttulo2"/>
      </w:pPr>
      <w:bookmarkStart w:id="34" w:name="_Toc48286350"/>
      <w:r>
        <w:t>Justificativa</w:t>
      </w:r>
      <w:bookmarkEnd w:id="34"/>
    </w:p>
    <w:p w:rsidR="00E64048" w:rsidRPr="00E64048" w:rsidRDefault="00E64048" w:rsidP="00E64048">
      <w:pPr>
        <w:rPr>
          <w:lang w:eastAsia="en-US"/>
        </w:rPr>
      </w:pPr>
      <w:r>
        <w:rPr>
          <w:lang w:eastAsia="en-US"/>
        </w:rPr>
        <w:t>Foi decidido pelo grupo usar o repositório do GitHub por estar mais acostumado com esta ferramenta.</w:t>
      </w:r>
    </w:p>
    <w:p w:rsidR="00A218B7" w:rsidRDefault="006830E3" w:rsidP="00A218B7">
      <w:pPr>
        <w:pStyle w:val="Ttulo1"/>
      </w:pPr>
      <w:bookmarkStart w:id="35" w:name="_Toc48286351"/>
      <w:r>
        <w:t>Referências</w:t>
      </w:r>
      <w:bookmarkEnd w:id="35"/>
    </w:p>
    <w:p w:rsidR="00A94162" w:rsidRDefault="00A218B7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48286352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customização</w:t>
      </w:r>
      <w:bookmarkEnd w:id="108"/>
    </w:p>
    <w:p w:rsidR="006830E3" w:rsidRP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4999"/>
      </w:tblGrid>
      <w:tr w:rsidR="006830E3" w:rsidRPr="006830E3" w:rsidTr="006830E3"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999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830E3" w:rsidTr="006830E3"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TortoiseSVN</w:t>
            </w:r>
            <w:proofErr w:type="spellEnd"/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4999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Não atendeu as expectativas do grupo. </w:t>
            </w:r>
          </w:p>
        </w:tc>
      </w:tr>
      <w:tr w:rsidR="006830E3" w:rsidTr="006830E3"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4999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</w:tr>
    </w:tbl>
    <w:p w:rsid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0"/>
        <w:gridCol w:w="957"/>
        <w:gridCol w:w="1193"/>
        <w:gridCol w:w="1333"/>
        <w:gridCol w:w="1687"/>
        <w:gridCol w:w="3480"/>
      </w:tblGrid>
      <w:tr w:rsidR="006830E3" w:rsidRPr="006830E3" w:rsidTr="00756130">
        <w:tc>
          <w:tcPr>
            <w:tcW w:w="122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38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40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180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22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  <w:tc>
          <w:tcPr>
            <w:tcW w:w="15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Link acesso externo</w:t>
            </w:r>
          </w:p>
        </w:tc>
      </w:tr>
      <w:tr w:rsidR="006830E3" w:rsidTr="00756130">
        <w:tc>
          <w:tcPr>
            <w:tcW w:w="122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38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GitHub</w:t>
            </w:r>
          </w:p>
        </w:tc>
        <w:tc>
          <w:tcPr>
            <w:tcW w:w="140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180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Atendeu as expectativas do grupo</w:t>
            </w:r>
          </w:p>
        </w:tc>
        <w:tc>
          <w:tcPr>
            <w:tcW w:w="2263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Projeto</w:t>
            </w:r>
          </w:p>
        </w:tc>
        <w:tc>
          <w:tcPr>
            <w:tcW w:w="1563" w:type="dxa"/>
          </w:tcPr>
          <w:p w:rsidR="00756130" w:rsidRDefault="00276C54" w:rsidP="00AB2FA0">
            <w:pPr>
              <w:rPr>
                <w:lang w:eastAsia="en-US"/>
              </w:rPr>
            </w:pPr>
            <w:hyperlink r:id="rId10" w:history="1">
              <w:r w:rsidRPr="00E40D8F">
                <w:rPr>
                  <w:rStyle w:val="Hyperlink"/>
                  <w:lang w:eastAsia="en-US"/>
                </w:rPr>
                <w:t>https://github.com/isFernandes/jobsea</w:t>
              </w:r>
            </w:hyperlink>
          </w:p>
          <w:p w:rsidR="00276C54" w:rsidRDefault="00276C54" w:rsidP="00AB2FA0">
            <w:pPr>
              <w:rPr>
                <w:lang w:eastAsia="en-US"/>
              </w:rPr>
            </w:pPr>
            <w:bookmarkStart w:id="109" w:name="_GoBack"/>
            <w:bookmarkEnd w:id="109"/>
          </w:p>
        </w:tc>
      </w:tr>
      <w:tr w:rsidR="006830E3" w:rsidTr="00756130">
        <w:tc>
          <w:tcPr>
            <w:tcW w:w="122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38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40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80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22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5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</w:tr>
    </w:tbl>
    <w:p w:rsidR="0042093D" w:rsidRDefault="006830E3" w:rsidP="0042093D">
      <w:pPr>
        <w:pStyle w:val="Ttulo1"/>
      </w:pPr>
      <w:bookmarkStart w:id="110" w:name="_Toc48286353"/>
      <w:r>
        <w:t>Outras customizações</w:t>
      </w:r>
      <w:bookmarkEnd w:id="110"/>
    </w:p>
    <w:p w:rsidR="00A94162" w:rsidRDefault="00D42CA7">
      <w:pPr>
        <w:pStyle w:val="Ttulo1"/>
      </w:pPr>
      <w:bookmarkStart w:id="111" w:name="_Toc48286354"/>
      <w:bookmarkStart w:id="112" w:name="_Toc74456899"/>
      <w:bookmarkStart w:id="113" w:name="_Toc79305301"/>
      <w:r>
        <w:t>observações</w:t>
      </w:r>
      <w:bookmarkEnd w:id="111"/>
    </w:p>
    <w:p w:rsidR="00A94162" w:rsidRDefault="006830E3" w:rsidP="006830E3">
      <w:pPr>
        <w:pStyle w:val="Instruo"/>
        <w:rPr>
          <w:lang w:val="pt-PT"/>
        </w:rPr>
      </w:pPr>
      <w:bookmarkStart w:id="114" w:name="_Toc104609727"/>
      <w:bookmarkStart w:id="115" w:name="_Toc104609921"/>
      <w:bookmarkStart w:id="116" w:name="_Toc104610115"/>
      <w:bookmarkStart w:id="117" w:name="_Toc108240916"/>
      <w:bookmarkStart w:id="118" w:name="_Toc108241734"/>
      <w:bookmarkStart w:id="119" w:name="_Toc108943380"/>
      <w:bookmarkStart w:id="120" w:name="_Toc108943574"/>
      <w:bookmarkStart w:id="121" w:name="_Toc104609728"/>
      <w:bookmarkStart w:id="122" w:name="_Toc104609922"/>
      <w:bookmarkStart w:id="123" w:name="_Toc104610116"/>
      <w:bookmarkStart w:id="124" w:name="_Toc108240917"/>
      <w:bookmarkStart w:id="125" w:name="_Toc108241735"/>
      <w:bookmarkStart w:id="126" w:name="_Toc108943381"/>
      <w:bookmarkStart w:id="127" w:name="_Toc108943575"/>
      <w:bookmarkStart w:id="128" w:name="_Toc104609729"/>
      <w:bookmarkStart w:id="129" w:name="_Toc104609923"/>
      <w:bookmarkStart w:id="130" w:name="_Toc104610117"/>
      <w:bookmarkStart w:id="131" w:name="_Toc108240918"/>
      <w:bookmarkStart w:id="132" w:name="_Toc108241736"/>
      <w:bookmarkStart w:id="133" w:name="_Toc108943382"/>
      <w:bookmarkStart w:id="134" w:name="_Toc108943576"/>
      <w:bookmarkStart w:id="135" w:name="_Toc104609730"/>
      <w:bookmarkStart w:id="136" w:name="_Toc104609924"/>
      <w:bookmarkStart w:id="137" w:name="_Toc104610118"/>
      <w:bookmarkStart w:id="138" w:name="_Toc108240919"/>
      <w:bookmarkStart w:id="139" w:name="_Toc108241737"/>
      <w:bookmarkStart w:id="140" w:name="_Toc108943383"/>
      <w:bookmarkStart w:id="141" w:name="_Toc108943577"/>
      <w:bookmarkStart w:id="142" w:name="_Toc104609731"/>
      <w:bookmarkStart w:id="143" w:name="_Toc104609925"/>
      <w:bookmarkStart w:id="144" w:name="_Toc104610119"/>
      <w:bookmarkStart w:id="145" w:name="_Toc108240920"/>
      <w:bookmarkStart w:id="146" w:name="_Toc108241738"/>
      <w:bookmarkStart w:id="147" w:name="_Toc108943384"/>
      <w:bookmarkStart w:id="148" w:name="_Toc108943578"/>
      <w:bookmarkStart w:id="149" w:name="_Toc104609733"/>
      <w:bookmarkStart w:id="150" w:name="_Toc104609927"/>
      <w:bookmarkStart w:id="151" w:name="_Toc104610121"/>
      <w:bookmarkStart w:id="152" w:name="_Toc108240922"/>
      <w:bookmarkStart w:id="153" w:name="_Toc108241740"/>
      <w:bookmarkStart w:id="154" w:name="_Toc108943386"/>
      <w:bookmarkStart w:id="155" w:name="_Toc108943580"/>
      <w:bookmarkStart w:id="156" w:name="_Toc104609734"/>
      <w:bookmarkStart w:id="157" w:name="_Toc104609928"/>
      <w:bookmarkStart w:id="158" w:name="_Toc104610122"/>
      <w:bookmarkStart w:id="159" w:name="_Toc108240923"/>
      <w:bookmarkStart w:id="160" w:name="_Toc108241741"/>
      <w:bookmarkStart w:id="161" w:name="_Toc108943387"/>
      <w:bookmarkStart w:id="162" w:name="_Toc108943581"/>
      <w:bookmarkStart w:id="163" w:name="_Toc104609735"/>
      <w:bookmarkStart w:id="164" w:name="_Toc104609929"/>
      <w:bookmarkStart w:id="165" w:name="_Toc104610123"/>
      <w:bookmarkStart w:id="166" w:name="_Toc108240924"/>
      <w:bookmarkStart w:id="167" w:name="_Toc108241742"/>
      <w:bookmarkStart w:id="168" w:name="_Toc108943388"/>
      <w:bookmarkStart w:id="169" w:name="_Toc108943582"/>
      <w:bookmarkStart w:id="170" w:name="_Toc104609736"/>
      <w:bookmarkStart w:id="171" w:name="_Toc104609930"/>
      <w:bookmarkStart w:id="172" w:name="_Toc104610124"/>
      <w:bookmarkStart w:id="173" w:name="_Toc108240925"/>
      <w:bookmarkStart w:id="174" w:name="_Toc108241743"/>
      <w:bookmarkStart w:id="175" w:name="_Toc108943389"/>
      <w:bookmarkStart w:id="176" w:name="_Toc108943583"/>
      <w:bookmarkStart w:id="177" w:name="_Toc104609737"/>
      <w:bookmarkStart w:id="178" w:name="_Toc104609931"/>
      <w:bookmarkStart w:id="179" w:name="_Toc104610125"/>
      <w:bookmarkStart w:id="180" w:name="_Toc108240926"/>
      <w:bookmarkStart w:id="181" w:name="_Toc108241744"/>
      <w:bookmarkStart w:id="182" w:name="_Toc108943390"/>
      <w:bookmarkStart w:id="183" w:name="_Toc108943584"/>
      <w:bookmarkStart w:id="184" w:name="_Toc104609738"/>
      <w:bookmarkStart w:id="185" w:name="_Toc104609932"/>
      <w:bookmarkStart w:id="186" w:name="_Toc104610126"/>
      <w:bookmarkStart w:id="187" w:name="_Toc108240927"/>
      <w:bookmarkStart w:id="188" w:name="_Toc108241745"/>
      <w:bookmarkStart w:id="189" w:name="_Toc108943391"/>
      <w:bookmarkStart w:id="190" w:name="_Toc108943585"/>
      <w:bookmarkStart w:id="191" w:name="_Toc104609740"/>
      <w:bookmarkStart w:id="192" w:name="_Toc104609934"/>
      <w:bookmarkStart w:id="193" w:name="_Toc104610128"/>
      <w:bookmarkStart w:id="194" w:name="_Toc108240929"/>
      <w:bookmarkStart w:id="195" w:name="_Toc108241747"/>
      <w:bookmarkStart w:id="196" w:name="_Toc108943393"/>
      <w:bookmarkStart w:id="197" w:name="_Toc108943587"/>
      <w:bookmarkStart w:id="198" w:name="_Toc104609741"/>
      <w:bookmarkStart w:id="199" w:name="_Toc104609935"/>
      <w:bookmarkStart w:id="200" w:name="_Toc104610129"/>
      <w:bookmarkStart w:id="201" w:name="_Toc108240930"/>
      <w:bookmarkStart w:id="202" w:name="_Toc108241748"/>
      <w:bookmarkStart w:id="203" w:name="_Toc108943394"/>
      <w:bookmarkStart w:id="204" w:name="_Toc108943588"/>
      <w:bookmarkStart w:id="205" w:name="_Toc104609742"/>
      <w:bookmarkStart w:id="206" w:name="_Toc104609936"/>
      <w:bookmarkStart w:id="207" w:name="_Toc104610130"/>
      <w:bookmarkStart w:id="208" w:name="_Toc108240931"/>
      <w:bookmarkStart w:id="209" w:name="_Toc108241749"/>
      <w:bookmarkStart w:id="210" w:name="_Toc108943395"/>
      <w:bookmarkStart w:id="211" w:name="_Toc108943589"/>
      <w:bookmarkStart w:id="212" w:name="_Toc104609743"/>
      <w:bookmarkStart w:id="213" w:name="_Toc104609937"/>
      <w:bookmarkStart w:id="214" w:name="_Toc104610131"/>
      <w:bookmarkStart w:id="215" w:name="_Toc108240932"/>
      <w:bookmarkStart w:id="216" w:name="_Toc108241750"/>
      <w:bookmarkStart w:id="217" w:name="_Toc108943396"/>
      <w:bookmarkStart w:id="218" w:name="_Toc108943590"/>
      <w:bookmarkStart w:id="219" w:name="_Toc104609744"/>
      <w:bookmarkStart w:id="220" w:name="_Toc104609938"/>
      <w:bookmarkStart w:id="221" w:name="_Toc104610132"/>
      <w:bookmarkStart w:id="222" w:name="_Toc108240933"/>
      <w:bookmarkStart w:id="223" w:name="_Toc108241751"/>
      <w:bookmarkStart w:id="224" w:name="_Toc108943397"/>
      <w:bookmarkStart w:id="225" w:name="_Toc108943591"/>
      <w:bookmarkStart w:id="226" w:name="_Toc104609745"/>
      <w:bookmarkStart w:id="227" w:name="_Toc104609939"/>
      <w:bookmarkStart w:id="228" w:name="_Toc104610133"/>
      <w:bookmarkStart w:id="229" w:name="_Toc108240934"/>
      <w:bookmarkStart w:id="230" w:name="_Toc108241752"/>
      <w:bookmarkStart w:id="231" w:name="_Toc108943398"/>
      <w:bookmarkStart w:id="232" w:name="_Toc108943592"/>
      <w:bookmarkStart w:id="233" w:name="_Toc104609747"/>
      <w:bookmarkStart w:id="234" w:name="_Toc104609941"/>
      <w:bookmarkStart w:id="235" w:name="_Toc104610135"/>
      <w:bookmarkStart w:id="236" w:name="_Toc108240936"/>
      <w:bookmarkStart w:id="237" w:name="_Toc108241754"/>
      <w:bookmarkStart w:id="238" w:name="_Toc108943400"/>
      <w:bookmarkStart w:id="239" w:name="_Toc108943594"/>
      <w:bookmarkStart w:id="240" w:name="_Toc104609748"/>
      <w:bookmarkStart w:id="241" w:name="_Toc104609942"/>
      <w:bookmarkStart w:id="242" w:name="_Toc104610136"/>
      <w:bookmarkStart w:id="243" w:name="_Toc108240937"/>
      <w:bookmarkStart w:id="244" w:name="_Toc108241755"/>
      <w:bookmarkStart w:id="245" w:name="_Toc108943401"/>
      <w:bookmarkStart w:id="246" w:name="_Toc108943595"/>
      <w:bookmarkStart w:id="247" w:name="_Toc104609749"/>
      <w:bookmarkStart w:id="248" w:name="_Toc104609943"/>
      <w:bookmarkStart w:id="249" w:name="_Toc104610137"/>
      <w:bookmarkStart w:id="250" w:name="_Toc108240938"/>
      <w:bookmarkStart w:id="251" w:name="_Toc108241756"/>
      <w:bookmarkStart w:id="252" w:name="_Toc108943402"/>
      <w:bookmarkStart w:id="253" w:name="_Toc108943596"/>
      <w:bookmarkStart w:id="254" w:name="_Toc104609750"/>
      <w:bookmarkStart w:id="255" w:name="_Toc104609944"/>
      <w:bookmarkStart w:id="256" w:name="_Toc104610138"/>
      <w:bookmarkStart w:id="257" w:name="_Toc108240939"/>
      <w:bookmarkStart w:id="258" w:name="_Toc108241757"/>
      <w:bookmarkStart w:id="259" w:name="_Toc108943403"/>
      <w:bookmarkStart w:id="260" w:name="_Toc108943597"/>
      <w:bookmarkStart w:id="261" w:name="_Toc104609751"/>
      <w:bookmarkStart w:id="262" w:name="_Toc104609945"/>
      <w:bookmarkStart w:id="263" w:name="_Toc104610139"/>
      <w:bookmarkStart w:id="264" w:name="_Toc108240940"/>
      <w:bookmarkStart w:id="265" w:name="_Toc108241758"/>
      <w:bookmarkStart w:id="266" w:name="_Toc108943404"/>
      <w:bookmarkStart w:id="267" w:name="_Toc108943598"/>
      <w:bookmarkStart w:id="268" w:name="_Toc104609753"/>
      <w:bookmarkStart w:id="269" w:name="_Toc104609947"/>
      <w:bookmarkStart w:id="270" w:name="_Toc104610141"/>
      <w:bookmarkStart w:id="271" w:name="_Toc108240942"/>
      <w:bookmarkStart w:id="272" w:name="_Toc108241760"/>
      <w:bookmarkStart w:id="273" w:name="_Toc108943406"/>
      <w:bookmarkStart w:id="274" w:name="_Toc108943600"/>
      <w:bookmarkStart w:id="275" w:name="_Toc104609754"/>
      <w:bookmarkStart w:id="276" w:name="_Toc104609948"/>
      <w:bookmarkStart w:id="277" w:name="_Toc104610142"/>
      <w:bookmarkStart w:id="278" w:name="_Toc108240943"/>
      <w:bookmarkStart w:id="279" w:name="_Toc108241761"/>
      <w:bookmarkStart w:id="280" w:name="_Toc108943407"/>
      <w:bookmarkStart w:id="281" w:name="_Toc108943601"/>
      <w:bookmarkStart w:id="282" w:name="_Toc104609755"/>
      <w:bookmarkStart w:id="283" w:name="_Toc104609949"/>
      <w:bookmarkStart w:id="284" w:name="_Toc104610143"/>
      <w:bookmarkStart w:id="285" w:name="_Toc108240944"/>
      <w:bookmarkStart w:id="286" w:name="_Toc108241762"/>
      <w:bookmarkStart w:id="287" w:name="_Toc108943408"/>
      <w:bookmarkStart w:id="288" w:name="_Toc108943602"/>
      <w:bookmarkStart w:id="289" w:name="_Toc104609756"/>
      <w:bookmarkStart w:id="290" w:name="_Toc104609950"/>
      <w:bookmarkStart w:id="291" w:name="_Toc104610144"/>
      <w:bookmarkStart w:id="292" w:name="_Toc108240945"/>
      <w:bookmarkStart w:id="293" w:name="_Toc108241763"/>
      <w:bookmarkStart w:id="294" w:name="_Toc108943409"/>
      <w:bookmarkStart w:id="295" w:name="_Toc108943603"/>
      <w:bookmarkStart w:id="296" w:name="_Toc104609757"/>
      <w:bookmarkStart w:id="297" w:name="_Toc104609951"/>
      <w:bookmarkStart w:id="298" w:name="_Toc104610145"/>
      <w:bookmarkStart w:id="299" w:name="_Toc108240946"/>
      <w:bookmarkStart w:id="300" w:name="_Toc108241764"/>
      <w:bookmarkStart w:id="301" w:name="_Toc108943410"/>
      <w:bookmarkStart w:id="302" w:name="_Toc108943604"/>
      <w:bookmarkStart w:id="303" w:name="_Toc104609758"/>
      <w:bookmarkStart w:id="304" w:name="_Toc104609952"/>
      <w:bookmarkStart w:id="305" w:name="_Toc104610146"/>
      <w:bookmarkStart w:id="306" w:name="_Toc108240947"/>
      <w:bookmarkStart w:id="307" w:name="_Toc108241765"/>
      <w:bookmarkStart w:id="308" w:name="_Toc108943411"/>
      <w:bookmarkStart w:id="309" w:name="_Toc108943605"/>
      <w:bookmarkStart w:id="310" w:name="_Toc104609760"/>
      <w:bookmarkStart w:id="311" w:name="_Toc104609954"/>
      <w:bookmarkStart w:id="312" w:name="_Toc104610148"/>
      <w:bookmarkStart w:id="313" w:name="_Toc108240949"/>
      <w:bookmarkStart w:id="314" w:name="_Toc108241767"/>
      <w:bookmarkStart w:id="315" w:name="_Toc108943413"/>
      <w:bookmarkStart w:id="316" w:name="_Toc108943607"/>
      <w:bookmarkStart w:id="317" w:name="_Toc104609761"/>
      <w:bookmarkStart w:id="318" w:name="_Toc104609955"/>
      <w:bookmarkStart w:id="319" w:name="_Toc104610149"/>
      <w:bookmarkStart w:id="320" w:name="_Toc108240950"/>
      <w:bookmarkStart w:id="321" w:name="_Toc108241768"/>
      <w:bookmarkStart w:id="322" w:name="_Toc108943414"/>
      <w:bookmarkStart w:id="323" w:name="_Toc108943608"/>
      <w:bookmarkStart w:id="324" w:name="_Toc104609762"/>
      <w:bookmarkStart w:id="325" w:name="_Toc104609956"/>
      <w:bookmarkStart w:id="326" w:name="_Toc104610150"/>
      <w:bookmarkStart w:id="327" w:name="_Toc108240951"/>
      <w:bookmarkStart w:id="328" w:name="_Toc108241769"/>
      <w:bookmarkStart w:id="329" w:name="_Toc108943415"/>
      <w:bookmarkStart w:id="330" w:name="_Toc108943609"/>
      <w:bookmarkStart w:id="331" w:name="_Toc104609763"/>
      <w:bookmarkStart w:id="332" w:name="_Toc104609957"/>
      <w:bookmarkStart w:id="333" w:name="_Toc104610151"/>
      <w:bookmarkStart w:id="334" w:name="_Toc108240952"/>
      <w:bookmarkStart w:id="335" w:name="_Toc108241770"/>
      <w:bookmarkStart w:id="336" w:name="_Toc108943416"/>
      <w:bookmarkStart w:id="337" w:name="_Toc108943610"/>
      <w:bookmarkStart w:id="338" w:name="_Toc104609764"/>
      <w:bookmarkStart w:id="339" w:name="_Toc104609958"/>
      <w:bookmarkStart w:id="340" w:name="_Toc104610152"/>
      <w:bookmarkStart w:id="341" w:name="_Toc108240953"/>
      <w:bookmarkStart w:id="342" w:name="_Toc108241771"/>
      <w:bookmarkStart w:id="343" w:name="_Toc108943417"/>
      <w:bookmarkStart w:id="344" w:name="_Toc108943611"/>
      <w:bookmarkStart w:id="345" w:name="_Toc104609765"/>
      <w:bookmarkStart w:id="346" w:name="_Toc104609959"/>
      <w:bookmarkStart w:id="347" w:name="_Toc104610153"/>
      <w:bookmarkStart w:id="348" w:name="_Toc108240954"/>
      <w:bookmarkStart w:id="349" w:name="_Toc108241772"/>
      <w:bookmarkStart w:id="350" w:name="_Toc108943418"/>
      <w:bookmarkStart w:id="351" w:name="_Toc108943612"/>
      <w:bookmarkStart w:id="352" w:name="_Toc104609767"/>
      <w:bookmarkStart w:id="353" w:name="_Toc104609961"/>
      <w:bookmarkStart w:id="354" w:name="_Toc104610155"/>
      <w:bookmarkStart w:id="355" w:name="_Toc108240956"/>
      <w:bookmarkStart w:id="356" w:name="_Toc108241774"/>
      <w:bookmarkStart w:id="357" w:name="_Toc108943420"/>
      <w:bookmarkStart w:id="358" w:name="_Toc108943614"/>
      <w:bookmarkStart w:id="359" w:name="_Toc104609768"/>
      <w:bookmarkStart w:id="360" w:name="_Toc104609962"/>
      <w:bookmarkStart w:id="361" w:name="_Toc104610156"/>
      <w:bookmarkStart w:id="362" w:name="_Toc108240957"/>
      <w:bookmarkStart w:id="363" w:name="_Toc108241775"/>
      <w:bookmarkStart w:id="364" w:name="_Toc108943421"/>
      <w:bookmarkStart w:id="365" w:name="_Toc108943615"/>
      <w:bookmarkStart w:id="366" w:name="_Toc104609769"/>
      <w:bookmarkStart w:id="367" w:name="_Toc104609963"/>
      <w:bookmarkStart w:id="368" w:name="_Toc104610157"/>
      <w:bookmarkStart w:id="369" w:name="_Toc108240958"/>
      <w:bookmarkStart w:id="370" w:name="_Toc108241776"/>
      <w:bookmarkStart w:id="371" w:name="_Toc108943422"/>
      <w:bookmarkStart w:id="372" w:name="_Toc108943616"/>
      <w:bookmarkStart w:id="373" w:name="_Toc104609770"/>
      <w:bookmarkStart w:id="374" w:name="_Toc104609964"/>
      <w:bookmarkStart w:id="375" w:name="_Toc104610158"/>
      <w:bookmarkStart w:id="376" w:name="_Toc108240959"/>
      <w:bookmarkStart w:id="377" w:name="_Toc108241777"/>
      <w:bookmarkStart w:id="378" w:name="_Toc108943423"/>
      <w:bookmarkStart w:id="379" w:name="_Toc108943617"/>
      <w:bookmarkStart w:id="380" w:name="_Toc104609772"/>
      <w:bookmarkStart w:id="381" w:name="_Toc104609966"/>
      <w:bookmarkStart w:id="382" w:name="_Toc104610160"/>
      <w:bookmarkStart w:id="383" w:name="_Toc108240961"/>
      <w:bookmarkStart w:id="384" w:name="_Toc108241779"/>
      <w:bookmarkStart w:id="385" w:name="_Toc108943425"/>
      <w:bookmarkStart w:id="386" w:name="_Toc108943619"/>
      <w:bookmarkStart w:id="387" w:name="_Toc104609773"/>
      <w:bookmarkStart w:id="388" w:name="_Toc104609967"/>
      <w:bookmarkStart w:id="389" w:name="_Toc104610161"/>
      <w:bookmarkStart w:id="390" w:name="_Toc108240962"/>
      <w:bookmarkStart w:id="391" w:name="_Toc108241780"/>
      <w:bookmarkStart w:id="392" w:name="_Toc108943426"/>
      <w:bookmarkStart w:id="393" w:name="_Toc108943620"/>
      <w:bookmarkStart w:id="394" w:name="_Toc104609774"/>
      <w:bookmarkStart w:id="395" w:name="_Toc104609968"/>
      <w:bookmarkStart w:id="396" w:name="_Toc104610162"/>
      <w:bookmarkStart w:id="397" w:name="_Toc108240963"/>
      <w:bookmarkStart w:id="398" w:name="_Toc108241781"/>
      <w:bookmarkStart w:id="399" w:name="_Toc108943427"/>
      <w:bookmarkStart w:id="400" w:name="_Toc108943621"/>
      <w:bookmarkStart w:id="401" w:name="_Toc104609775"/>
      <w:bookmarkStart w:id="402" w:name="_Toc104609969"/>
      <w:bookmarkStart w:id="403" w:name="_Toc104610163"/>
      <w:bookmarkStart w:id="404" w:name="_Toc108240964"/>
      <w:bookmarkStart w:id="405" w:name="_Toc108241782"/>
      <w:bookmarkStart w:id="406" w:name="_Toc108943428"/>
      <w:bookmarkStart w:id="407" w:name="_Toc108943622"/>
      <w:bookmarkStart w:id="408" w:name="_Toc104609776"/>
      <w:bookmarkStart w:id="409" w:name="_Toc104609970"/>
      <w:bookmarkStart w:id="410" w:name="_Toc104610164"/>
      <w:bookmarkStart w:id="411" w:name="_Toc108240965"/>
      <w:bookmarkStart w:id="412" w:name="_Toc108241783"/>
      <w:bookmarkStart w:id="413" w:name="_Toc108943429"/>
      <w:bookmarkStart w:id="414" w:name="_Toc108943623"/>
      <w:bookmarkStart w:id="415" w:name="_Toc104609777"/>
      <w:bookmarkStart w:id="416" w:name="_Toc104609971"/>
      <w:bookmarkStart w:id="417" w:name="_Toc104610165"/>
      <w:bookmarkStart w:id="418" w:name="_Toc108240966"/>
      <w:bookmarkStart w:id="419" w:name="_Toc108241784"/>
      <w:bookmarkStart w:id="420" w:name="_Toc108943430"/>
      <w:bookmarkStart w:id="421" w:name="_Toc108943624"/>
      <w:bookmarkStart w:id="422" w:name="_Toc104609779"/>
      <w:bookmarkStart w:id="423" w:name="_Toc104609973"/>
      <w:bookmarkStart w:id="424" w:name="_Toc104610167"/>
      <w:bookmarkStart w:id="425" w:name="_Toc108240968"/>
      <w:bookmarkStart w:id="426" w:name="_Toc108241786"/>
      <w:bookmarkStart w:id="427" w:name="_Toc108943432"/>
      <w:bookmarkStart w:id="428" w:name="_Toc108943626"/>
      <w:bookmarkStart w:id="429" w:name="_Toc104609780"/>
      <w:bookmarkStart w:id="430" w:name="_Toc104609974"/>
      <w:bookmarkStart w:id="431" w:name="_Toc104610168"/>
      <w:bookmarkStart w:id="432" w:name="_Toc108240969"/>
      <w:bookmarkStart w:id="433" w:name="_Toc108241787"/>
      <w:bookmarkStart w:id="434" w:name="_Toc108943433"/>
      <w:bookmarkStart w:id="435" w:name="_Toc108943627"/>
      <w:bookmarkStart w:id="436" w:name="_Toc104609781"/>
      <w:bookmarkStart w:id="437" w:name="_Toc104609975"/>
      <w:bookmarkStart w:id="438" w:name="_Toc104610169"/>
      <w:bookmarkStart w:id="439" w:name="_Toc108240970"/>
      <w:bookmarkStart w:id="440" w:name="_Toc108241788"/>
      <w:bookmarkStart w:id="441" w:name="_Toc108943434"/>
      <w:bookmarkStart w:id="442" w:name="_Toc108943628"/>
      <w:bookmarkStart w:id="443" w:name="_Toc104609782"/>
      <w:bookmarkStart w:id="444" w:name="_Toc104609976"/>
      <w:bookmarkStart w:id="445" w:name="_Toc104610170"/>
      <w:bookmarkStart w:id="446" w:name="_Toc108240971"/>
      <w:bookmarkStart w:id="447" w:name="_Toc108241789"/>
      <w:bookmarkStart w:id="448" w:name="_Toc108943435"/>
      <w:bookmarkStart w:id="449" w:name="_Toc108943629"/>
      <w:bookmarkStart w:id="450" w:name="_Toc104609783"/>
      <w:bookmarkStart w:id="451" w:name="_Toc104609977"/>
      <w:bookmarkStart w:id="452" w:name="_Toc104610171"/>
      <w:bookmarkStart w:id="453" w:name="_Toc108240972"/>
      <w:bookmarkStart w:id="454" w:name="_Toc108241790"/>
      <w:bookmarkStart w:id="455" w:name="_Toc108943436"/>
      <w:bookmarkStart w:id="456" w:name="_Toc108943630"/>
      <w:bookmarkStart w:id="457" w:name="_Toc104609784"/>
      <w:bookmarkStart w:id="458" w:name="_Toc104609978"/>
      <w:bookmarkStart w:id="459" w:name="_Toc104610172"/>
      <w:bookmarkStart w:id="460" w:name="_Toc108240973"/>
      <w:bookmarkStart w:id="461" w:name="_Toc108241791"/>
      <w:bookmarkStart w:id="462" w:name="_Toc108943437"/>
      <w:bookmarkStart w:id="463" w:name="_Toc108943631"/>
      <w:bookmarkStart w:id="464" w:name="_Toc104609786"/>
      <w:bookmarkStart w:id="465" w:name="_Toc104609980"/>
      <w:bookmarkStart w:id="466" w:name="_Toc104610174"/>
      <w:bookmarkStart w:id="467" w:name="_Toc108240975"/>
      <w:bookmarkStart w:id="468" w:name="_Toc108241793"/>
      <w:bookmarkStart w:id="469" w:name="_Toc108943439"/>
      <w:bookmarkStart w:id="470" w:name="_Toc108943633"/>
      <w:bookmarkStart w:id="471" w:name="_Toc104609795"/>
      <w:bookmarkStart w:id="472" w:name="_Toc104609989"/>
      <w:bookmarkStart w:id="473" w:name="_Toc104610183"/>
      <w:bookmarkStart w:id="474" w:name="_Toc108240984"/>
      <w:bookmarkStart w:id="475" w:name="_Toc108241802"/>
      <w:bookmarkStart w:id="476" w:name="_Toc108943448"/>
      <w:bookmarkStart w:id="477" w:name="_Toc108943642"/>
      <w:bookmarkStart w:id="478" w:name="_Toc104609801"/>
      <w:bookmarkStart w:id="479" w:name="_Toc104609995"/>
      <w:bookmarkStart w:id="480" w:name="_Toc104610189"/>
      <w:bookmarkStart w:id="481" w:name="_Toc108240990"/>
      <w:bookmarkStart w:id="482" w:name="_Toc108241808"/>
      <w:bookmarkStart w:id="483" w:name="_Toc108943454"/>
      <w:bookmarkStart w:id="484" w:name="_Toc108943648"/>
      <w:bookmarkStart w:id="485" w:name="_Toc104609802"/>
      <w:bookmarkStart w:id="486" w:name="_Toc104609996"/>
      <w:bookmarkStart w:id="487" w:name="_Toc104610190"/>
      <w:bookmarkStart w:id="488" w:name="_Toc108240991"/>
      <w:bookmarkStart w:id="489" w:name="_Toc108241809"/>
      <w:bookmarkStart w:id="490" w:name="_Toc108943455"/>
      <w:bookmarkStart w:id="491" w:name="_Toc108943649"/>
      <w:bookmarkStart w:id="492" w:name="_Toc104609804"/>
      <w:bookmarkStart w:id="493" w:name="_Toc104609998"/>
      <w:bookmarkStart w:id="494" w:name="_Toc104610192"/>
      <w:bookmarkStart w:id="495" w:name="_Toc108240993"/>
      <w:bookmarkStart w:id="496" w:name="_Toc108241811"/>
      <w:bookmarkStart w:id="497" w:name="_Toc108943457"/>
      <w:bookmarkStart w:id="498" w:name="_Toc108943651"/>
      <w:bookmarkStart w:id="499" w:name="_Toc104609805"/>
      <w:bookmarkStart w:id="500" w:name="_Toc104609999"/>
      <w:bookmarkStart w:id="501" w:name="_Toc104610193"/>
      <w:bookmarkStart w:id="502" w:name="_Toc108240994"/>
      <w:bookmarkStart w:id="503" w:name="_Toc108241812"/>
      <w:bookmarkStart w:id="504" w:name="_Toc108943458"/>
      <w:bookmarkStart w:id="505" w:name="_Toc108943652"/>
      <w:bookmarkStart w:id="506" w:name="_Toc104609806"/>
      <w:bookmarkStart w:id="507" w:name="_Toc104610000"/>
      <w:bookmarkStart w:id="508" w:name="_Toc104610194"/>
      <w:bookmarkStart w:id="509" w:name="_Toc108240995"/>
      <w:bookmarkStart w:id="510" w:name="_Toc108241813"/>
      <w:bookmarkStart w:id="511" w:name="_Toc108943459"/>
      <w:bookmarkStart w:id="512" w:name="_Toc108943653"/>
      <w:bookmarkStart w:id="513" w:name="_Toc104609807"/>
      <w:bookmarkStart w:id="514" w:name="_Toc104610001"/>
      <w:bookmarkStart w:id="515" w:name="_Toc104610195"/>
      <w:bookmarkStart w:id="516" w:name="_Toc108240996"/>
      <w:bookmarkStart w:id="517" w:name="_Toc108241814"/>
      <w:bookmarkStart w:id="518" w:name="_Toc108943460"/>
      <w:bookmarkStart w:id="519" w:name="_Toc108943654"/>
      <w:bookmarkStart w:id="520" w:name="_Toc104609808"/>
      <w:bookmarkStart w:id="521" w:name="_Toc104610002"/>
      <w:bookmarkStart w:id="522" w:name="_Toc104610196"/>
      <w:bookmarkStart w:id="523" w:name="_Toc108240997"/>
      <w:bookmarkStart w:id="524" w:name="_Toc108241815"/>
      <w:bookmarkStart w:id="525" w:name="_Toc108943461"/>
      <w:bookmarkStart w:id="526" w:name="_Toc108943655"/>
      <w:bookmarkStart w:id="527" w:name="_Toc104609809"/>
      <w:bookmarkStart w:id="528" w:name="_Toc104610003"/>
      <w:bookmarkStart w:id="529" w:name="_Toc104610197"/>
      <w:bookmarkStart w:id="530" w:name="_Toc108240998"/>
      <w:bookmarkStart w:id="531" w:name="_Toc108241816"/>
      <w:bookmarkStart w:id="532" w:name="_Toc108943462"/>
      <w:bookmarkStart w:id="533" w:name="_Toc108943656"/>
      <w:bookmarkStart w:id="534" w:name="_Toc104609811"/>
      <w:bookmarkStart w:id="535" w:name="_Toc104610005"/>
      <w:bookmarkStart w:id="536" w:name="_Toc104610199"/>
      <w:bookmarkStart w:id="537" w:name="_Toc108241000"/>
      <w:bookmarkStart w:id="538" w:name="_Toc108241818"/>
      <w:bookmarkStart w:id="539" w:name="_Toc108943464"/>
      <w:bookmarkStart w:id="540" w:name="_Toc108943658"/>
      <w:bookmarkStart w:id="541" w:name="_Toc104609812"/>
      <w:bookmarkStart w:id="542" w:name="_Toc104610006"/>
      <w:bookmarkStart w:id="543" w:name="_Toc104610200"/>
      <w:bookmarkStart w:id="544" w:name="_Toc108241001"/>
      <w:bookmarkStart w:id="545" w:name="_Toc108241819"/>
      <w:bookmarkStart w:id="546" w:name="_Toc108943465"/>
      <w:bookmarkStart w:id="547" w:name="_Toc108943659"/>
      <w:bookmarkStart w:id="548" w:name="_Toc104609813"/>
      <w:bookmarkStart w:id="549" w:name="_Toc104610007"/>
      <w:bookmarkStart w:id="550" w:name="_Toc104610201"/>
      <w:bookmarkStart w:id="551" w:name="_Toc108241002"/>
      <w:bookmarkStart w:id="552" w:name="_Toc108241820"/>
      <w:bookmarkStart w:id="553" w:name="_Toc108943466"/>
      <w:bookmarkStart w:id="554" w:name="_Toc108943660"/>
      <w:bookmarkStart w:id="555" w:name="_Toc104609815"/>
      <w:bookmarkStart w:id="556" w:name="_Toc104610009"/>
      <w:bookmarkStart w:id="557" w:name="_Toc104610203"/>
      <w:bookmarkStart w:id="558" w:name="_Toc108241004"/>
      <w:bookmarkStart w:id="559" w:name="_Toc108241822"/>
      <w:bookmarkStart w:id="560" w:name="_Toc108943468"/>
      <w:bookmarkStart w:id="561" w:name="_Toc108943662"/>
      <w:bookmarkStart w:id="562" w:name="_Toc104609817"/>
      <w:bookmarkStart w:id="563" w:name="_Toc104610011"/>
      <w:bookmarkStart w:id="564" w:name="_Toc104610205"/>
      <w:bookmarkStart w:id="565" w:name="_Toc108241006"/>
      <w:bookmarkStart w:id="566" w:name="_Toc108241824"/>
      <w:bookmarkStart w:id="567" w:name="_Toc108943470"/>
      <w:bookmarkStart w:id="568" w:name="_Toc108943664"/>
      <w:bookmarkStart w:id="569" w:name="_Toc104609818"/>
      <w:bookmarkStart w:id="570" w:name="_Toc104610012"/>
      <w:bookmarkStart w:id="571" w:name="_Toc104610206"/>
      <w:bookmarkStart w:id="572" w:name="_Toc108241007"/>
      <w:bookmarkStart w:id="573" w:name="_Toc108241825"/>
      <w:bookmarkStart w:id="574" w:name="_Toc108943471"/>
      <w:bookmarkStart w:id="575" w:name="_Toc108943665"/>
      <w:bookmarkStart w:id="576" w:name="_Toc104609819"/>
      <w:bookmarkStart w:id="577" w:name="_Toc104610013"/>
      <w:bookmarkStart w:id="578" w:name="_Toc104610207"/>
      <w:bookmarkStart w:id="579" w:name="_Toc108241008"/>
      <w:bookmarkStart w:id="580" w:name="_Toc108241826"/>
      <w:bookmarkStart w:id="581" w:name="_Toc108943472"/>
      <w:bookmarkStart w:id="582" w:name="_Toc108943666"/>
      <w:bookmarkStart w:id="583" w:name="_Toc104609821"/>
      <w:bookmarkStart w:id="584" w:name="_Toc104610015"/>
      <w:bookmarkStart w:id="585" w:name="_Toc104610209"/>
      <w:bookmarkStart w:id="586" w:name="_Toc108241010"/>
      <w:bookmarkStart w:id="587" w:name="_Toc108241828"/>
      <w:bookmarkStart w:id="588" w:name="_Toc108943474"/>
      <w:bookmarkStart w:id="589" w:name="_Toc108943668"/>
      <w:bookmarkStart w:id="590" w:name="_Toc104609822"/>
      <w:bookmarkStart w:id="591" w:name="_Toc104610016"/>
      <w:bookmarkStart w:id="592" w:name="_Toc104610210"/>
      <w:bookmarkStart w:id="593" w:name="_Toc108241011"/>
      <w:bookmarkStart w:id="594" w:name="_Toc108241829"/>
      <w:bookmarkStart w:id="595" w:name="_Toc108943475"/>
      <w:bookmarkStart w:id="596" w:name="_Toc108943669"/>
      <w:bookmarkStart w:id="597" w:name="_Toc104609823"/>
      <w:bookmarkStart w:id="598" w:name="_Toc104610017"/>
      <w:bookmarkStart w:id="599" w:name="_Toc104610211"/>
      <w:bookmarkStart w:id="600" w:name="_Toc108241012"/>
      <w:bookmarkStart w:id="601" w:name="_Toc108241830"/>
      <w:bookmarkStart w:id="602" w:name="_Toc108943476"/>
      <w:bookmarkStart w:id="603" w:name="_Toc108943670"/>
      <w:bookmarkStart w:id="604" w:name="_Toc104609824"/>
      <w:bookmarkStart w:id="605" w:name="_Toc104610018"/>
      <w:bookmarkStart w:id="606" w:name="_Toc104610212"/>
      <w:bookmarkStart w:id="607" w:name="_Toc108241013"/>
      <w:bookmarkStart w:id="608" w:name="_Toc108241831"/>
      <w:bookmarkStart w:id="609" w:name="_Toc108943477"/>
      <w:bookmarkStart w:id="610" w:name="_Toc108943671"/>
      <w:bookmarkStart w:id="611" w:name="_Toc104609826"/>
      <w:bookmarkStart w:id="612" w:name="_Toc104610020"/>
      <w:bookmarkStart w:id="613" w:name="_Toc104610214"/>
      <w:bookmarkStart w:id="614" w:name="_Toc108241015"/>
      <w:bookmarkStart w:id="615" w:name="_Toc108241833"/>
      <w:bookmarkStart w:id="616" w:name="_Toc108943479"/>
      <w:bookmarkStart w:id="617" w:name="_Toc108943673"/>
      <w:bookmarkStart w:id="618" w:name="_Toc104609827"/>
      <w:bookmarkStart w:id="619" w:name="_Toc104610021"/>
      <w:bookmarkStart w:id="620" w:name="_Toc104610215"/>
      <w:bookmarkStart w:id="621" w:name="_Toc108241016"/>
      <w:bookmarkStart w:id="622" w:name="_Toc108241834"/>
      <w:bookmarkStart w:id="623" w:name="_Toc108943480"/>
      <w:bookmarkStart w:id="624" w:name="_Toc108943674"/>
      <w:bookmarkStart w:id="625" w:name="_Toc104609828"/>
      <w:bookmarkStart w:id="626" w:name="_Toc104610022"/>
      <w:bookmarkStart w:id="627" w:name="_Toc104610216"/>
      <w:bookmarkStart w:id="628" w:name="_Toc108241017"/>
      <w:bookmarkStart w:id="629" w:name="_Toc108241835"/>
      <w:bookmarkStart w:id="630" w:name="_Toc108943481"/>
      <w:bookmarkStart w:id="631" w:name="_Toc108943675"/>
      <w:bookmarkStart w:id="632" w:name="_Toc104609829"/>
      <w:bookmarkStart w:id="633" w:name="_Toc104610023"/>
      <w:bookmarkStart w:id="634" w:name="_Toc104610217"/>
      <w:bookmarkStart w:id="635" w:name="_Toc108241018"/>
      <w:bookmarkStart w:id="636" w:name="_Toc108241836"/>
      <w:bookmarkStart w:id="637" w:name="_Toc108943482"/>
      <w:bookmarkStart w:id="638" w:name="_Toc108943676"/>
      <w:bookmarkStart w:id="639" w:name="_Toc104609831"/>
      <w:bookmarkStart w:id="640" w:name="_Toc104610025"/>
      <w:bookmarkStart w:id="641" w:name="_Toc104610219"/>
      <w:bookmarkStart w:id="642" w:name="_Toc108241020"/>
      <w:bookmarkStart w:id="643" w:name="_Toc108241838"/>
      <w:bookmarkStart w:id="644" w:name="_Toc108943484"/>
      <w:bookmarkStart w:id="645" w:name="_Toc108943678"/>
      <w:bookmarkStart w:id="646" w:name="_Toc104609832"/>
      <w:bookmarkStart w:id="647" w:name="_Toc104610026"/>
      <w:bookmarkStart w:id="648" w:name="_Toc104610220"/>
      <w:bookmarkStart w:id="649" w:name="_Toc108241021"/>
      <w:bookmarkStart w:id="650" w:name="_Toc108241839"/>
      <w:bookmarkStart w:id="651" w:name="_Toc108943485"/>
      <w:bookmarkStart w:id="652" w:name="_Toc108943679"/>
      <w:bookmarkStart w:id="653" w:name="_Toc104609833"/>
      <w:bookmarkStart w:id="654" w:name="_Toc104610027"/>
      <w:bookmarkStart w:id="655" w:name="_Toc104610221"/>
      <w:bookmarkStart w:id="656" w:name="_Toc108241022"/>
      <w:bookmarkStart w:id="657" w:name="_Toc108241840"/>
      <w:bookmarkStart w:id="658" w:name="_Toc108943486"/>
      <w:bookmarkStart w:id="659" w:name="_Toc108943680"/>
      <w:bookmarkStart w:id="660" w:name="_Toc104609834"/>
      <w:bookmarkStart w:id="661" w:name="_Toc104610028"/>
      <w:bookmarkStart w:id="662" w:name="_Toc104610222"/>
      <w:bookmarkStart w:id="663" w:name="_Toc108241023"/>
      <w:bookmarkStart w:id="664" w:name="_Toc108241841"/>
      <w:bookmarkStart w:id="665" w:name="_Toc108943487"/>
      <w:bookmarkStart w:id="666" w:name="_Toc108943681"/>
      <w:bookmarkStart w:id="667" w:name="_Toc104609836"/>
      <w:bookmarkStart w:id="668" w:name="_Toc104610030"/>
      <w:bookmarkStart w:id="669" w:name="_Toc104610224"/>
      <w:bookmarkStart w:id="670" w:name="_Toc108241025"/>
      <w:bookmarkStart w:id="671" w:name="_Toc108241843"/>
      <w:bookmarkStart w:id="672" w:name="_Toc108943489"/>
      <w:bookmarkStart w:id="673" w:name="_Toc108943683"/>
      <w:bookmarkStart w:id="674" w:name="_Toc104609837"/>
      <w:bookmarkStart w:id="675" w:name="_Toc104610031"/>
      <w:bookmarkStart w:id="676" w:name="_Toc104610225"/>
      <w:bookmarkStart w:id="677" w:name="_Toc108241026"/>
      <w:bookmarkStart w:id="678" w:name="_Toc108241844"/>
      <w:bookmarkStart w:id="679" w:name="_Toc108943490"/>
      <w:bookmarkStart w:id="680" w:name="_Toc108943684"/>
      <w:bookmarkStart w:id="681" w:name="_Toc104609838"/>
      <w:bookmarkStart w:id="682" w:name="_Toc104610032"/>
      <w:bookmarkStart w:id="683" w:name="_Toc104610226"/>
      <w:bookmarkStart w:id="684" w:name="_Toc108241027"/>
      <w:bookmarkStart w:id="685" w:name="_Toc108241845"/>
      <w:bookmarkStart w:id="686" w:name="_Toc108943491"/>
      <w:bookmarkStart w:id="687" w:name="_Toc108943685"/>
      <w:bookmarkStart w:id="688" w:name="_Toc104609840"/>
      <w:bookmarkStart w:id="689" w:name="_Toc104610034"/>
      <w:bookmarkStart w:id="690" w:name="_Toc104610228"/>
      <w:bookmarkStart w:id="691" w:name="_Toc108241029"/>
      <w:bookmarkStart w:id="692" w:name="_Toc108241847"/>
      <w:bookmarkStart w:id="693" w:name="_Toc108943493"/>
      <w:bookmarkStart w:id="694" w:name="_Toc108943687"/>
      <w:bookmarkStart w:id="695" w:name="_Toc104609841"/>
      <w:bookmarkStart w:id="696" w:name="_Toc104610035"/>
      <w:bookmarkStart w:id="697" w:name="_Toc104610229"/>
      <w:bookmarkStart w:id="698" w:name="_Toc108241030"/>
      <w:bookmarkStart w:id="699" w:name="_Toc108241848"/>
      <w:bookmarkStart w:id="700" w:name="_Toc108943494"/>
      <w:bookmarkStart w:id="701" w:name="_Toc108943688"/>
      <w:bookmarkStart w:id="702" w:name="_Toc104609842"/>
      <w:bookmarkStart w:id="703" w:name="_Toc104610036"/>
      <w:bookmarkStart w:id="704" w:name="_Toc104610230"/>
      <w:bookmarkStart w:id="705" w:name="_Toc108241031"/>
      <w:bookmarkStart w:id="706" w:name="_Toc108241849"/>
      <w:bookmarkStart w:id="707" w:name="_Toc108943495"/>
      <w:bookmarkStart w:id="708" w:name="_Toc108943689"/>
      <w:bookmarkStart w:id="709" w:name="_Toc104609843"/>
      <w:bookmarkStart w:id="710" w:name="_Toc104610037"/>
      <w:bookmarkStart w:id="711" w:name="_Toc104610231"/>
      <w:bookmarkStart w:id="712" w:name="_Toc108241032"/>
      <w:bookmarkStart w:id="713" w:name="_Toc108241850"/>
      <w:bookmarkStart w:id="714" w:name="_Toc108943496"/>
      <w:bookmarkStart w:id="715" w:name="_Toc108943690"/>
      <w:bookmarkStart w:id="716" w:name="_Toc104609846"/>
      <w:bookmarkStart w:id="717" w:name="_Toc104610040"/>
      <w:bookmarkStart w:id="718" w:name="_Toc104610234"/>
      <w:bookmarkStart w:id="719" w:name="_Toc108241035"/>
      <w:bookmarkStart w:id="720" w:name="_Toc108241853"/>
      <w:bookmarkStart w:id="721" w:name="_Toc108943499"/>
      <w:bookmarkStart w:id="722" w:name="_Toc108943693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r>
        <w:rPr>
          <w:lang w:val="pt-PT"/>
        </w:rPr>
        <w:t xml:space="preserve"> </w:t>
      </w:r>
    </w:p>
    <w:sectPr w:rsidR="00A94162">
      <w:headerReference w:type="default" r:id="rId11"/>
      <w:footerReference w:type="default" r:id="rId12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97A" w:rsidRDefault="00BD797A">
      <w:r>
        <w:separator/>
      </w:r>
    </w:p>
  </w:endnote>
  <w:endnote w:type="continuationSeparator" w:id="0">
    <w:p w:rsidR="00BD797A" w:rsidRDefault="00BD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:rsidTr="00925A18">
      <w:trPr>
        <w:cantSplit/>
      </w:trPr>
      <w:tc>
        <w:tcPr>
          <w:tcW w:w="6804" w:type="dxa"/>
        </w:tcPr>
        <w:p w:rsidR="00A94162" w:rsidRDefault="00BD797A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49E444E8FC79418C9BF5FC7EFA33AED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64048">
                <w:t>JOB SEA – MAR DE OPORTUNIDADES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F610D83B29E544E184085C24D13E521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64048">
                <w:t>Versão 1</w:t>
              </w:r>
            </w:sdtContent>
          </w:sdt>
        </w:p>
      </w:tc>
      <w:tc>
        <w:tcPr>
          <w:tcW w:w="1259" w:type="dxa"/>
          <w:vAlign w:val="center"/>
        </w:tcPr>
        <w:p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022843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97A" w:rsidRDefault="00BD797A">
      <w:r>
        <w:separator/>
      </w:r>
    </w:p>
  </w:footnote>
  <w:footnote w:type="continuationSeparator" w:id="0">
    <w:p w:rsidR="00BD797A" w:rsidRDefault="00BD7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925A18" w:rsidRDefault="00925A1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721751" r:id="rId2"/>
            </w:object>
          </w:r>
        </w:p>
      </w:tc>
    </w:tr>
  </w:tbl>
  <w:p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94162" w:rsidRDefault="00E64048">
          <w:pPr>
            <w:pStyle w:val="Cabealho"/>
            <w:rPr>
              <w:lang w:val="pt-PT"/>
            </w:rPr>
          </w:pPr>
          <w:r>
            <w:rPr>
              <w:lang w:val="pt-PT"/>
            </w:rPr>
            <w:t>IFSP</w:t>
          </w:r>
        </w:p>
      </w:tc>
      <w:sdt>
        <w:sdtPr>
          <w:alias w:val="Título"/>
          <w:tag w:val=""/>
          <w:id w:val="1125197396"/>
          <w:placeholder>
            <w:docPart w:val="AA660B2C75D9464A9BE9354315AB30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:rsidR="00A94162" w:rsidRDefault="00A94162">
          <w:pPr>
            <w:pStyle w:val="Cabealho"/>
          </w:pPr>
        </w:p>
      </w:tc>
    </w:tr>
  </w:tbl>
  <w:p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43"/>
    <w:rsid w:val="00022843"/>
    <w:rsid w:val="000474B5"/>
    <w:rsid w:val="000510C0"/>
    <w:rsid w:val="00053016"/>
    <w:rsid w:val="00055523"/>
    <w:rsid w:val="000835AC"/>
    <w:rsid w:val="000865C3"/>
    <w:rsid w:val="00096BDA"/>
    <w:rsid w:val="000A1A54"/>
    <w:rsid w:val="000D634E"/>
    <w:rsid w:val="00124614"/>
    <w:rsid w:val="00163AE6"/>
    <w:rsid w:val="00175E08"/>
    <w:rsid w:val="002112F9"/>
    <w:rsid w:val="00276C54"/>
    <w:rsid w:val="00361136"/>
    <w:rsid w:val="00366B30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B65D6"/>
    <w:rsid w:val="006D511A"/>
    <w:rsid w:val="00727E39"/>
    <w:rsid w:val="00756130"/>
    <w:rsid w:val="007760E6"/>
    <w:rsid w:val="00826EE5"/>
    <w:rsid w:val="00925A18"/>
    <w:rsid w:val="009B050E"/>
    <w:rsid w:val="00A218B7"/>
    <w:rsid w:val="00A52C04"/>
    <w:rsid w:val="00A94162"/>
    <w:rsid w:val="00AE237E"/>
    <w:rsid w:val="00AF28A3"/>
    <w:rsid w:val="00B12574"/>
    <w:rsid w:val="00B66BA3"/>
    <w:rsid w:val="00BD797A"/>
    <w:rsid w:val="00C00034"/>
    <w:rsid w:val="00C16B53"/>
    <w:rsid w:val="00C84985"/>
    <w:rsid w:val="00CF612C"/>
    <w:rsid w:val="00D0008E"/>
    <w:rsid w:val="00D0354A"/>
    <w:rsid w:val="00D2505D"/>
    <w:rsid w:val="00D42CA7"/>
    <w:rsid w:val="00D43F95"/>
    <w:rsid w:val="00DB0306"/>
    <w:rsid w:val="00E164DA"/>
    <w:rsid w:val="00E4763C"/>
    <w:rsid w:val="00E64048"/>
    <w:rsid w:val="00E816B0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708CF020"/>
  <w15:docId w15:val="{622DA503-8E9D-4C57-8BB4-2BC06638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5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Fernandes/jobse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Caso%20de%20Desenvolvi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7A593F227542D3AA221D920164B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C59F4-6B5B-4A99-AEFE-D1CB91366210}"/>
      </w:docPartPr>
      <w:docPartBody>
        <w:p w:rsidR="00CD2C44" w:rsidRDefault="00C9096B">
          <w:pPr>
            <w:pStyle w:val="3F7A593F227542D3AA221D920164B03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A660B2C75D9464A9BE9354315AB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7D41-3A5D-4E58-A7AF-5B3DC488EE5C}"/>
      </w:docPartPr>
      <w:docPartBody>
        <w:p w:rsidR="00CD2C44" w:rsidRDefault="00C9096B">
          <w:pPr>
            <w:pStyle w:val="AA660B2C75D9464A9BE9354315AB30F3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49E444E8FC79418C9BF5FC7EFA33A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BC173-CCF7-4666-BA9C-4EF76B094C05}"/>
      </w:docPartPr>
      <w:docPartBody>
        <w:p w:rsidR="00CD2C44" w:rsidRDefault="00C9096B">
          <w:pPr>
            <w:pStyle w:val="49E444E8FC79418C9BF5FC7EFA33AEDF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F610D83B29E544E184085C24D13E52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198D0-CD55-4D67-97DE-E969135AC136}"/>
      </w:docPartPr>
      <w:docPartBody>
        <w:p w:rsidR="00CD2C44" w:rsidRDefault="00C9096B">
          <w:pPr>
            <w:pStyle w:val="F610D83B29E544E184085C24D13E5219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C9096B"/>
    <w:rsid w:val="00CD2C44"/>
    <w:rsid w:val="00F029F5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F7A593F227542D3AA221D920164B030">
    <w:name w:val="3F7A593F227542D3AA221D920164B030"/>
  </w:style>
  <w:style w:type="paragraph" w:customStyle="1" w:styleId="AA660B2C75D9464A9BE9354315AB30F3">
    <w:name w:val="AA660B2C75D9464A9BE9354315AB30F3"/>
  </w:style>
  <w:style w:type="paragraph" w:customStyle="1" w:styleId="49E444E8FC79418C9BF5FC7EFA33AEDF">
    <w:name w:val="49E444E8FC79418C9BF5FC7EFA33AEDF"/>
  </w:style>
  <w:style w:type="paragraph" w:customStyle="1" w:styleId="F610D83B29E544E184085C24D13E5219">
    <w:name w:val="F610D83B29E544E184085C24D13E5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</Template>
  <TotalTime>37</TotalTime>
  <Pages>4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JOB SEA – MAR DE OPORTUNIDADES</Manager>
  <Company/>
  <LinksUpToDate>false</LinksUpToDate>
  <CharactersWithSpaces>1561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1</dc:subject>
  <dc:creator>Aluisio</dc:creator>
  <cp:lastModifiedBy>Aluisio Santos</cp:lastModifiedBy>
  <cp:revision>3</cp:revision>
  <cp:lastPrinted>2004-12-09T08:05:00Z</cp:lastPrinted>
  <dcterms:created xsi:type="dcterms:W3CDTF">2020-11-24T13:30:00Z</dcterms:created>
  <dcterms:modified xsi:type="dcterms:W3CDTF">2020-11-24T14:16:00Z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